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Ref159300203"/>
    <w:p w14:paraId="183179D3" w14:textId="38611087" w:rsidR="00244F0A" w:rsidRPr="001F0DA8" w:rsidRDefault="00D02B7E" w:rsidP="00C92938">
      <w:pPr>
        <w:pStyle w:val="Heading"/>
      </w:pPr>
      <w:r w:rsidRPr="001F0DA8">
        <w:rPr>
          <w:noProof/>
          <w:lang w:eastAsia="ja-JP"/>
        </w:rPr>
        <mc:AlternateContent>
          <mc:Choice Requires="wps">
            <w:drawing>
              <wp:anchor distT="0" distB="0" distL="114300" distR="114300" simplePos="0" relativeHeight="251679232" behindDoc="0" locked="0" layoutInCell="1" allowOverlap="1" wp14:anchorId="62607DD4" wp14:editId="3D2F8560">
                <wp:simplePos x="0" y="0"/>
                <wp:positionH relativeFrom="column">
                  <wp:posOffset>-447040</wp:posOffset>
                </wp:positionH>
                <wp:positionV relativeFrom="paragraph">
                  <wp:posOffset>3766185</wp:posOffset>
                </wp:positionV>
                <wp:extent cx="3745230" cy="4928870"/>
                <wp:effectExtent l="0" t="0" r="0" b="5080"/>
                <wp:wrapSquare wrapText="bothSides"/>
                <wp:docPr id="6" name="Text Box 6"/>
                <wp:cNvGraphicFramePr/>
                <a:graphic xmlns:a="http://schemas.openxmlformats.org/drawingml/2006/main">
                  <a:graphicData uri="http://schemas.microsoft.com/office/word/2010/wordprocessingShape">
                    <wps:wsp>
                      <wps:cNvSpPr txBox="1"/>
                      <wps:spPr>
                        <a:xfrm>
                          <a:off x="0" y="0"/>
                          <a:ext cx="3745230" cy="4928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806830755"/>
                              <w:dataBinding w:prefixMappings="xmlns:ns0='http://purl.org/dc/elements/1.1/' xmlns:ns1='http://schemas.openxmlformats.org/package/2006/metadata/core-properties' " w:xpath="/ns1:coreProperties[1]/ns0:title[1]" w:storeItemID="{6C3C8BC8-F283-45AE-878A-BAB7291924A1}"/>
                              <w:text/>
                            </w:sdtPr>
                            <w:sdtEndPr/>
                            <w:sdtContent>
                              <w:p w14:paraId="0C41E1A8" w14:textId="179F0887" w:rsidR="005576D2" w:rsidRPr="00D02B7E" w:rsidRDefault="005576D2" w:rsidP="00C92938">
                                <w:pPr>
                                  <w:pStyle w:val="Title"/>
                                </w:pPr>
                                <w:r>
                                  <w:t>Fault Mitigation Patterns</w:t>
                                </w:r>
                              </w:p>
                            </w:sdtContent>
                          </w:sdt>
                          <w:p w14:paraId="567A9AE2" w14:textId="77777777" w:rsidR="005576D2" w:rsidRDefault="005576D2" w:rsidP="00C92938">
                            <w:pPr>
                              <w:pStyle w:val="p1"/>
                            </w:pPr>
                          </w:p>
                          <w:p w14:paraId="731F9BDD" w14:textId="3DF2E3B4" w:rsidR="00444364" w:rsidRDefault="005576D2" w:rsidP="007D435C">
                            <w:r>
                              <w:t xml:space="preserve">By Marc Witteman, </w:t>
                            </w:r>
                            <w:hyperlink r:id="rId8" w:history="1">
                              <w:r w:rsidRPr="0060515A">
                                <w:rPr>
                                  <w:rStyle w:val="Hyperlink"/>
                                </w:rPr>
                                <w:t>witteman@riscure.com</w:t>
                              </w:r>
                            </w:hyperlink>
                            <w:r>
                              <w:t xml:space="preserve"> </w:t>
                            </w:r>
                          </w:p>
                          <w:p w14:paraId="1EAB5E34" w14:textId="77777777" w:rsidR="00444364" w:rsidRDefault="00444364" w:rsidP="00444364">
                            <w:r>
                              <w:t>Joshua Beaker</w:t>
                            </w:r>
                          </w:p>
                          <w:p w14:paraId="1B2BF2FE" w14:textId="77777777" w:rsidR="005576D2" w:rsidRPr="004556BB" w:rsidRDefault="005576D2" w:rsidP="00C92938">
                            <w:pPr>
                              <w:rPr>
                                <w:rStyle w:val="PageNumber"/>
                                <w:color w:val="333333"/>
                                <w:sz w:val="32"/>
                                <w:szCs w:val="32"/>
                              </w:rPr>
                            </w:pPr>
                          </w:p>
                          <w:p w14:paraId="3CC0B7C5" w14:textId="77777777" w:rsidR="005576D2" w:rsidRPr="00DF6D5C" w:rsidRDefault="005576D2" w:rsidP="00C92938">
                            <w:pPr>
                              <w:pStyle w:val="p1"/>
                            </w:pPr>
                          </w:p>
                          <w:p w14:paraId="4856E80B" w14:textId="77777777" w:rsidR="005576D2" w:rsidRPr="00DF6D5C" w:rsidRDefault="005576D2" w:rsidP="00C929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607DD4" id="_x0000_t202" coordsize="21600,21600" o:spt="202" path="m,l,21600r21600,l21600,xe">
                <v:stroke joinstyle="miter"/>
                <v:path gradientshapeok="t" o:connecttype="rect"/>
              </v:shapetype>
              <v:shape id="Text Box 6" o:spid="_x0000_s1026" type="#_x0000_t202" style="position:absolute;left:0;text-align:left;margin-left:-35.2pt;margin-top:296.55pt;width:294.9pt;height:388.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" filled="f" stroked="f">
                <v:textbox>
                  <w:txbxContent>
                    <w:sdt>
                      <w:sdtPr>
                        <w:alias w:val="Title"/>
                        <w:tag w:val=""/>
                        <w:id w:val="806830755"/>
                        <w:dataBinding w:prefixMappings="xmlns:ns0='http://purl.org/dc/elements/1.1/' xmlns:ns1='http://schemas.openxmlformats.org/package/2006/metadata/core-properties' " w:xpath="/ns1:coreProperties[1]/ns0:title[1]" w:storeItemID="{6C3C8BC8-F283-45AE-878A-BAB7291924A1}"/>
                        <w:text/>
                      </w:sdtPr>
                      <w:sdtEndPr/>
                      <w:sdtContent>
                        <w:p w14:paraId="0C41E1A8" w14:textId="179F0887" w:rsidR="005576D2" w:rsidRPr="00D02B7E" w:rsidRDefault="005576D2" w:rsidP="00C92938">
                          <w:pPr>
                            <w:pStyle w:val="Title"/>
                          </w:pPr>
                          <w:r>
                            <w:t>Fault Mitigation Patterns</w:t>
                          </w:r>
                        </w:p>
                      </w:sdtContent>
                    </w:sdt>
                    <w:p w14:paraId="567A9AE2" w14:textId="77777777" w:rsidR="005576D2" w:rsidRDefault="005576D2" w:rsidP="00C92938">
                      <w:pPr>
                        <w:pStyle w:val="p1"/>
                      </w:pPr>
                    </w:p>
                    <w:p w14:paraId="731F9BDD" w14:textId="3DF2E3B4" w:rsidR="00444364" w:rsidRDefault="005576D2" w:rsidP="007D435C">
                      <w:r>
                        <w:t xml:space="preserve">By Marc Witteman, </w:t>
                      </w:r>
                      <w:hyperlink r:id="rId9" w:history="1">
                        <w:r w:rsidRPr="0060515A">
                          <w:rPr>
                            <w:rStyle w:val="Hyperlink"/>
                          </w:rPr>
                          <w:t>witteman@riscure.com</w:t>
                        </w:r>
                      </w:hyperlink>
                      <w:r>
                        <w:t xml:space="preserve"> </w:t>
                      </w:r>
                      <w:bookmarkStart w:id="2" w:name="_GoBack"/>
                      <w:bookmarkEnd w:id="2"/>
                    </w:p>
                    <w:p w14:paraId="1EAB5E34" w14:textId="77777777" w:rsidR="00444364" w:rsidRDefault="00444364" w:rsidP="00444364">
                      <w:r>
                        <w:t>Joshua Beaker</w:t>
                      </w:r>
                    </w:p>
                    <w:p w14:paraId="1B2BF2FE" w14:textId="77777777" w:rsidR="005576D2" w:rsidRPr="004556BB" w:rsidRDefault="005576D2" w:rsidP="00C92938">
                      <w:pPr>
                        <w:rPr>
                          <w:rStyle w:val="PageNumber"/>
                          <w:color w:val="333333"/>
                          <w:sz w:val="32"/>
                          <w:szCs w:val="32"/>
                        </w:rPr>
                      </w:pPr>
                    </w:p>
                    <w:p w14:paraId="3CC0B7C5" w14:textId="77777777" w:rsidR="005576D2" w:rsidRPr="00DF6D5C" w:rsidRDefault="005576D2" w:rsidP="00C92938">
                      <w:pPr>
                        <w:pStyle w:val="p1"/>
                      </w:pPr>
                    </w:p>
                    <w:p w14:paraId="4856E80B" w14:textId="77777777" w:rsidR="005576D2" w:rsidRPr="00DF6D5C" w:rsidRDefault="005576D2" w:rsidP="00C92938"/>
                  </w:txbxContent>
                </v:textbox>
                <w10:wrap type="square"/>
              </v:shape>
            </w:pict>
          </mc:Fallback>
        </mc:AlternateContent>
      </w:r>
      <w:r w:rsidR="00F56A46" w:rsidRPr="001F0DA8">
        <w:rPr>
          <w:noProof/>
          <w:lang w:eastAsia="ja-JP"/>
        </w:rPr>
        <w:drawing>
          <wp:anchor distT="0" distB="0" distL="114300" distR="114300" simplePos="0" relativeHeight="251654654" behindDoc="0" locked="0" layoutInCell="1" allowOverlap="1" wp14:anchorId="569A5335" wp14:editId="77845C4C">
            <wp:simplePos x="0" y="0"/>
            <wp:positionH relativeFrom="page">
              <wp:posOffset>-35560</wp:posOffset>
            </wp:positionH>
            <wp:positionV relativeFrom="page">
              <wp:posOffset>-76835</wp:posOffset>
            </wp:positionV>
            <wp:extent cx="7614285" cy="10774680"/>
            <wp:effectExtent l="0" t="0" r="5715" b="7620"/>
            <wp:wrapThrough wrapText="bothSides">
              <wp:wrapPolygon edited="0">
                <wp:start x="0" y="0"/>
                <wp:lineTo x="0" y="21577"/>
                <wp:lineTo x="21562" y="21577"/>
                <wp:lineTo x="2156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ont.pdf"/>
                    <pic:cNvPicPr/>
                  </pic:nvPicPr>
                  <pic:blipFill>
                    <a:blip r:embed="rId10">
                      <a:extLst>
                        <a:ext uri="{28A0092B-C50C-407E-A947-70E740481C1C}">
                          <a14:useLocalDpi xmlns:a14="http://schemas.microsoft.com/office/drawing/2010/main" val="0"/>
                        </a:ext>
                      </a:extLst>
                    </a:blip>
                    <a:stretch>
                      <a:fillRect/>
                    </a:stretch>
                  </pic:blipFill>
                  <pic:spPr>
                    <a:xfrm>
                      <a:off x="0" y="0"/>
                      <a:ext cx="7614285" cy="10774680"/>
                    </a:xfrm>
                    <a:prstGeom prst="rect">
                      <a:avLst/>
                    </a:prstGeom>
                  </pic:spPr>
                </pic:pic>
              </a:graphicData>
            </a:graphic>
            <wp14:sizeRelH relativeFrom="margin">
              <wp14:pctWidth>0</wp14:pctWidth>
            </wp14:sizeRelH>
            <wp14:sizeRelV relativeFrom="margin">
              <wp14:pctHeight>0</wp14:pctHeight>
            </wp14:sizeRelV>
          </wp:anchor>
        </w:drawing>
      </w:r>
    </w:p>
    <w:bookmarkEnd w:id="0" w:displacedByCustomXml="next"/>
    <w:sdt>
      <w:sdtPr>
        <w:rPr>
          <w:rFonts w:ascii="Foco Light" w:eastAsia="Times New Roman" w:hAnsi="Foco Light" w:cs="Times New Roman"/>
          <w:b w:val="0"/>
          <w:bCs w:val="0"/>
          <w:color w:val="283040"/>
          <w:sz w:val="22"/>
          <w:szCs w:val="24"/>
          <w:lang w:eastAsia="en-GB"/>
        </w:rPr>
        <w:id w:val="-43610064"/>
        <w:docPartObj>
          <w:docPartGallery w:val="Table of Contents"/>
          <w:docPartUnique/>
        </w:docPartObj>
      </w:sdtPr>
      <w:sdtEndPr>
        <w:rPr>
          <w:noProof/>
        </w:rPr>
      </w:sdtEndPr>
      <w:sdtContent>
        <w:p w14:paraId="1E51D22C" w14:textId="2DF081E2" w:rsidR="00E738A0" w:rsidRDefault="00E738A0" w:rsidP="00C92938">
          <w:pPr>
            <w:pStyle w:val="TOCHeading"/>
          </w:pPr>
          <w:r>
            <w:t>Table of Contents</w:t>
          </w:r>
        </w:p>
        <w:p w14:paraId="2C96EA54" w14:textId="57D6EE3B" w:rsidR="009D60AC" w:rsidRDefault="00E738A0">
          <w:pPr>
            <w:pStyle w:val="TOC1"/>
            <w:tabs>
              <w:tab w:val="left" w:pos="660"/>
              <w:tab w:val="right" w:leader="dot" w:pos="9061"/>
            </w:tabs>
            <w:rPr>
              <w:rFonts w:asciiTheme="minorHAnsi" w:eastAsiaTheme="minorEastAsia" w:hAnsiTheme="minorHAnsi" w:cstheme="minorBidi"/>
              <w:b w:val="0"/>
              <w:bCs w:val="0"/>
              <w:noProof/>
              <w:color w:val="auto"/>
              <w:sz w:val="22"/>
              <w:szCs w:val="22"/>
              <w:lang w:eastAsia="ja-JP"/>
            </w:rPr>
          </w:pPr>
          <w:r>
            <w:fldChar w:fldCharType="begin"/>
          </w:r>
          <w:r>
            <w:instrText xml:space="preserve"> TOC \o "1-3" \h \z \u </w:instrText>
          </w:r>
          <w:r>
            <w:fldChar w:fldCharType="separate"/>
          </w:r>
          <w:hyperlink w:anchor="_Toc71664014" w:history="1">
            <w:r w:rsidR="009D60AC" w:rsidRPr="008A5B7A">
              <w:rPr>
                <w:rStyle w:val="Hyperlink"/>
                <w:noProof/>
              </w:rPr>
              <w:t>1.</w:t>
            </w:r>
            <w:r w:rsidR="009D60AC">
              <w:rPr>
                <w:rFonts w:asciiTheme="minorHAnsi" w:eastAsiaTheme="minorEastAsia" w:hAnsiTheme="minorHAnsi" w:cstheme="minorBidi"/>
                <w:b w:val="0"/>
                <w:bCs w:val="0"/>
                <w:noProof/>
                <w:color w:val="auto"/>
                <w:sz w:val="22"/>
                <w:szCs w:val="22"/>
                <w:lang w:eastAsia="ja-JP"/>
              </w:rPr>
              <w:tab/>
            </w:r>
            <w:r w:rsidR="009D60AC" w:rsidRPr="008A5B7A">
              <w:rPr>
                <w:rStyle w:val="Hyperlink"/>
                <w:noProof/>
              </w:rPr>
              <w:t>Introduction</w:t>
            </w:r>
            <w:r w:rsidR="009D60AC">
              <w:rPr>
                <w:noProof/>
                <w:webHidden/>
              </w:rPr>
              <w:tab/>
            </w:r>
            <w:r w:rsidR="009D60AC">
              <w:rPr>
                <w:noProof/>
                <w:webHidden/>
              </w:rPr>
              <w:fldChar w:fldCharType="begin"/>
            </w:r>
            <w:r w:rsidR="009D60AC">
              <w:rPr>
                <w:noProof/>
                <w:webHidden/>
              </w:rPr>
              <w:instrText xml:space="preserve"> PAGEREF _Toc71664014 \h </w:instrText>
            </w:r>
            <w:r w:rsidR="009D60AC">
              <w:rPr>
                <w:noProof/>
                <w:webHidden/>
              </w:rPr>
            </w:r>
            <w:r w:rsidR="009D60AC">
              <w:rPr>
                <w:noProof/>
                <w:webHidden/>
              </w:rPr>
              <w:fldChar w:fldCharType="separate"/>
            </w:r>
            <w:r w:rsidR="009D60AC">
              <w:rPr>
                <w:noProof/>
                <w:webHidden/>
              </w:rPr>
              <w:t>4</w:t>
            </w:r>
            <w:r w:rsidR="009D60AC">
              <w:rPr>
                <w:noProof/>
                <w:webHidden/>
              </w:rPr>
              <w:fldChar w:fldCharType="end"/>
            </w:r>
          </w:hyperlink>
        </w:p>
        <w:p w14:paraId="34A864CB" w14:textId="79A8EF31" w:rsidR="009D60AC" w:rsidRDefault="00E22C44">
          <w:pPr>
            <w:pStyle w:val="TOC1"/>
            <w:tabs>
              <w:tab w:val="left" w:pos="660"/>
              <w:tab w:val="right" w:leader="dot" w:pos="9061"/>
            </w:tabs>
            <w:rPr>
              <w:rFonts w:asciiTheme="minorHAnsi" w:eastAsiaTheme="minorEastAsia" w:hAnsiTheme="minorHAnsi" w:cstheme="minorBidi"/>
              <w:b w:val="0"/>
              <w:bCs w:val="0"/>
              <w:noProof/>
              <w:color w:val="auto"/>
              <w:sz w:val="22"/>
              <w:szCs w:val="22"/>
              <w:lang w:eastAsia="ja-JP"/>
            </w:rPr>
          </w:pPr>
          <w:hyperlink w:anchor="_Toc71664015" w:history="1">
            <w:r w:rsidR="009D60AC" w:rsidRPr="008A5B7A">
              <w:rPr>
                <w:rStyle w:val="Hyperlink"/>
                <w:noProof/>
              </w:rPr>
              <w:t>2.</w:t>
            </w:r>
            <w:r w:rsidR="009D60AC">
              <w:rPr>
                <w:rFonts w:asciiTheme="minorHAnsi" w:eastAsiaTheme="minorEastAsia" w:hAnsiTheme="minorHAnsi" w:cstheme="minorBidi"/>
                <w:b w:val="0"/>
                <w:bCs w:val="0"/>
                <w:noProof/>
                <w:color w:val="auto"/>
                <w:sz w:val="22"/>
                <w:szCs w:val="22"/>
                <w:lang w:eastAsia="ja-JP"/>
              </w:rPr>
              <w:tab/>
            </w:r>
            <w:r w:rsidR="009D60AC" w:rsidRPr="008A5B7A">
              <w:rPr>
                <w:rStyle w:val="Hyperlink"/>
                <w:noProof/>
              </w:rPr>
              <w:t>Protect</w:t>
            </w:r>
            <w:r w:rsidR="009D60AC">
              <w:rPr>
                <w:noProof/>
                <w:webHidden/>
              </w:rPr>
              <w:tab/>
            </w:r>
            <w:r w:rsidR="009D60AC">
              <w:rPr>
                <w:noProof/>
                <w:webHidden/>
              </w:rPr>
              <w:fldChar w:fldCharType="begin"/>
            </w:r>
            <w:r w:rsidR="009D60AC">
              <w:rPr>
                <w:noProof/>
                <w:webHidden/>
              </w:rPr>
              <w:instrText xml:space="preserve"> PAGEREF _Toc71664015 \h </w:instrText>
            </w:r>
            <w:r w:rsidR="009D60AC">
              <w:rPr>
                <w:noProof/>
                <w:webHidden/>
              </w:rPr>
            </w:r>
            <w:r w:rsidR="009D60AC">
              <w:rPr>
                <w:noProof/>
                <w:webHidden/>
              </w:rPr>
              <w:fldChar w:fldCharType="separate"/>
            </w:r>
            <w:r w:rsidR="009D60AC">
              <w:rPr>
                <w:noProof/>
                <w:webHidden/>
              </w:rPr>
              <w:t>4</w:t>
            </w:r>
            <w:r w:rsidR="009D60AC">
              <w:rPr>
                <w:noProof/>
                <w:webHidden/>
              </w:rPr>
              <w:fldChar w:fldCharType="end"/>
            </w:r>
          </w:hyperlink>
        </w:p>
        <w:p w14:paraId="3B2F9624" w14:textId="787BEDEE" w:rsidR="009D60AC" w:rsidRDefault="00E22C44">
          <w:pPr>
            <w:pStyle w:val="TOC2"/>
            <w:tabs>
              <w:tab w:val="left" w:pos="1320"/>
              <w:tab w:val="right" w:leader="dot" w:pos="9061"/>
            </w:tabs>
            <w:rPr>
              <w:rFonts w:eastAsiaTheme="minorEastAsia" w:cstheme="minorBidi"/>
              <w:noProof/>
              <w:color w:val="auto"/>
              <w:lang w:eastAsia="ja-JP"/>
            </w:rPr>
          </w:pPr>
          <w:hyperlink w:anchor="_Toc71664016" w:history="1">
            <w:r w:rsidR="009D60AC" w:rsidRPr="008A5B7A">
              <w:rPr>
                <w:rStyle w:val="Hyperlink"/>
                <w:noProof/>
                <w:lang w:val="en-GB"/>
              </w:rPr>
              <w:t>Pattern 1.</w:t>
            </w:r>
            <w:r w:rsidR="009D60AC">
              <w:rPr>
                <w:rFonts w:eastAsiaTheme="minorEastAsia" w:cstheme="minorBidi"/>
                <w:noProof/>
                <w:color w:val="auto"/>
                <w:lang w:eastAsia="ja-JP"/>
              </w:rPr>
              <w:tab/>
            </w:r>
            <w:r w:rsidR="009D60AC" w:rsidRPr="008A5B7A">
              <w:rPr>
                <w:rStyle w:val="Hyperlink"/>
                <w:noProof/>
                <w:lang w:val="en-GB"/>
              </w:rPr>
              <w:t>FAULT.MINIMIZE.BRANCHES</w:t>
            </w:r>
            <w:r w:rsidR="009D60AC">
              <w:rPr>
                <w:noProof/>
                <w:webHidden/>
              </w:rPr>
              <w:tab/>
            </w:r>
            <w:r w:rsidR="009D60AC">
              <w:rPr>
                <w:noProof/>
                <w:webHidden/>
              </w:rPr>
              <w:fldChar w:fldCharType="begin"/>
            </w:r>
            <w:r w:rsidR="009D60AC">
              <w:rPr>
                <w:noProof/>
                <w:webHidden/>
              </w:rPr>
              <w:instrText xml:space="preserve"> PAGEREF _Toc71664016 \h </w:instrText>
            </w:r>
            <w:r w:rsidR="009D60AC">
              <w:rPr>
                <w:noProof/>
                <w:webHidden/>
              </w:rPr>
            </w:r>
            <w:r w:rsidR="009D60AC">
              <w:rPr>
                <w:noProof/>
                <w:webHidden/>
              </w:rPr>
              <w:fldChar w:fldCharType="separate"/>
            </w:r>
            <w:r w:rsidR="009D60AC">
              <w:rPr>
                <w:noProof/>
                <w:webHidden/>
              </w:rPr>
              <w:t>5</w:t>
            </w:r>
            <w:r w:rsidR="009D60AC">
              <w:rPr>
                <w:noProof/>
                <w:webHidden/>
              </w:rPr>
              <w:fldChar w:fldCharType="end"/>
            </w:r>
          </w:hyperlink>
        </w:p>
        <w:p w14:paraId="26DADAAE" w14:textId="7F118ADB" w:rsidR="009D60AC" w:rsidRDefault="00E22C44" w:rsidP="009D60AC">
          <w:pPr>
            <w:pStyle w:val="TOC2"/>
            <w:tabs>
              <w:tab w:val="left" w:pos="1320"/>
              <w:tab w:val="right" w:leader="dot" w:pos="9061"/>
            </w:tabs>
            <w:rPr>
              <w:rFonts w:eastAsiaTheme="minorEastAsia" w:cstheme="minorBidi"/>
              <w:noProof/>
              <w:color w:val="auto"/>
              <w:lang w:eastAsia="ja-JP"/>
            </w:rPr>
          </w:pPr>
          <w:hyperlink w:anchor="_Toc71664017" w:history="1">
            <w:r w:rsidR="009D60AC" w:rsidRPr="008A5B7A">
              <w:rPr>
                <w:rStyle w:val="Hyperlink"/>
                <w:noProof/>
              </w:rPr>
              <w:t>Pattern 2.</w:t>
            </w:r>
            <w:r w:rsidR="009D60AC">
              <w:rPr>
                <w:rFonts w:eastAsiaTheme="minorEastAsia" w:cstheme="minorBidi"/>
                <w:noProof/>
                <w:color w:val="auto"/>
                <w:lang w:eastAsia="ja-JP"/>
              </w:rPr>
              <w:tab/>
            </w:r>
            <w:r w:rsidR="009D60AC" w:rsidRPr="008A5B7A">
              <w:rPr>
                <w:rStyle w:val="Hyperlink"/>
                <w:noProof/>
              </w:rPr>
              <w:t>FAULT.RANDOM.DELAY</w:t>
            </w:r>
            <w:r w:rsidR="009D60AC">
              <w:rPr>
                <w:noProof/>
                <w:webHidden/>
              </w:rPr>
              <w:tab/>
            </w:r>
            <w:r w:rsidR="009D60AC">
              <w:rPr>
                <w:noProof/>
                <w:webHidden/>
              </w:rPr>
              <w:fldChar w:fldCharType="begin"/>
            </w:r>
            <w:r w:rsidR="009D60AC">
              <w:rPr>
                <w:noProof/>
                <w:webHidden/>
              </w:rPr>
              <w:instrText xml:space="preserve"> PAGEREF _Toc71664017 \h </w:instrText>
            </w:r>
            <w:r w:rsidR="009D60AC">
              <w:rPr>
                <w:noProof/>
                <w:webHidden/>
              </w:rPr>
            </w:r>
            <w:r w:rsidR="009D60AC">
              <w:rPr>
                <w:noProof/>
                <w:webHidden/>
              </w:rPr>
              <w:fldChar w:fldCharType="separate"/>
            </w:r>
            <w:r w:rsidR="009D60AC">
              <w:rPr>
                <w:noProof/>
                <w:webHidden/>
              </w:rPr>
              <w:t>6</w:t>
            </w:r>
            <w:r w:rsidR="009D60AC">
              <w:rPr>
                <w:noProof/>
                <w:webHidden/>
              </w:rPr>
              <w:fldChar w:fldCharType="end"/>
            </w:r>
          </w:hyperlink>
        </w:p>
        <w:p w14:paraId="35040234" w14:textId="6B1E0DB7" w:rsidR="009D60AC" w:rsidRDefault="00E22C44">
          <w:pPr>
            <w:pStyle w:val="TOC1"/>
            <w:tabs>
              <w:tab w:val="left" w:pos="660"/>
              <w:tab w:val="right" w:leader="dot" w:pos="9061"/>
            </w:tabs>
            <w:rPr>
              <w:rFonts w:asciiTheme="minorHAnsi" w:eastAsiaTheme="minorEastAsia" w:hAnsiTheme="minorHAnsi" w:cstheme="minorBidi"/>
              <w:b w:val="0"/>
              <w:bCs w:val="0"/>
              <w:noProof/>
              <w:color w:val="auto"/>
              <w:sz w:val="22"/>
              <w:szCs w:val="22"/>
              <w:lang w:eastAsia="ja-JP"/>
            </w:rPr>
          </w:pPr>
          <w:hyperlink w:anchor="_Toc71664019" w:history="1">
            <w:r w:rsidR="009D60AC" w:rsidRPr="008A5B7A">
              <w:rPr>
                <w:rStyle w:val="Hyperlink"/>
                <w:noProof/>
              </w:rPr>
              <w:t>3.</w:t>
            </w:r>
            <w:r w:rsidR="009D60AC">
              <w:rPr>
                <w:rFonts w:asciiTheme="minorHAnsi" w:eastAsiaTheme="minorEastAsia" w:hAnsiTheme="minorHAnsi" w:cstheme="minorBidi"/>
                <w:b w:val="0"/>
                <w:bCs w:val="0"/>
                <w:noProof/>
                <w:color w:val="auto"/>
                <w:sz w:val="22"/>
                <w:szCs w:val="22"/>
                <w:lang w:eastAsia="ja-JP"/>
              </w:rPr>
              <w:tab/>
            </w:r>
            <w:r w:rsidR="009D60AC" w:rsidRPr="008A5B7A">
              <w:rPr>
                <w:rStyle w:val="Hyperlink"/>
                <w:noProof/>
              </w:rPr>
              <w:t>Respond</w:t>
            </w:r>
            <w:r w:rsidR="009D60AC">
              <w:rPr>
                <w:noProof/>
                <w:webHidden/>
              </w:rPr>
              <w:tab/>
            </w:r>
            <w:r w:rsidR="009D60AC">
              <w:rPr>
                <w:noProof/>
                <w:webHidden/>
              </w:rPr>
              <w:fldChar w:fldCharType="begin"/>
            </w:r>
            <w:r w:rsidR="009D60AC">
              <w:rPr>
                <w:noProof/>
                <w:webHidden/>
              </w:rPr>
              <w:instrText xml:space="preserve"> PAGEREF _Toc71664019 \h </w:instrText>
            </w:r>
            <w:r w:rsidR="009D60AC">
              <w:rPr>
                <w:noProof/>
                <w:webHidden/>
              </w:rPr>
            </w:r>
            <w:r w:rsidR="009D60AC">
              <w:rPr>
                <w:noProof/>
                <w:webHidden/>
              </w:rPr>
              <w:fldChar w:fldCharType="separate"/>
            </w:r>
            <w:r w:rsidR="009D60AC">
              <w:rPr>
                <w:noProof/>
                <w:webHidden/>
              </w:rPr>
              <w:t>7</w:t>
            </w:r>
            <w:r w:rsidR="009D60AC">
              <w:rPr>
                <w:noProof/>
                <w:webHidden/>
              </w:rPr>
              <w:fldChar w:fldCharType="end"/>
            </w:r>
          </w:hyperlink>
        </w:p>
        <w:p w14:paraId="14CB472E" w14:textId="77DA756C" w:rsidR="009D60AC" w:rsidRDefault="00E22C44" w:rsidP="009D60AC">
          <w:pPr>
            <w:pStyle w:val="TOC2"/>
            <w:tabs>
              <w:tab w:val="left" w:pos="1320"/>
              <w:tab w:val="right" w:leader="dot" w:pos="9061"/>
            </w:tabs>
            <w:rPr>
              <w:rFonts w:eastAsiaTheme="minorEastAsia" w:cstheme="minorBidi"/>
              <w:noProof/>
              <w:color w:val="auto"/>
              <w:lang w:eastAsia="ja-JP"/>
            </w:rPr>
          </w:pPr>
          <w:hyperlink w:anchor="_Toc71664020" w:history="1">
            <w:r w:rsidR="009D60AC" w:rsidRPr="008A5B7A">
              <w:rPr>
                <w:rStyle w:val="Hyperlink"/>
                <w:noProof/>
              </w:rPr>
              <w:t>Pattern 3.</w:t>
            </w:r>
            <w:r w:rsidR="009D60AC">
              <w:rPr>
                <w:rFonts w:eastAsiaTheme="minorEastAsia" w:cstheme="minorBidi"/>
                <w:noProof/>
                <w:color w:val="auto"/>
                <w:lang w:eastAsia="ja-JP"/>
              </w:rPr>
              <w:tab/>
            </w:r>
            <w:r w:rsidR="009D60AC" w:rsidRPr="008A5B7A">
              <w:rPr>
                <w:rStyle w:val="Hyperlink"/>
                <w:noProof/>
              </w:rPr>
              <w:t>FAULT.DETECT</w:t>
            </w:r>
            <w:r w:rsidR="009D60AC">
              <w:rPr>
                <w:noProof/>
                <w:webHidden/>
              </w:rPr>
              <w:tab/>
            </w:r>
            <w:r w:rsidR="009D60AC">
              <w:rPr>
                <w:noProof/>
                <w:webHidden/>
              </w:rPr>
              <w:fldChar w:fldCharType="begin"/>
            </w:r>
            <w:r w:rsidR="009D60AC">
              <w:rPr>
                <w:noProof/>
                <w:webHidden/>
              </w:rPr>
              <w:instrText xml:space="preserve"> PAGEREF _Toc71664020 \h </w:instrText>
            </w:r>
            <w:r w:rsidR="009D60AC">
              <w:rPr>
                <w:noProof/>
                <w:webHidden/>
              </w:rPr>
            </w:r>
            <w:r w:rsidR="009D60AC">
              <w:rPr>
                <w:noProof/>
                <w:webHidden/>
              </w:rPr>
              <w:fldChar w:fldCharType="separate"/>
            </w:r>
            <w:r w:rsidR="009D60AC">
              <w:rPr>
                <w:noProof/>
                <w:webHidden/>
              </w:rPr>
              <w:t>7</w:t>
            </w:r>
            <w:r w:rsidR="009D60AC">
              <w:rPr>
                <w:noProof/>
                <w:webHidden/>
              </w:rPr>
              <w:fldChar w:fldCharType="end"/>
            </w:r>
          </w:hyperlink>
        </w:p>
        <w:p w14:paraId="396BFE40" w14:textId="58BE7432" w:rsidR="009D60AC" w:rsidRDefault="00E22C44" w:rsidP="009D60AC">
          <w:pPr>
            <w:pStyle w:val="TOC2"/>
            <w:tabs>
              <w:tab w:val="left" w:pos="1320"/>
              <w:tab w:val="right" w:leader="dot" w:pos="9061"/>
            </w:tabs>
            <w:rPr>
              <w:rFonts w:eastAsiaTheme="minorEastAsia" w:cstheme="minorBidi"/>
              <w:noProof/>
              <w:color w:val="auto"/>
              <w:lang w:eastAsia="ja-JP"/>
            </w:rPr>
          </w:pPr>
          <w:hyperlink w:anchor="_Toc71664022" w:history="1">
            <w:r w:rsidR="009D60AC" w:rsidRPr="008A5B7A">
              <w:rPr>
                <w:rStyle w:val="Hyperlink"/>
                <w:noProof/>
                <w:lang w:val="en-GB"/>
              </w:rPr>
              <w:t>Pattern 4.</w:t>
            </w:r>
            <w:r w:rsidR="009D60AC">
              <w:rPr>
                <w:rFonts w:eastAsiaTheme="minorEastAsia" w:cstheme="minorBidi"/>
                <w:noProof/>
                <w:color w:val="auto"/>
                <w:lang w:eastAsia="ja-JP"/>
              </w:rPr>
              <w:tab/>
            </w:r>
            <w:r w:rsidR="009D60AC" w:rsidRPr="008A5B7A">
              <w:rPr>
                <w:rStyle w:val="Hyperlink"/>
                <w:noProof/>
                <w:lang w:val="en-GB"/>
              </w:rPr>
              <w:t>FAULT.PENALTY</w:t>
            </w:r>
            <w:r w:rsidR="009D60AC">
              <w:rPr>
                <w:noProof/>
                <w:webHidden/>
              </w:rPr>
              <w:tab/>
            </w:r>
            <w:r w:rsidR="009D60AC">
              <w:rPr>
                <w:noProof/>
                <w:webHidden/>
              </w:rPr>
              <w:fldChar w:fldCharType="begin"/>
            </w:r>
            <w:r w:rsidR="009D60AC">
              <w:rPr>
                <w:noProof/>
                <w:webHidden/>
              </w:rPr>
              <w:instrText xml:space="preserve"> PAGEREF _Toc71664022 \h </w:instrText>
            </w:r>
            <w:r w:rsidR="009D60AC">
              <w:rPr>
                <w:noProof/>
                <w:webHidden/>
              </w:rPr>
            </w:r>
            <w:r w:rsidR="009D60AC">
              <w:rPr>
                <w:noProof/>
                <w:webHidden/>
              </w:rPr>
              <w:fldChar w:fldCharType="separate"/>
            </w:r>
            <w:r w:rsidR="009D60AC">
              <w:rPr>
                <w:noProof/>
                <w:webHidden/>
              </w:rPr>
              <w:t>8</w:t>
            </w:r>
            <w:r w:rsidR="009D60AC">
              <w:rPr>
                <w:noProof/>
                <w:webHidden/>
              </w:rPr>
              <w:fldChar w:fldCharType="end"/>
            </w:r>
          </w:hyperlink>
        </w:p>
        <w:p w14:paraId="7F05A10E" w14:textId="744FD4FE" w:rsidR="009D60AC" w:rsidRDefault="00E22C44">
          <w:pPr>
            <w:pStyle w:val="TOC1"/>
            <w:tabs>
              <w:tab w:val="left" w:pos="660"/>
              <w:tab w:val="right" w:leader="dot" w:pos="9061"/>
            </w:tabs>
            <w:rPr>
              <w:rFonts w:asciiTheme="minorHAnsi" w:eastAsiaTheme="minorEastAsia" w:hAnsiTheme="minorHAnsi" w:cstheme="minorBidi"/>
              <w:b w:val="0"/>
              <w:bCs w:val="0"/>
              <w:noProof/>
              <w:color w:val="auto"/>
              <w:sz w:val="22"/>
              <w:szCs w:val="22"/>
              <w:lang w:eastAsia="ja-JP"/>
            </w:rPr>
          </w:pPr>
          <w:hyperlink w:anchor="_Toc71664024" w:history="1">
            <w:r w:rsidR="009D60AC" w:rsidRPr="008A5B7A">
              <w:rPr>
                <w:rStyle w:val="Hyperlink"/>
                <w:noProof/>
              </w:rPr>
              <w:t>4.</w:t>
            </w:r>
            <w:r w:rsidR="009D60AC">
              <w:rPr>
                <w:rFonts w:asciiTheme="minorHAnsi" w:eastAsiaTheme="minorEastAsia" w:hAnsiTheme="minorHAnsi" w:cstheme="minorBidi"/>
                <w:b w:val="0"/>
                <w:bCs w:val="0"/>
                <w:noProof/>
                <w:color w:val="auto"/>
                <w:sz w:val="22"/>
                <w:szCs w:val="22"/>
                <w:lang w:eastAsia="ja-JP"/>
              </w:rPr>
              <w:tab/>
            </w:r>
            <w:r w:rsidR="009D60AC" w:rsidRPr="008A5B7A">
              <w:rPr>
                <w:rStyle w:val="Hyperlink"/>
                <w:noProof/>
              </w:rPr>
              <w:t>Recover</w:t>
            </w:r>
            <w:r w:rsidR="009D60AC">
              <w:rPr>
                <w:noProof/>
                <w:webHidden/>
              </w:rPr>
              <w:tab/>
            </w:r>
            <w:r w:rsidR="009D60AC">
              <w:rPr>
                <w:noProof/>
                <w:webHidden/>
              </w:rPr>
              <w:fldChar w:fldCharType="begin"/>
            </w:r>
            <w:r w:rsidR="009D60AC">
              <w:rPr>
                <w:noProof/>
                <w:webHidden/>
              </w:rPr>
              <w:instrText xml:space="preserve"> PAGEREF _Toc71664024 \h </w:instrText>
            </w:r>
            <w:r w:rsidR="009D60AC">
              <w:rPr>
                <w:noProof/>
                <w:webHidden/>
              </w:rPr>
            </w:r>
            <w:r w:rsidR="009D60AC">
              <w:rPr>
                <w:noProof/>
                <w:webHidden/>
              </w:rPr>
              <w:fldChar w:fldCharType="separate"/>
            </w:r>
            <w:r w:rsidR="009D60AC">
              <w:rPr>
                <w:noProof/>
                <w:webHidden/>
              </w:rPr>
              <w:t>9</w:t>
            </w:r>
            <w:r w:rsidR="009D60AC">
              <w:rPr>
                <w:noProof/>
                <w:webHidden/>
              </w:rPr>
              <w:fldChar w:fldCharType="end"/>
            </w:r>
          </w:hyperlink>
        </w:p>
        <w:p w14:paraId="7AA4AB6F" w14:textId="679DF6CA" w:rsidR="009D60AC" w:rsidRDefault="00E22C44" w:rsidP="009D60AC">
          <w:pPr>
            <w:pStyle w:val="TOC2"/>
            <w:tabs>
              <w:tab w:val="left" w:pos="1320"/>
              <w:tab w:val="right" w:leader="dot" w:pos="9061"/>
            </w:tabs>
            <w:rPr>
              <w:rFonts w:eastAsiaTheme="minorEastAsia" w:cstheme="minorBidi"/>
              <w:noProof/>
              <w:color w:val="auto"/>
              <w:lang w:eastAsia="ja-JP"/>
            </w:rPr>
          </w:pPr>
          <w:hyperlink w:anchor="_Toc71664025" w:history="1">
            <w:r w:rsidR="009D60AC" w:rsidRPr="008A5B7A">
              <w:rPr>
                <w:rStyle w:val="Hyperlink"/>
                <w:noProof/>
              </w:rPr>
              <w:t>Pattern 5.</w:t>
            </w:r>
            <w:r w:rsidR="009D60AC">
              <w:rPr>
                <w:rFonts w:eastAsiaTheme="minorEastAsia" w:cstheme="minorBidi"/>
                <w:noProof/>
                <w:color w:val="auto"/>
                <w:lang w:eastAsia="ja-JP"/>
              </w:rPr>
              <w:tab/>
            </w:r>
            <w:r w:rsidR="009D60AC" w:rsidRPr="008A5B7A">
              <w:rPr>
                <w:rStyle w:val="Hyperlink"/>
                <w:noProof/>
              </w:rPr>
              <w:t>FAULT.FLOW.CONTROL</w:t>
            </w:r>
            <w:r w:rsidR="009D60AC">
              <w:rPr>
                <w:noProof/>
                <w:webHidden/>
              </w:rPr>
              <w:tab/>
            </w:r>
            <w:r w:rsidR="009D60AC">
              <w:rPr>
                <w:noProof/>
                <w:webHidden/>
              </w:rPr>
              <w:fldChar w:fldCharType="begin"/>
            </w:r>
            <w:r w:rsidR="009D60AC">
              <w:rPr>
                <w:noProof/>
                <w:webHidden/>
              </w:rPr>
              <w:instrText xml:space="preserve"> PAGEREF _Toc71664025 \h </w:instrText>
            </w:r>
            <w:r w:rsidR="009D60AC">
              <w:rPr>
                <w:noProof/>
                <w:webHidden/>
              </w:rPr>
            </w:r>
            <w:r w:rsidR="009D60AC">
              <w:rPr>
                <w:noProof/>
                <w:webHidden/>
              </w:rPr>
              <w:fldChar w:fldCharType="separate"/>
            </w:r>
            <w:r w:rsidR="009D60AC">
              <w:rPr>
                <w:noProof/>
                <w:webHidden/>
              </w:rPr>
              <w:t>9</w:t>
            </w:r>
            <w:r w:rsidR="009D60AC">
              <w:rPr>
                <w:noProof/>
                <w:webHidden/>
              </w:rPr>
              <w:fldChar w:fldCharType="end"/>
            </w:r>
          </w:hyperlink>
        </w:p>
        <w:p w14:paraId="4B4C82E1" w14:textId="6451F777" w:rsidR="009D60AC" w:rsidRDefault="00E22C44" w:rsidP="009D60AC">
          <w:pPr>
            <w:pStyle w:val="TOC2"/>
            <w:tabs>
              <w:tab w:val="left" w:pos="1320"/>
              <w:tab w:val="right" w:leader="dot" w:pos="9061"/>
            </w:tabs>
            <w:rPr>
              <w:rFonts w:eastAsiaTheme="minorEastAsia" w:cstheme="minorBidi"/>
              <w:noProof/>
              <w:color w:val="auto"/>
              <w:lang w:eastAsia="ja-JP"/>
            </w:rPr>
          </w:pPr>
          <w:hyperlink w:anchor="_Toc71664028" w:history="1">
            <w:r w:rsidR="009D60AC" w:rsidRPr="008A5B7A">
              <w:rPr>
                <w:rStyle w:val="Hyperlink"/>
                <w:noProof/>
              </w:rPr>
              <w:t xml:space="preserve">Pattern </w:t>
            </w:r>
            <w:r w:rsidR="009D60AC">
              <w:rPr>
                <w:rStyle w:val="Hyperlink"/>
                <w:noProof/>
              </w:rPr>
              <w:t>6</w:t>
            </w:r>
            <w:r w:rsidR="009D60AC" w:rsidRPr="008A5B7A">
              <w:rPr>
                <w:rStyle w:val="Hyperlink"/>
                <w:noProof/>
              </w:rPr>
              <w:t>.</w:t>
            </w:r>
            <w:r w:rsidR="009D60AC">
              <w:rPr>
                <w:rFonts w:eastAsiaTheme="minorEastAsia" w:cstheme="minorBidi"/>
                <w:noProof/>
                <w:color w:val="auto"/>
                <w:lang w:eastAsia="ja-JP"/>
              </w:rPr>
              <w:tab/>
            </w:r>
            <w:r w:rsidR="009D60AC" w:rsidRPr="008A5B7A">
              <w:rPr>
                <w:rStyle w:val="Hyperlink"/>
                <w:noProof/>
              </w:rPr>
              <w:t>FAULT.DECISION.CHECK</w:t>
            </w:r>
            <w:r w:rsidR="009D60AC">
              <w:rPr>
                <w:noProof/>
                <w:webHidden/>
              </w:rPr>
              <w:tab/>
            </w:r>
            <w:r w:rsidR="009D60AC">
              <w:rPr>
                <w:noProof/>
                <w:webHidden/>
              </w:rPr>
              <w:fldChar w:fldCharType="begin"/>
            </w:r>
            <w:r w:rsidR="009D60AC">
              <w:rPr>
                <w:noProof/>
                <w:webHidden/>
              </w:rPr>
              <w:instrText xml:space="preserve"> PAGEREF _Toc71664028 \h </w:instrText>
            </w:r>
            <w:r w:rsidR="009D60AC">
              <w:rPr>
                <w:noProof/>
                <w:webHidden/>
              </w:rPr>
            </w:r>
            <w:r w:rsidR="009D60AC">
              <w:rPr>
                <w:noProof/>
                <w:webHidden/>
              </w:rPr>
              <w:fldChar w:fldCharType="separate"/>
            </w:r>
            <w:r w:rsidR="009D60AC">
              <w:rPr>
                <w:noProof/>
                <w:webHidden/>
              </w:rPr>
              <w:t>12</w:t>
            </w:r>
            <w:r w:rsidR="009D60AC">
              <w:rPr>
                <w:noProof/>
                <w:webHidden/>
              </w:rPr>
              <w:fldChar w:fldCharType="end"/>
            </w:r>
          </w:hyperlink>
        </w:p>
        <w:p w14:paraId="7DAE1DCA" w14:textId="454AC878" w:rsidR="009D60AC" w:rsidRDefault="00E22C44" w:rsidP="009D60AC">
          <w:pPr>
            <w:pStyle w:val="TOC2"/>
            <w:tabs>
              <w:tab w:val="left" w:pos="1320"/>
              <w:tab w:val="right" w:leader="dot" w:pos="9061"/>
            </w:tabs>
            <w:rPr>
              <w:rFonts w:eastAsiaTheme="minorEastAsia" w:cstheme="minorBidi"/>
              <w:noProof/>
              <w:color w:val="auto"/>
              <w:lang w:eastAsia="ja-JP"/>
            </w:rPr>
          </w:pPr>
          <w:hyperlink w:anchor="_Toc71664030" w:history="1">
            <w:r w:rsidR="009D60AC">
              <w:rPr>
                <w:rStyle w:val="Hyperlink"/>
                <w:noProof/>
              </w:rPr>
              <w:t>Pattern 7</w:t>
            </w:r>
            <w:r w:rsidR="009D60AC" w:rsidRPr="008A5B7A">
              <w:rPr>
                <w:rStyle w:val="Hyperlink"/>
                <w:noProof/>
              </w:rPr>
              <w:t>.</w:t>
            </w:r>
            <w:r w:rsidR="009D60AC">
              <w:rPr>
                <w:rFonts w:eastAsiaTheme="minorEastAsia" w:cstheme="minorBidi"/>
                <w:noProof/>
                <w:color w:val="auto"/>
                <w:lang w:eastAsia="ja-JP"/>
              </w:rPr>
              <w:tab/>
            </w:r>
            <w:r w:rsidR="009D60AC" w:rsidRPr="008A5B7A">
              <w:rPr>
                <w:rStyle w:val="Hyperlink"/>
                <w:noProof/>
              </w:rPr>
              <w:t>FAULT.BRANCH.CHECK</w:t>
            </w:r>
            <w:r w:rsidR="009D60AC">
              <w:rPr>
                <w:noProof/>
                <w:webHidden/>
              </w:rPr>
              <w:tab/>
            </w:r>
            <w:r w:rsidR="009D60AC">
              <w:rPr>
                <w:noProof/>
                <w:webHidden/>
              </w:rPr>
              <w:fldChar w:fldCharType="begin"/>
            </w:r>
            <w:r w:rsidR="009D60AC">
              <w:rPr>
                <w:noProof/>
                <w:webHidden/>
              </w:rPr>
              <w:instrText xml:space="preserve"> PAGEREF _Toc71664030 \h </w:instrText>
            </w:r>
            <w:r w:rsidR="009D60AC">
              <w:rPr>
                <w:noProof/>
                <w:webHidden/>
              </w:rPr>
            </w:r>
            <w:r w:rsidR="009D60AC">
              <w:rPr>
                <w:noProof/>
                <w:webHidden/>
              </w:rPr>
              <w:fldChar w:fldCharType="separate"/>
            </w:r>
            <w:r w:rsidR="009D60AC">
              <w:rPr>
                <w:noProof/>
                <w:webHidden/>
              </w:rPr>
              <w:t>13</w:t>
            </w:r>
            <w:r w:rsidR="009D60AC">
              <w:rPr>
                <w:noProof/>
                <w:webHidden/>
              </w:rPr>
              <w:fldChar w:fldCharType="end"/>
            </w:r>
          </w:hyperlink>
        </w:p>
        <w:p w14:paraId="1BB9B988" w14:textId="7DC54E08" w:rsidR="009D60AC" w:rsidRDefault="00E22C44">
          <w:pPr>
            <w:pStyle w:val="TOC2"/>
            <w:tabs>
              <w:tab w:val="left" w:pos="1320"/>
              <w:tab w:val="right" w:leader="dot" w:pos="9061"/>
            </w:tabs>
            <w:rPr>
              <w:rFonts w:eastAsiaTheme="minorEastAsia" w:cstheme="minorBidi"/>
              <w:noProof/>
              <w:color w:val="auto"/>
              <w:lang w:eastAsia="ja-JP"/>
            </w:rPr>
          </w:pPr>
          <w:hyperlink w:anchor="_Toc71664032" w:history="1">
            <w:r w:rsidR="009D60AC">
              <w:rPr>
                <w:rStyle w:val="Hyperlink"/>
                <w:noProof/>
              </w:rPr>
              <w:t>Pattern 8</w:t>
            </w:r>
            <w:r w:rsidR="009D60AC" w:rsidRPr="008A5B7A">
              <w:rPr>
                <w:rStyle w:val="Hyperlink"/>
                <w:noProof/>
              </w:rPr>
              <w:t>.</w:t>
            </w:r>
            <w:r w:rsidR="009D60AC">
              <w:rPr>
                <w:rFonts w:eastAsiaTheme="minorEastAsia" w:cstheme="minorBidi"/>
                <w:noProof/>
                <w:color w:val="auto"/>
                <w:lang w:eastAsia="ja-JP"/>
              </w:rPr>
              <w:tab/>
            </w:r>
            <w:r w:rsidR="009D60AC" w:rsidRPr="008A5B7A">
              <w:rPr>
                <w:rStyle w:val="Hyperlink"/>
                <w:noProof/>
              </w:rPr>
              <w:t>FAULT.VALUE.CHECK</w:t>
            </w:r>
            <w:r w:rsidR="009D60AC">
              <w:rPr>
                <w:noProof/>
                <w:webHidden/>
              </w:rPr>
              <w:tab/>
            </w:r>
            <w:r w:rsidR="009D60AC">
              <w:rPr>
                <w:noProof/>
                <w:webHidden/>
              </w:rPr>
              <w:fldChar w:fldCharType="begin"/>
            </w:r>
            <w:r w:rsidR="009D60AC">
              <w:rPr>
                <w:noProof/>
                <w:webHidden/>
              </w:rPr>
              <w:instrText xml:space="preserve"> PAGEREF _Toc71664032 \h </w:instrText>
            </w:r>
            <w:r w:rsidR="009D60AC">
              <w:rPr>
                <w:noProof/>
                <w:webHidden/>
              </w:rPr>
            </w:r>
            <w:r w:rsidR="009D60AC">
              <w:rPr>
                <w:noProof/>
                <w:webHidden/>
              </w:rPr>
              <w:fldChar w:fldCharType="separate"/>
            </w:r>
            <w:r w:rsidR="009D60AC">
              <w:rPr>
                <w:noProof/>
                <w:webHidden/>
              </w:rPr>
              <w:t>14</w:t>
            </w:r>
            <w:r w:rsidR="009D60AC">
              <w:rPr>
                <w:noProof/>
                <w:webHidden/>
              </w:rPr>
              <w:fldChar w:fldCharType="end"/>
            </w:r>
          </w:hyperlink>
        </w:p>
        <w:p w14:paraId="4CE2031D" w14:textId="174F23BD" w:rsidR="009D60AC" w:rsidRDefault="00E22C44" w:rsidP="009D60AC">
          <w:pPr>
            <w:pStyle w:val="TOC2"/>
            <w:tabs>
              <w:tab w:val="left" w:pos="1540"/>
              <w:tab w:val="right" w:leader="dot" w:pos="9061"/>
            </w:tabs>
            <w:rPr>
              <w:rFonts w:eastAsiaTheme="minorEastAsia" w:cstheme="minorBidi"/>
              <w:noProof/>
              <w:color w:val="auto"/>
              <w:lang w:eastAsia="ja-JP"/>
            </w:rPr>
          </w:pPr>
          <w:hyperlink w:anchor="_Toc71664033" w:history="1">
            <w:r w:rsidR="009D60AC">
              <w:rPr>
                <w:rStyle w:val="Hyperlink"/>
                <w:noProof/>
              </w:rPr>
              <w:t>Pattern 9</w:t>
            </w:r>
            <w:r w:rsidR="009D60AC" w:rsidRPr="008A5B7A">
              <w:rPr>
                <w:rStyle w:val="Hyperlink"/>
                <w:noProof/>
              </w:rPr>
              <w:t>.</w:t>
            </w:r>
            <w:r w:rsidR="009D60AC">
              <w:rPr>
                <w:rFonts w:eastAsiaTheme="minorEastAsia" w:cstheme="minorBidi"/>
                <w:noProof/>
                <w:color w:val="auto"/>
                <w:lang w:eastAsia="ja-JP"/>
              </w:rPr>
              <w:tab/>
            </w:r>
            <w:r w:rsidR="009D60AC" w:rsidRPr="008A5B7A">
              <w:rPr>
                <w:rStyle w:val="Hyperlink"/>
                <w:noProof/>
              </w:rPr>
              <w:t>FAULT.AGGREGATE.CHECK</w:t>
            </w:r>
            <w:r w:rsidR="009D60AC">
              <w:rPr>
                <w:noProof/>
                <w:webHidden/>
              </w:rPr>
              <w:tab/>
            </w:r>
            <w:r w:rsidR="009D60AC">
              <w:rPr>
                <w:noProof/>
                <w:webHidden/>
              </w:rPr>
              <w:fldChar w:fldCharType="begin"/>
            </w:r>
            <w:r w:rsidR="009D60AC">
              <w:rPr>
                <w:noProof/>
                <w:webHidden/>
              </w:rPr>
              <w:instrText xml:space="preserve"> PAGEREF _Toc71664033 \h </w:instrText>
            </w:r>
            <w:r w:rsidR="009D60AC">
              <w:rPr>
                <w:noProof/>
                <w:webHidden/>
              </w:rPr>
            </w:r>
            <w:r w:rsidR="009D60AC">
              <w:rPr>
                <w:noProof/>
                <w:webHidden/>
              </w:rPr>
              <w:fldChar w:fldCharType="separate"/>
            </w:r>
            <w:r w:rsidR="009D60AC">
              <w:rPr>
                <w:noProof/>
                <w:webHidden/>
              </w:rPr>
              <w:t>15</w:t>
            </w:r>
            <w:r w:rsidR="009D60AC">
              <w:rPr>
                <w:noProof/>
                <w:webHidden/>
              </w:rPr>
              <w:fldChar w:fldCharType="end"/>
            </w:r>
          </w:hyperlink>
        </w:p>
        <w:p w14:paraId="72F08AE0" w14:textId="1452C90B" w:rsidR="009D60AC" w:rsidRDefault="00E22C44" w:rsidP="009D60AC">
          <w:pPr>
            <w:pStyle w:val="TOC2"/>
            <w:tabs>
              <w:tab w:val="left" w:pos="1540"/>
              <w:tab w:val="right" w:leader="dot" w:pos="9061"/>
            </w:tabs>
            <w:rPr>
              <w:rFonts w:eastAsiaTheme="minorEastAsia" w:cstheme="minorBidi"/>
              <w:noProof/>
              <w:color w:val="auto"/>
              <w:lang w:eastAsia="ja-JP"/>
            </w:rPr>
          </w:pPr>
          <w:hyperlink w:anchor="_Toc71664035" w:history="1">
            <w:r w:rsidR="009D60AC">
              <w:rPr>
                <w:rStyle w:val="Hyperlink"/>
                <w:noProof/>
              </w:rPr>
              <w:t>Pattern 10</w:t>
            </w:r>
            <w:r w:rsidR="009D60AC" w:rsidRPr="008A5B7A">
              <w:rPr>
                <w:rStyle w:val="Hyperlink"/>
                <w:noProof/>
              </w:rPr>
              <w:t>.</w:t>
            </w:r>
            <w:r w:rsidR="009D60AC">
              <w:rPr>
                <w:rFonts w:eastAsiaTheme="minorEastAsia" w:cstheme="minorBidi"/>
                <w:noProof/>
                <w:color w:val="auto"/>
                <w:lang w:eastAsia="ja-JP"/>
              </w:rPr>
              <w:tab/>
            </w:r>
            <w:r w:rsidR="009D60AC" w:rsidRPr="008A5B7A">
              <w:rPr>
                <w:rStyle w:val="Hyperlink"/>
                <w:noProof/>
              </w:rPr>
              <w:t>FAULT.LOOP.CHECK</w:t>
            </w:r>
            <w:r w:rsidR="009D60AC">
              <w:rPr>
                <w:noProof/>
                <w:webHidden/>
              </w:rPr>
              <w:tab/>
            </w:r>
            <w:r w:rsidR="009D60AC">
              <w:rPr>
                <w:noProof/>
                <w:webHidden/>
              </w:rPr>
              <w:fldChar w:fldCharType="begin"/>
            </w:r>
            <w:r w:rsidR="009D60AC">
              <w:rPr>
                <w:noProof/>
                <w:webHidden/>
              </w:rPr>
              <w:instrText xml:space="preserve"> PAGEREF _Toc71664035 \h </w:instrText>
            </w:r>
            <w:r w:rsidR="009D60AC">
              <w:rPr>
                <w:noProof/>
                <w:webHidden/>
              </w:rPr>
            </w:r>
            <w:r w:rsidR="009D60AC">
              <w:rPr>
                <w:noProof/>
                <w:webHidden/>
              </w:rPr>
              <w:fldChar w:fldCharType="separate"/>
            </w:r>
            <w:r w:rsidR="009D60AC">
              <w:rPr>
                <w:noProof/>
                <w:webHidden/>
              </w:rPr>
              <w:t>15</w:t>
            </w:r>
            <w:r w:rsidR="009D60AC">
              <w:rPr>
                <w:noProof/>
                <w:webHidden/>
              </w:rPr>
              <w:fldChar w:fldCharType="end"/>
            </w:r>
          </w:hyperlink>
        </w:p>
        <w:p w14:paraId="110C9BE7" w14:textId="662A2E11" w:rsidR="009D60AC" w:rsidRDefault="00E22C44">
          <w:pPr>
            <w:pStyle w:val="TOC2"/>
            <w:tabs>
              <w:tab w:val="left" w:pos="1540"/>
              <w:tab w:val="right" w:leader="dot" w:pos="9061"/>
            </w:tabs>
            <w:rPr>
              <w:rFonts w:eastAsiaTheme="minorEastAsia" w:cstheme="minorBidi"/>
              <w:noProof/>
              <w:color w:val="auto"/>
              <w:lang w:eastAsia="ja-JP"/>
            </w:rPr>
          </w:pPr>
          <w:hyperlink w:anchor="_Toc71664037" w:history="1">
            <w:r w:rsidR="009D60AC">
              <w:rPr>
                <w:rStyle w:val="Hyperlink"/>
                <w:noProof/>
              </w:rPr>
              <w:t>Pattern 11</w:t>
            </w:r>
            <w:r w:rsidR="009D60AC" w:rsidRPr="008A5B7A">
              <w:rPr>
                <w:rStyle w:val="Hyperlink"/>
                <w:noProof/>
              </w:rPr>
              <w:t>.</w:t>
            </w:r>
            <w:r w:rsidR="009D60AC">
              <w:rPr>
                <w:rFonts w:eastAsiaTheme="minorEastAsia" w:cstheme="minorBidi"/>
                <w:noProof/>
                <w:color w:val="auto"/>
                <w:lang w:eastAsia="ja-JP"/>
              </w:rPr>
              <w:tab/>
            </w:r>
            <w:r w:rsidR="009D60AC" w:rsidRPr="008A5B7A">
              <w:rPr>
                <w:rStyle w:val="Hyperlink"/>
                <w:noProof/>
              </w:rPr>
              <w:t>FAULT.CRYPTO.CHECK</w:t>
            </w:r>
            <w:r w:rsidR="009D60AC">
              <w:rPr>
                <w:noProof/>
                <w:webHidden/>
              </w:rPr>
              <w:tab/>
            </w:r>
            <w:r w:rsidR="009D60AC">
              <w:rPr>
                <w:noProof/>
                <w:webHidden/>
              </w:rPr>
              <w:fldChar w:fldCharType="begin"/>
            </w:r>
            <w:r w:rsidR="009D60AC">
              <w:rPr>
                <w:noProof/>
                <w:webHidden/>
              </w:rPr>
              <w:instrText xml:space="preserve"> PAGEREF _Toc71664037 \h </w:instrText>
            </w:r>
            <w:r w:rsidR="009D60AC">
              <w:rPr>
                <w:noProof/>
                <w:webHidden/>
              </w:rPr>
            </w:r>
            <w:r w:rsidR="009D60AC">
              <w:rPr>
                <w:noProof/>
                <w:webHidden/>
              </w:rPr>
              <w:fldChar w:fldCharType="separate"/>
            </w:r>
            <w:r w:rsidR="009D60AC">
              <w:rPr>
                <w:noProof/>
                <w:webHidden/>
              </w:rPr>
              <w:t>16</w:t>
            </w:r>
            <w:r w:rsidR="009D60AC">
              <w:rPr>
                <w:noProof/>
                <w:webHidden/>
              </w:rPr>
              <w:fldChar w:fldCharType="end"/>
            </w:r>
          </w:hyperlink>
        </w:p>
        <w:p w14:paraId="2BC5AF62" w14:textId="53577FAB" w:rsidR="009D60AC" w:rsidRDefault="00E22C44">
          <w:pPr>
            <w:pStyle w:val="TOC1"/>
            <w:tabs>
              <w:tab w:val="left" w:pos="660"/>
              <w:tab w:val="right" w:leader="dot" w:pos="9061"/>
            </w:tabs>
            <w:rPr>
              <w:rFonts w:asciiTheme="minorHAnsi" w:eastAsiaTheme="minorEastAsia" w:hAnsiTheme="minorHAnsi" w:cstheme="minorBidi"/>
              <w:b w:val="0"/>
              <w:bCs w:val="0"/>
              <w:noProof/>
              <w:color w:val="auto"/>
              <w:sz w:val="22"/>
              <w:szCs w:val="22"/>
              <w:lang w:eastAsia="ja-JP"/>
            </w:rPr>
          </w:pPr>
          <w:hyperlink w:anchor="_Toc71664038" w:history="1">
            <w:r w:rsidR="009D60AC" w:rsidRPr="008A5B7A">
              <w:rPr>
                <w:rStyle w:val="Hyperlink"/>
                <w:noProof/>
              </w:rPr>
              <w:t>5.</w:t>
            </w:r>
            <w:r w:rsidR="009D60AC">
              <w:rPr>
                <w:rFonts w:asciiTheme="minorHAnsi" w:eastAsiaTheme="minorEastAsia" w:hAnsiTheme="minorHAnsi" w:cstheme="minorBidi"/>
                <w:b w:val="0"/>
                <w:bCs w:val="0"/>
                <w:noProof/>
                <w:color w:val="auto"/>
                <w:sz w:val="22"/>
                <w:szCs w:val="22"/>
                <w:lang w:eastAsia="ja-JP"/>
              </w:rPr>
              <w:tab/>
            </w:r>
            <w:r w:rsidR="009D60AC" w:rsidRPr="008A5B7A">
              <w:rPr>
                <w:rStyle w:val="Hyperlink"/>
                <w:noProof/>
              </w:rPr>
              <w:t>Conclusion</w:t>
            </w:r>
            <w:r w:rsidR="009D60AC">
              <w:rPr>
                <w:noProof/>
                <w:webHidden/>
              </w:rPr>
              <w:tab/>
            </w:r>
            <w:r w:rsidR="009D60AC">
              <w:rPr>
                <w:noProof/>
                <w:webHidden/>
              </w:rPr>
              <w:fldChar w:fldCharType="begin"/>
            </w:r>
            <w:r w:rsidR="009D60AC">
              <w:rPr>
                <w:noProof/>
                <w:webHidden/>
              </w:rPr>
              <w:instrText xml:space="preserve"> PAGEREF _Toc71664038 \h </w:instrText>
            </w:r>
            <w:r w:rsidR="009D60AC">
              <w:rPr>
                <w:noProof/>
                <w:webHidden/>
              </w:rPr>
            </w:r>
            <w:r w:rsidR="009D60AC">
              <w:rPr>
                <w:noProof/>
                <w:webHidden/>
              </w:rPr>
              <w:fldChar w:fldCharType="separate"/>
            </w:r>
            <w:r w:rsidR="009D60AC">
              <w:rPr>
                <w:noProof/>
                <w:webHidden/>
              </w:rPr>
              <w:t>17</w:t>
            </w:r>
            <w:r w:rsidR="009D60AC">
              <w:rPr>
                <w:noProof/>
                <w:webHidden/>
              </w:rPr>
              <w:fldChar w:fldCharType="end"/>
            </w:r>
          </w:hyperlink>
        </w:p>
        <w:p w14:paraId="59E5FA7F" w14:textId="3925E070" w:rsidR="009D60AC" w:rsidRDefault="00E22C44">
          <w:pPr>
            <w:pStyle w:val="TOC1"/>
            <w:tabs>
              <w:tab w:val="left" w:pos="660"/>
              <w:tab w:val="right" w:leader="dot" w:pos="9061"/>
            </w:tabs>
            <w:rPr>
              <w:rFonts w:asciiTheme="minorHAnsi" w:eastAsiaTheme="minorEastAsia" w:hAnsiTheme="minorHAnsi" w:cstheme="minorBidi"/>
              <w:b w:val="0"/>
              <w:bCs w:val="0"/>
              <w:noProof/>
              <w:color w:val="auto"/>
              <w:sz w:val="22"/>
              <w:szCs w:val="22"/>
              <w:lang w:eastAsia="ja-JP"/>
            </w:rPr>
          </w:pPr>
          <w:hyperlink w:anchor="_Toc71664039" w:history="1">
            <w:r w:rsidR="009D60AC" w:rsidRPr="008A5B7A">
              <w:rPr>
                <w:rStyle w:val="Hyperlink"/>
                <w:noProof/>
              </w:rPr>
              <w:t>6.</w:t>
            </w:r>
            <w:r w:rsidR="009D60AC">
              <w:rPr>
                <w:rFonts w:asciiTheme="minorHAnsi" w:eastAsiaTheme="minorEastAsia" w:hAnsiTheme="minorHAnsi" w:cstheme="minorBidi"/>
                <w:b w:val="0"/>
                <w:bCs w:val="0"/>
                <w:noProof/>
                <w:color w:val="auto"/>
                <w:sz w:val="22"/>
                <w:szCs w:val="22"/>
                <w:lang w:eastAsia="ja-JP"/>
              </w:rPr>
              <w:tab/>
            </w:r>
            <w:r w:rsidR="009D60AC" w:rsidRPr="008A5B7A">
              <w:rPr>
                <w:rStyle w:val="Hyperlink"/>
                <w:noProof/>
              </w:rPr>
              <w:t>Reference</w:t>
            </w:r>
            <w:r w:rsidR="009D60AC">
              <w:rPr>
                <w:noProof/>
                <w:webHidden/>
              </w:rPr>
              <w:tab/>
            </w:r>
            <w:r w:rsidR="009D60AC">
              <w:rPr>
                <w:noProof/>
                <w:webHidden/>
              </w:rPr>
              <w:fldChar w:fldCharType="begin"/>
            </w:r>
            <w:r w:rsidR="009D60AC">
              <w:rPr>
                <w:noProof/>
                <w:webHidden/>
              </w:rPr>
              <w:instrText xml:space="preserve"> PAGEREF _Toc71664039 \h </w:instrText>
            </w:r>
            <w:r w:rsidR="009D60AC">
              <w:rPr>
                <w:noProof/>
                <w:webHidden/>
              </w:rPr>
            </w:r>
            <w:r w:rsidR="009D60AC">
              <w:rPr>
                <w:noProof/>
                <w:webHidden/>
              </w:rPr>
              <w:fldChar w:fldCharType="separate"/>
            </w:r>
            <w:r w:rsidR="009D60AC">
              <w:rPr>
                <w:noProof/>
                <w:webHidden/>
              </w:rPr>
              <w:t>17</w:t>
            </w:r>
            <w:r w:rsidR="009D60AC">
              <w:rPr>
                <w:noProof/>
                <w:webHidden/>
              </w:rPr>
              <w:fldChar w:fldCharType="end"/>
            </w:r>
          </w:hyperlink>
        </w:p>
        <w:p w14:paraId="43F89C81" w14:textId="1A6EED6B" w:rsidR="00E738A0" w:rsidRDefault="00E738A0" w:rsidP="00C92938">
          <w:r>
            <w:rPr>
              <w:b/>
              <w:bCs/>
              <w:noProof/>
            </w:rPr>
            <w:fldChar w:fldCharType="end"/>
          </w:r>
        </w:p>
      </w:sdtContent>
    </w:sdt>
    <w:p w14:paraId="46C20D08" w14:textId="77777777" w:rsidR="00994416" w:rsidRDefault="00994416" w:rsidP="00C92938">
      <w:bookmarkStart w:id="1" w:name="_GoBack"/>
      <w:bookmarkEnd w:id="1"/>
    </w:p>
    <w:p w14:paraId="2BC295C7" w14:textId="77777777" w:rsidR="00994416" w:rsidRDefault="00994416" w:rsidP="00C92938"/>
    <w:p w14:paraId="704B65DD" w14:textId="4EE7C05D" w:rsidR="00994416" w:rsidRDefault="00994416" w:rsidP="00C92938">
      <w:r w:rsidRPr="000807DD">
        <w:rPr>
          <w:b/>
          <w:lang w:val="en-GB"/>
        </w:rPr>
        <w:t>Abstract</w:t>
      </w:r>
      <w:r w:rsidRPr="000807DD">
        <w:rPr>
          <w:lang w:val="en-GB"/>
        </w:rPr>
        <w:t xml:space="preserve">: </w:t>
      </w:r>
      <w:r>
        <w:rPr>
          <w:lang w:val="en-GB"/>
        </w:rPr>
        <w:t>Hardware Fault A</w:t>
      </w:r>
      <w:r w:rsidRPr="000807DD">
        <w:rPr>
          <w:lang w:val="en-GB"/>
        </w:rPr>
        <w:t xml:space="preserve">ttacks can </w:t>
      </w:r>
      <w:r>
        <w:rPr>
          <w:lang w:val="en-GB"/>
        </w:rPr>
        <w:t xml:space="preserve">break software security by </w:t>
      </w:r>
      <w:r w:rsidRPr="000807DD">
        <w:rPr>
          <w:lang w:val="en-GB"/>
        </w:rPr>
        <w:t>reveal</w:t>
      </w:r>
      <w:r>
        <w:rPr>
          <w:lang w:val="en-GB"/>
        </w:rPr>
        <w:t>ing</w:t>
      </w:r>
      <w:r w:rsidRPr="000807DD">
        <w:rPr>
          <w:lang w:val="en-GB"/>
        </w:rPr>
        <w:t xml:space="preserve"> secrets during program execution, or chang</w:t>
      </w:r>
      <w:r>
        <w:rPr>
          <w:lang w:val="en-GB"/>
        </w:rPr>
        <w:t>ing</w:t>
      </w:r>
      <w:r w:rsidRPr="000807DD">
        <w:rPr>
          <w:lang w:val="en-GB"/>
        </w:rPr>
        <w:t xml:space="preserve"> the behaviour of a program. Without profound knowledge of these attacks, it is hard to defend code effectively. </w:t>
      </w:r>
      <w:r w:rsidR="00864600">
        <w:rPr>
          <w:lang w:val="en-GB"/>
        </w:rPr>
        <w:t>F</w:t>
      </w:r>
      <w:r>
        <w:rPr>
          <w:lang w:val="en-GB"/>
        </w:rPr>
        <w:t>ault resistance</w:t>
      </w:r>
      <w:r w:rsidRPr="000807DD">
        <w:rPr>
          <w:lang w:val="en-GB"/>
        </w:rPr>
        <w:t xml:space="preserve"> requires pervasive protection throughout the code. This paper introduces a collection of secure programming patterns for security critical </w:t>
      </w:r>
      <w:r>
        <w:rPr>
          <w:lang w:val="en-GB"/>
        </w:rPr>
        <w:t>devices</w:t>
      </w:r>
      <w:r w:rsidRPr="000807DD">
        <w:rPr>
          <w:lang w:val="en-GB"/>
        </w:rPr>
        <w:t xml:space="preserve">. These patterns help </w:t>
      </w:r>
      <w:r>
        <w:rPr>
          <w:lang w:val="en-GB"/>
        </w:rPr>
        <w:t xml:space="preserve">developers </w:t>
      </w:r>
      <w:r w:rsidRPr="000807DD">
        <w:rPr>
          <w:lang w:val="en-GB"/>
        </w:rPr>
        <w:t xml:space="preserve">to mitigate the risk </w:t>
      </w:r>
      <w:r>
        <w:rPr>
          <w:lang w:val="en-GB"/>
        </w:rPr>
        <w:t>of fault injection in a cost effective way</w:t>
      </w:r>
      <w:r w:rsidRPr="000807DD">
        <w:rPr>
          <w:lang w:val="en-GB"/>
        </w:rPr>
        <w:t>.</w:t>
      </w:r>
    </w:p>
    <w:p w14:paraId="7F1F5506" w14:textId="194467B6" w:rsidR="00E738A0" w:rsidRDefault="00E738A0" w:rsidP="00C92938">
      <w:r>
        <w:br w:type="page"/>
      </w:r>
    </w:p>
    <w:p w14:paraId="503B7A53" w14:textId="05C43109" w:rsidR="001F0588" w:rsidRPr="001F0DA8" w:rsidRDefault="00994416" w:rsidP="00C92938">
      <w:pPr>
        <w:pStyle w:val="Heading1"/>
      </w:pPr>
      <w:bookmarkStart w:id="2" w:name="_Toc71664014"/>
      <w:r w:rsidRPr="00994416">
        <w:lastRenderedPageBreak/>
        <w:t>Introduction</w:t>
      </w:r>
      <w:bookmarkEnd w:id="2"/>
    </w:p>
    <w:p w14:paraId="4E8CAA0F" w14:textId="3BDE4FD2" w:rsidR="00DD2FE3" w:rsidRDefault="0090106D" w:rsidP="006D4FE5">
      <w:pPr>
        <w:pStyle w:val="BulletText"/>
        <w:numPr>
          <w:ilvl w:val="0"/>
          <w:numId w:val="0"/>
        </w:numPr>
        <w:spacing w:line="240" w:lineRule="auto"/>
        <w:ind w:left="113"/>
      </w:pPr>
      <w:r>
        <w:t xml:space="preserve">Hardware Fault Injection is a class of hardware </w:t>
      </w:r>
      <w:r w:rsidR="00E3485A">
        <w:t xml:space="preserve">security </w:t>
      </w:r>
      <w:r>
        <w:t xml:space="preserve">attacks </w:t>
      </w:r>
      <w:r w:rsidR="005D281E">
        <w:t xml:space="preserve">which </w:t>
      </w:r>
      <w:r>
        <w:t>have become increasingly popular, as these attacks</w:t>
      </w:r>
      <w:r w:rsidR="00247C86">
        <w:t xml:space="preserve"> are powerful and</w:t>
      </w:r>
      <w:r>
        <w:t xml:space="preserve"> </w:t>
      </w:r>
      <w:r w:rsidR="00247C86">
        <w:t>have a high</w:t>
      </w:r>
      <w:r>
        <w:t xml:space="preserve"> probability of success. Most devices today are completely vulnerable against these attacks as developers </w:t>
      </w:r>
      <w:r w:rsidR="00247C86">
        <w:t>have little awareness</w:t>
      </w:r>
      <w:r>
        <w:t xml:space="preserve"> of the threat, and </w:t>
      </w:r>
      <w:r w:rsidR="00247C86">
        <w:t>do not know how to</w:t>
      </w:r>
      <w:r>
        <w:t xml:space="preserve"> protect their code.</w:t>
      </w:r>
      <w:r w:rsidR="00047243">
        <w:t xml:space="preserve"> Software security implications of these attacks are discussed in </w:t>
      </w:r>
      <w:r w:rsidR="00047243">
        <w:fldChar w:fldCharType="begin"/>
      </w:r>
      <w:r w:rsidR="00047243">
        <w:instrText xml:space="preserve"> REF FaultAttacksOnSecureEmbeddedSoftware \h </w:instrText>
      </w:r>
      <w:r w:rsidR="00047243">
        <w:fldChar w:fldCharType="separate"/>
      </w:r>
      <w:r w:rsidR="00444364">
        <w:t>[1]</w:t>
      </w:r>
      <w:r w:rsidR="00047243">
        <w:fldChar w:fldCharType="end"/>
      </w:r>
      <w:r w:rsidR="00047243">
        <w:t>.</w:t>
      </w:r>
    </w:p>
    <w:p w14:paraId="6B8A1FE9" w14:textId="63222217" w:rsidR="00E3485A" w:rsidRDefault="00E3485A" w:rsidP="006D4FE5">
      <w:pPr>
        <w:pStyle w:val="BulletText"/>
        <w:numPr>
          <w:ilvl w:val="0"/>
          <w:numId w:val="0"/>
        </w:numPr>
        <w:spacing w:line="240" w:lineRule="auto"/>
        <w:ind w:left="113"/>
      </w:pPr>
      <w:r>
        <w:t xml:space="preserve">Fortunately, it is possible to harden software and mitigate </w:t>
      </w:r>
      <w:r w:rsidR="00047243">
        <w:t xml:space="preserve">the </w:t>
      </w:r>
      <w:r>
        <w:t>Fault Injection</w:t>
      </w:r>
      <w:r w:rsidR="00047243">
        <w:t xml:space="preserve"> threat</w:t>
      </w:r>
      <w:r>
        <w:t xml:space="preserve">. However, since the number of attacker opportunities is very high this could require a large effort. In this </w:t>
      </w:r>
      <w:r w:rsidR="008502C5">
        <w:t>paper,</w:t>
      </w:r>
      <w:r>
        <w:t xml:space="preserve"> we propose a set of 11 </w:t>
      </w:r>
      <w:r w:rsidR="00736CC8">
        <w:t>fault mitigation p</w:t>
      </w:r>
      <w:r>
        <w:t>atterns</w:t>
      </w:r>
      <w:r w:rsidR="005D281E">
        <w:t xml:space="preserve">. These patterns </w:t>
      </w:r>
      <w:r w:rsidR="00047243">
        <w:t>have the advantage that they can be repeatedly applied, without making a detailed design for each instance,</w:t>
      </w:r>
      <w:r>
        <w:t xml:space="preserve"> and thus minimize the mitigation effort. </w:t>
      </w:r>
    </w:p>
    <w:p w14:paraId="6D4EFCF0" w14:textId="773D6DE7" w:rsidR="00E3485A" w:rsidRDefault="00E3485A" w:rsidP="006D4FE5">
      <w:pPr>
        <w:pStyle w:val="BulletText"/>
        <w:numPr>
          <w:ilvl w:val="0"/>
          <w:numId w:val="0"/>
        </w:numPr>
        <w:spacing w:line="240" w:lineRule="auto"/>
        <w:ind w:left="113"/>
      </w:pPr>
      <w:r>
        <w:t xml:space="preserve">We organize the patterns along </w:t>
      </w:r>
      <w:r w:rsidR="00D42668">
        <w:t>five</w:t>
      </w:r>
      <w:r>
        <w:t xml:space="preserve"> main strategies:</w:t>
      </w:r>
    </w:p>
    <w:p w14:paraId="7DA9590C" w14:textId="1DA8F0D1" w:rsidR="00257003" w:rsidRDefault="00257003" w:rsidP="00257003">
      <w:pPr>
        <w:pStyle w:val="ListParagraph"/>
        <w:numPr>
          <w:ilvl w:val="0"/>
          <w:numId w:val="9"/>
        </w:numPr>
      </w:pPr>
      <w:r w:rsidRPr="00257003">
        <w:rPr>
          <w:b/>
        </w:rPr>
        <w:t>Identify</w:t>
      </w:r>
      <w:r w:rsidR="00E3485A">
        <w:t xml:space="preserve">: </w:t>
      </w:r>
      <w:r w:rsidRPr="00257003">
        <w:t xml:space="preserve">tests to increase visibility in hardware and software to find possible faults; </w:t>
      </w:r>
    </w:p>
    <w:p w14:paraId="331747D3" w14:textId="1DB725FF" w:rsidR="00000F8D" w:rsidRDefault="00257003" w:rsidP="00000F8D">
      <w:pPr>
        <w:pStyle w:val="ListParagraph"/>
        <w:numPr>
          <w:ilvl w:val="0"/>
          <w:numId w:val="9"/>
        </w:numPr>
      </w:pPr>
      <w:r w:rsidRPr="00000F8D">
        <w:rPr>
          <w:b/>
        </w:rPr>
        <w:t>Protect</w:t>
      </w:r>
      <w:r w:rsidR="00E3485A">
        <w:t xml:space="preserve">: </w:t>
      </w:r>
      <w:r w:rsidR="00000F8D">
        <w:t xml:space="preserve">increase code resistance such that fault </w:t>
      </w:r>
      <w:proofErr w:type="gramStart"/>
      <w:r w:rsidR="00000F8D">
        <w:t>are</w:t>
      </w:r>
      <w:proofErr w:type="gramEnd"/>
      <w:r w:rsidR="00000F8D">
        <w:t xml:space="preserve"> less likely to disturb program behavior;</w:t>
      </w:r>
    </w:p>
    <w:p w14:paraId="31B487F2" w14:textId="5B9D10B3" w:rsidR="00257003" w:rsidRDefault="00257003" w:rsidP="00000F8D">
      <w:pPr>
        <w:pStyle w:val="ListParagraph"/>
        <w:numPr>
          <w:ilvl w:val="0"/>
          <w:numId w:val="9"/>
        </w:numPr>
      </w:pPr>
      <w:r w:rsidRPr="00000F8D">
        <w:rPr>
          <w:b/>
        </w:rPr>
        <w:t>Detect</w:t>
      </w:r>
      <w:r w:rsidR="00E3485A">
        <w:t xml:space="preserve">: </w:t>
      </w:r>
      <w:r w:rsidRPr="00257003">
        <w:t>measures to alert your sy</w:t>
      </w:r>
      <w:r>
        <w:t>stem to the presence of a fault;</w:t>
      </w:r>
    </w:p>
    <w:p w14:paraId="0C0C2431" w14:textId="353E4A48" w:rsidR="00257003" w:rsidRDefault="00257003" w:rsidP="00257003">
      <w:pPr>
        <w:pStyle w:val="ListParagraph"/>
        <w:numPr>
          <w:ilvl w:val="0"/>
          <w:numId w:val="9"/>
        </w:numPr>
      </w:pPr>
      <w:r w:rsidRPr="00257003">
        <w:rPr>
          <w:b/>
        </w:rPr>
        <w:t>Respond</w:t>
      </w:r>
      <w:r>
        <w:t xml:space="preserve">: </w:t>
      </w:r>
      <w:r w:rsidRPr="00257003">
        <w:t>actions to deter attackers after detecting a fault;</w:t>
      </w:r>
    </w:p>
    <w:p w14:paraId="1EA434C6" w14:textId="614813A3" w:rsidR="00257003" w:rsidRDefault="00257003" w:rsidP="00257003">
      <w:pPr>
        <w:pStyle w:val="ListParagraph"/>
        <w:numPr>
          <w:ilvl w:val="0"/>
          <w:numId w:val="9"/>
        </w:numPr>
      </w:pPr>
      <w:r w:rsidRPr="00257003">
        <w:rPr>
          <w:b/>
        </w:rPr>
        <w:t>Recover</w:t>
      </w:r>
      <w:r>
        <w:t xml:space="preserve">: </w:t>
      </w:r>
      <w:r w:rsidRPr="00257003">
        <w:t xml:space="preserve">code resilience to prevent insecure behavior following a fault; </w:t>
      </w:r>
    </w:p>
    <w:p w14:paraId="544F7318" w14:textId="3D6ED6F9" w:rsidR="00047243" w:rsidRDefault="00E3485A" w:rsidP="00047243">
      <w:pPr>
        <w:ind w:left="113"/>
      </w:pPr>
      <w:r>
        <w:t xml:space="preserve">The remainder of this paper details the patterns </w:t>
      </w:r>
      <w:r w:rsidR="005D281E">
        <w:t xml:space="preserve">which </w:t>
      </w:r>
      <w:r w:rsidR="00444371">
        <w:t xml:space="preserve">implement the </w:t>
      </w:r>
      <w:proofErr w:type="spellStart"/>
      <w:r w:rsidR="00444371">
        <w:t>protect</w:t>
      </w:r>
      <w:proofErr w:type="spellEnd"/>
      <w:r w:rsidR="00444371">
        <w:t>, respond, and recover</w:t>
      </w:r>
      <w:r>
        <w:t xml:space="preserve"> strategies.</w:t>
      </w:r>
      <w:r w:rsidR="00047243">
        <w:t xml:space="preserve"> We include illustra</w:t>
      </w:r>
      <w:r w:rsidR="003116A1">
        <w:t>tive examples in the C language</w:t>
      </w:r>
      <w:r w:rsidR="00047243">
        <w:t xml:space="preserve"> </w:t>
      </w:r>
      <w:r w:rsidR="003116A1">
        <w:t>(translation to</w:t>
      </w:r>
      <w:r w:rsidR="005D281E">
        <w:t xml:space="preserve"> </w:t>
      </w:r>
      <w:r w:rsidR="00047243">
        <w:t>other languages</w:t>
      </w:r>
      <w:r w:rsidR="003116A1">
        <w:t xml:space="preserve"> should not be hard)</w:t>
      </w:r>
      <w:r w:rsidR="00047243">
        <w:t xml:space="preserve">. </w:t>
      </w:r>
      <w:r w:rsidR="003116A1">
        <w:t>These examples serve to clarify the pattern, and can be adapted and applied for instances of the problem.</w:t>
      </w:r>
    </w:p>
    <w:p w14:paraId="67EE67DF" w14:textId="79CCB4E4" w:rsidR="00E3485A" w:rsidRDefault="00047243" w:rsidP="00047243">
      <w:pPr>
        <w:ind w:left="113"/>
      </w:pPr>
      <w:r>
        <w:t xml:space="preserve">It is our experience that these patterns, if well understood, </w:t>
      </w:r>
      <w:r w:rsidR="000D6A2E">
        <w:t>are</w:t>
      </w:r>
      <w:r>
        <w:t xml:space="preserve"> applied efficiently at the average cost of 12 minutes per instance. Furthermore, there is typically no need to protect the entire code base: protecting the critical code is often good enough. </w:t>
      </w:r>
    </w:p>
    <w:p w14:paraId="3D448717" w14:textId="60B3349E" w:rsidR="00257003" w:rsidRDefault="003917B8" w:rsidP="00047243">
      <w:pPr>
        <w:ind w:left="113"/>
      </w:pPr>
      <w:r>
        <w:t>We test the effectiveness of each pattern against two fault models, namely bit flips in instructions and instruction skipping. These tests are executed on code compiled for the ARMv7 architecture.</w:t>
      </w:r>
      <w:r w:rsidR="00257003" w:rsidRPr="00257003">
        <w:t xml:space="preserve">  </w:t>
      </w:r>
    </w:p>
    <w:p w14:paraId="10232BD7" w14:textId="65EA6486" w:rsidR="007F3455" w:rsidRDefault="00257003" w:rsidP="00047243">
      <w:pPr>
        <w:pStyle w:val="Heading1"/>
      </w:pPr>
      <w:bookmarkStart w:id="3" w:name="_Toc71664015"/>
      <w:r>
        <w:t>Protect</w:t>
      </w:r>
      <w:bookmarkEnd w:id="3"/>
    </w:p>
    <w:p w14:paraId="1F6FFEC9" w14:textId="0C42491D" w:rsidR="00E00D15" w:rsidRDefault="00E00D15" w:rsidP="00C92938">
      <w:pPr>
        <w:pStyle w:val="BodyStandardText"/>
      </w:pPr>
      <w:r>
        <w:t xml:space="preserve">An attacker using fault injection aims for a specific effect, e.g. changing a value or decision. </w:t>
      </w:r>
      <w:r w:rsidR="00EB2F0F">
        <w:t>Protection</w:t>
      </w:r>
      <w:r w:rsidR="00CE590A">
        <w:t xml:space="preserve"> </w:t>
      </w:r>
      <w:r w:rsidR="000D6A2E">
        <w:t>is</w:t>
      </w:r>
      <w:r w:rsidR="00CE590A">
        <w:t xml:space="preserve"> </w:t>
      </w:r>
      <w:r w:rsidR="006F55C1">
        <w:t>introduced</w:t>
      </w:r>
      <w:r w:rsidR="006232F0">
        <w:t xml:space="preserve"> by making</w:t>
      </w:r>
      <w:r w:rsidR="00CE590A">
        <w:t xml:space="preserve"> useful values hard to achieve, or by making it hard to find the right timing to manipulate a decision.</w:t>
      </w:r>
    </w:p>
    <w:p w14:paraId="381A1921" w14:textId="77777777" w:rsidR="00EC59AC" w:rsidRPr="00EC59AC" w:rsidRDefault="00EC59AC" w:rsidP="00EC59AC">
      <w:pPr>
        <w:pStyle w:val="BodyStandardText"/>
        <w:rPr>
          <w:lang w:val="en-GB"/>
        </w:rPr>
      </w:pPr>
    </w:p>
    <w:p w14:paraId="4FD10883" w14:textId="77777777" w:rsidR="00C92212" w:rsidRDefault="00C92212" w:rsidP="00C92212">
      <w:pPr>
        <w:pStyle w:val="Heading2"/>
        <w:rPr>
          <w:lang w:val="en-GB"/>
        </w:rPr>
      </w:pPr>
      <w:bookmarkStart w:id="4" w:name="_Toc71664016"/>
      <w:proofErr w:type="gramStart"/>
      <w:r>
        <w:rPr>
          <w:lang w:val="en-GB"/>
        </w:rPr>
        <w:lastRenderedPageBreak/>
        <w:t>FAULT.MINIMIZE.BRANCHES</w:t>
      </w:r>
      <w:bookmarkEnd w:id="4"/>
      <w:proofErr w:type="gramEnd"/>
    </w:p>
    <w:tbl>
      <w:tblPr>
        <w:tblW w:w="0" w:type="auto"/>
        <w:tblInd w:w="18" w:type="dxa"/>
        <w:tblLook w:val="0000" w:firstRow="0" w:lastRow="0" w:firstColumn="0" w:lastColumn="0" w:noHBand="0" w:noVBand="0"/>
      </w:tblPr>
      <w:tblGrid>
        <w:gridCol w:w="1315"/>
        <w:gridCol w:w="6875"/>
      </w:tblGrid>
      <w:tr w:rsidR="00C92212" w:rsidRPr="000807DD" w14:paraId="24AEFAA9" w14:textId="77777777" w:rsidTr="00F62C23">
        <w:trPr>
          <w:trHeight w:val="144"/>
        </w:trPr>
        <w:tc>
          <w:tcPr>
            <w:tcW w:w="1315" w:type="dxa"/>
          </w:tcPr>
          <w:p w14:paraId="21405DA9" w14:textId="77777777" w:rsidR="00C92212" w:rsidRPr="000807DD" w:rsidRDefault="00C92212" w:rsidP="00F62C23">
            <w:pPr>
              <w:pStyle w:val="BodyStandardText"/>
              <w:rPr>
                <w:lang w:val="en-GB"/>
              </w:rPr>
            </w:pPr>
            <w:r>
              <w:rPr>
                <w:color w:val="282F40"/>
              </w:rPr>
              <w:t>Problem</w:t>
            </w:r>
          </w:p>
        </w:tc>
        <w:tc>
          <w:tcPr>
            <w:tcW w:w="6875" w:type="dxa"/>
          </w:tcPr>
          <w:p w14:paraId="3D55EE97" w14:textId="77777777" w:rsidR="00C92212" w:rsidRPr="000807DD" w:rsidRDefault="00C92212" w:rsidP="00F62C23">
            <w:pPr>
              <w:pStyle w:val="BodyStandardText"/>
              <w:rPr>
                <w:lang w:val="en-GB"/>
              </w:rPr>
            </w:pPr>
            <w:r>
              <w:rPr>
                <w:color w:val="282F40"/>
              </w:rPr>
              <w:t>Branching provides an opportunity for attackers to skip the branch, sending execution past entire functions and checks. Addresses can also be flipped at branches to send execution into “random” parts of the code, sometimes to the benefit of an attacker.</w:t>
            </w:r>
          </w:p>
        </w:tc>
      </w:tr>
      <w:tr w:rsidR="00C92212" w:rsidRPr="000807DD" w14:paraId="2AFEAA0C" w14:textId="77777777" w:rsidTr="00F62C23">
        <w:trPr>
          <w:trHeight w:val="132"/>
        </w:trPr>
        <w:tc>
          <w:tcPr>
            <w:tcW w:w="1315" w:type="dxa"/>
          </w:tcPr>
          <w:p w14:paraId="67D2FD22" w14:textId="77777777" w:rsidR="00C92212" w:rsidRPr="000807DD" w:rsidRDefault="00C92212" w:rsidP="00F62C23">
            <w:pPr>
              <w:pStyle w:val="BodyStandardText"/>
              <w:rPr>
                <w:lang w:val="en-GB"/>
              </w:rPr>
            </w:pPr>
            <w:r>
              <w:rPr>
                <w:color w:val="282F40"/>
              </w:rPr>
              <w:t>Solution</w:t>
            </w:r>
          </w:p>
        </w:tc>
        <w:tc>
          <w:tcPr>
            <w:tcW w:w="6875" w:type="dxa"/>
          </w:tcPr>
          <w:p w14:paraId="2445F618" w14:textId="5E3F9A15" w:rsidR="00C92212" w:rsidRPr="000807DD" w:rsidRDefault="00C92212" w:rsidP="00772EE3">
            <w:pPr>
              <w:pStyle w:val="BodyStandardText"/>
              <w:rPr>
                <w:lang w:val="en-GB"/>
              </w:rPr>
            </w:pPr>
            <w:r>
              <w:rPr>
                <w:color w:val="282F40"/>
              </w:rPr>
              <w:t xml:space="preserve">By </w:t>
            </w:r>
            <w:r w:rsidR="00772EE3">
              <w:rPr>
                <w:color w:val="282F40"/>
              </w:rPr>
              <w:t>using inline compiler flags we can limit the amount of branches due to functions drastically.</w:t>
            </w:r>
          </w:p>
        </w:tc>
      </w:tr>
      <w:tr w:rsidR="00C92212" w:rsidRPr="000807DD" w14:paraId="3ABAFE2C" w14:textId="77777777" w:rsidTr="00F62C23">
        <w:trPr>
          <w:trHeight w:val="132"/>
        </w:trPr>
        <w:tc>
          <w:tcPr>
            <w:tcW w:w="1315" w:type="dxa"/>
          </w:tcPr>
          <w:p w14:paraId="06CE5219" w14:textId="77777777" w:rsidR="00C92212" w:rsidRDefault="00C92212" w:rsidP="00F62C23">
            <w:pPr>
              <w:pStyle w:val="BodyStandardText"/>
              <w:rPr>
                <w:color w:val="282F40"/>
              </w:rPr>
            </w:pPr>
            <w:r>
              <w:rPr>
                <w:color w:val="282F40"/>
              </w:rPr>
              <w:t>Reduction</w:t>
            </w:r>
          </w:p>
        </w:tc>
        <w:tc>
          <w:tcPr>
            <w:tcW w:w="6875" w:type="dxa"/>
          </w:tcPr>
          <w:p w14:paraId="3430445A" w14:textId="77777777" w:rsidR="00C92212" w:rsidRDefault="00C92212" w:rsidP="00F62C23">
            <w:pPr>
              <w:pStyle w:val="BodyStandardText"/>
              <w:rPr>
                <w:color w:val="282F40"/>
              </w:rPr>
            </w:pPr>
            <w:r>
              <w:rPr>
                <w:color w:val="282F40"/>
              </w:rPr>
              <w:t>Complete reduction in branch flaws from missing function calls. 75% branch related successful fault reduction in our tests.</w:t>
            </w:r>
          </w:p>
        </w:tc>
      </w:tr>
    </w:tbl>
    <w:p w14:paraId="32B5B0C8" w14:textId="635C7D20" w:rsidR="00C92212" w:rsidRPr="00983FE0" w:rsidRDefault="00C92212" w:rsidP="00C92212">
      <w:pPr>
        <w:pStyle w:val="BodyStandardText"/>
        <w:ind w:left="0"/>
      </w:pPr>
      <w:r>
        <w:t xml:space="preserve"> The following is an example of a bad implementation that leads to vulnerabilities:</w:t>
      </w:r>
    </w:p>
    <w:p w14:paraId="7F4BB77A" w14:textId="77777777" w:rsidR="00C92212" w:rsidRPr="00EF0764"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color w:val="FF0000"/>
          <w:lang w:val="en-GB"/>
        </w:rPr>
      </w:pPr>
      <w:r w:rsidRPr="00EF0764">
        <w:rPr>
          <w:i/>
          <w:color w:val="FF0000"/>
          <w:lang w:val="en-GB"/>
        </w:rPr>
        <w:t>//bad implementation</w:t>
      </w:r>
    </w:p>
    <w:p w14:paraId="16CAC6D3" w14:textId="77777777" w:rsidR="00C92212"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 xml:space="preserve">void </w:t>
      </w:r>
      <w:proofErr w:type="gramStart"/>
      <w:r>
        <w:rPr>
          <w:lang w:val="en-GB"/>
        </w:rPr>
        <w:t>main(</w:t>
      </w:r>
      <w:proofErr w:type="gramEnd"/>
      <w:r>
        <w:rPr>
          <w:lang w:val="en-GB"/>
        </w:rPr>
        <w:t>…){</w:t>
      </w:r>
    </w:p>
    <w:p w14:paraId="7C3A37BC" w14:textId="77777777" w:rsidR="00C92212"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ab/>
        <w:t>method1();</w:t>
      </w:r>
    </w:p>
    <w:p w14:paraId="60791225" w14:textId="77777777" w:rsidR="00C92212"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ab/>
        <w:t>method2();</w:t>
      </w:r>
    </w:p>
    <w:p w14:paraId="1FB9F02F" w14:textId="77777777" w:rsidR="00C92212" w:rsidRPr="00214B2E"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lang w:val="en-GB"/>
        </w:rPr>
        <w:tab/>
      </w:r>
      <w:r w:rsidRPr="00214B2E">
        <w:rPr>
          <w:i/>
          <w:lang w:val="en-GB"/>
        </w:rPr>
        <w:t>//continue critical code execution</w:t>
      </w:r>
    </w:p>
    <w:p w14:paraId="3B3FED47" w14:textId="77777777" w:rsidR="00C92212" w:rsidRPr="00214B2E"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1E7E8B18" w14:textId="77777777" w:rsidR="00C92212"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void method1(</w:t>
      </w:r>
      <w:proofErr w:type="gramStart"/>
      <w:r>
        <w:rPr>
          <w:lang w:val="en-GB"/>
        </w:rPr>
        <w:t>…){</w:t>
      </w:r>
      <w:proofErr w:type="gramEnd"/>
    </w:p>
    <w:p w14:paraId="77AAEA70" w14:textId="77777777" w:rsidR="00C92212" w:rsidRPr="00EF0764"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sidRPr="00EF0764">
        <w:rPr>
          <w:i/>
          <w:lang w:val="en-GB"/>
        </w:rPr>
        <w:t>//critical code execution 1</w:t>
      </w:r>
    </w:p>
    <w:p w14:paraId="72F0B8E7" w14:textId="77777777" w:rsidR="00C92212"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17F27D9E" w14:textId="77777777" w:rsidR="00C92212"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void method2(</w:t>
      </w:r>
      <w:proofErr w:type="gramStart"/>
      <w:r>
        <w:rPr>
          <w:lang w:val="en-GB"/>
        </w:rPr>
        <w:t>…){</w:t>
      </w:r>
      <w:proofErr w:type="gramEnd"/>
    </w:p>
    <w:p w14:paraId="4CC9C813" w14:textId="77777777" w:rsidR="00C92212" w:rsidRPr="00EF0764"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sidRPr="00EF0764">
        <w:rPr>
          <w:i/>
          <w:lang w:val="en-GB"/>
        </w:rPr>
        <w:t>//critical code execution 2</w:t>
      </w:r>
    </w:p>
    <w:p w14:paraId="740D6B26" w14:textId="77777777" w:rsidR="00C92212"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41D48060" w14:textId="644DBCC7" w:rsidR="00C92212" w:rsidRPr="005576D2" w:rsidRDefault="00C92212" w:rsidP="00C92212">
      <w:pPr>
        <w:spacing w:before="92"/>
        <w:ind w:left="0"/>
        <w:rPr>
          <w:szCs w:val="22"/>
        </w:rPr>
      </w:pPr>
      <w:r>
        <w:rPr>
          <w:szCs w:val="22"/>
        </w:rPr>
        <w:t xml:space="preserve"> </w:t>
      </w:r>
      <w:r w:rsidRPr="005576D2">
        <w:rPr>
          <w:szCs w:val="22"/>
        </w:rPr>
        <w:t>The following is an implementation of the countermeasure that reduces vulnerabilities:</w:t>
      </w:r>
    </w:p>
    <w:p w14:paraId="104DA830" w14:textId="20025FD9" w:rsidR="00C92212" w:rsidRPr="00EC59AC"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b/>
          <w:lang w:val="en-GB"/>
        </w:rPr>
      </w:pPr>
      <w:r w:rsidRPr="00E00AE4">
        <w:rPr>
          <w:b/>
          <w:lang w:val="en-GB"/>
        </w:rPr>
        <w:t xml:space="preserve">Example </w:t>
      </w:r>
      <w:r w:rsidR="006478F0">
        <w:rPr>
          <w:b/>
          <w:lang w:val="en-GB"/>
        </w:rPr>
        <w:t>Minimize Branches</w:t>
      </w:r>
    </w:p>
    <w:p w14:paraId="0E39ED97" w14:textId="77777777" w:rsidR="00C92212" w:rsidRPr="00214B2E" w:rsidRDefault="00C92212" w:rsidP="00C92212">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color w:val="2E74B5" w:themeColor="accent5" w:themeShade="BF"/>
          <w:lang w:val="en-GB"/>
        </w:rPr>
      </w:pPr>
      <w:r w:rsidRPr="00214B2E">
        <w:rPr>
          <w:i/>
          <w:color w:val="2E74B5" w:themeColor="accent5" w:themeShade="BF"/>
          <w:lang w:val="en-GB"/>
        </w:rPr>
        <w:t>//good implementation</w:t>
      </w:r>
    </w:p>
    <w:p w14:paraId="22310E9B" w14:textId="77777777" w:rsidR="00772EE3" w:rsidRPr="00EF0764"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color w:val="FF0000"/>
          <w:lang w:val="en-GB"/>
        </w:rPr>
      </w:pPr>
      <w:r w:rsidRPr="00EF0764">
        <w:rPr>
          <w:i/>
          <w:color w:val="FF0000"/>
          <w:lang w:val="en-GB"/>
        </w:rPr>
        <w:t>//bad implementation</w:t>
      </w:r>
    </w:p>
    <w:p w14:paraId="4F0A1026" w14:textId="77777777" w:rsidR="00772EE3"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lastRenderedPageBreak/>
        <w:t xml:space="preserve">void </w:t>
      </w:r>
      <w:proofErr w:type="gramStart"/>
      <w:r>
        <w:rPr>
          <w:lang w:val="en-GB"/>
        </w:rPr>
        <w:t>main(</w:t>
      </w:r>
      <w:proofErr w:type="gramEnd"/>
      <w:r>
        <w:rPr>
          <w:lang w:val="en-GB"/>
        </w:rPr>
        <w:t>…){</w:t>
      </w:r>
    </w:p>
    <w:p w14:paraId="501A525A" w14:textId="77777777" w:rsidR="00772EE3"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ab/>
        <w:t>method1();</w:t>
      </w:r>
    </w:p>
    <w:p w14:paraId="1CD62AA7" w14:textId="77777777" w:rsidR="00772EE3"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ab/>
        <w:t>method2();</w:t>
      </w:r>
    </w:p>
    <w:p w14:paraId="5F2F07FB" w14:textId="77777777" w:rsidR="00772EE3" w:rsidRPr="00214B2E"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lang w:val="en-GB"/>
        </w:rPr>
        <w:tab/>
      </w:r>
      <w:r w:rsidRPr="00214B2E">
        <w:rPr>
          <w:i/>
          <w:lang w:val="en-GB"/>
        </w:rPr>
        <w:t>//continue critical code execution</w:t>
      </w:r>
    </w:p>
    <w:p w14:paraId="2A5214AE" w14:textId="77777777" w:rsidR="00772EE3" w:rsidRPr="00214B2E"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29F031A7" w14:textId="3AD0A658" w:rsidR="00772EE3"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inline void __attribute__ ((</w:t>
      </w:r>
      <w:proofErr w:type="spellStart"/>
      <w:r>
        <w:rPr>
          <w:lang w:val="en-GB"/>
        </w:rPr>
        <w:t>always_inline</w:t>
      </w:r>
      <w:proofErr w:type="spellEnd"/>
      <w:r>
        <w:rPr>
          <w:lang w:val="en-GB"/>
        </w:rPr>
        <w:t>)) method1(</w:t>
      </w:r>
      <w:proofErr w:type="gramStart"/>
      <w:r>
        <w:rPr>
          <w:lang w:val="en-GB"/>
        </w:rPr>
        <w:t>…){</w:t>
      </w:r>
      <w:proofErr w:type="gramEnd"/>
    </w:p>
    <w:p w14:paraId="7EAD905B" w14:textId="77777777" w:rsidR="00772EE3" w:rsidRPr="00EF0764"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sidRPr="00EF0764">
        <w:rPr>
          <w:i/>
          <w:lang w:val="en-GB"/>
        </w:rPr>
        <w:t>//critical code execution 1</w:t>
      </w:r>
    </w:p>
    <w:p w14:paraId="6387F834" w14:textId="77777777" w:rsidR="00772EE3"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7249DA8C" w14:textId="728073F5" w:rsidR="00772EE3"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inline void __attribute__ ((</w:t>
      </w:r>
      <w:proofErr w:type="spellStart"/>
      <w:r>
        <w:rPr>
          <w:lang w:val="en-GB"/>
        </w:rPr>
        <w:t>always_inline</w:t>
      </w:r>
      <w:proofErr w:type="spellEnd"/>
      <w:r>
        <w:rPr>
          <w:lang w:val="en-GB"/>
        </w:rPr>
        <w:t>)) method2(</w:t>
      </w:r>
      <w:proofErr w:type="gramStart"/>
      <w:r>
        <w:rPr>
          <w:lang w:val="en-GB"/>
        </w:rPr>
        <w:t>…){</w:t>
      </w:r>
      <w:proofErr w:type="gramEnd"/>
    </w:p>
    <w:p w14:paraId="16523023" w14:textId="77777777" w:rsidR="00772EE3" w:rsidRPr="00EF0764"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sidRPr="00EF0764">
        <w:rPr>
          <w:i/>
          <w:lang w:val="en-GB"/>
        </w:rPr>
        <w:t>//critical code execution 2</w:t>
      </w:r>
    </w:p>
    <w:p w14:paraId="6A0D6B2E" w14:textId="77777777" w:rsidR="00772EE3" w:rsidRDefault="00772EE3" w:rsidP="00772EE3">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48BCFCDF" w14:textId="7A210BB1" w:rsidR="00F45579" w:rsidRPr="00864600" w:rsidRDefault="00F45579" w:rsidP="00864600">
      <w:pPr>
        <w:pStyle w:val="Heading2"/>
      </w:pPr>
      <w:bookmarkStart w:id="5" w:name="_Toc71664017"/>
      <w:proofErr w:type="gramStart"/>
      <w:r w:rsidRPr="00864600">
        <w:t>FAULT.RANDOM.DELAY</w:t>
      </w:r>
      <w:bookmarkEnd w:id="5"/>
      <w:proofErr w:type="gramEnd"/>
    </w:p>
    <w:tbl>
      <w:tblPr>
        <w:tblW w:w="0" w:type="auto"/>
        <w:tblInd w:w="18" w:type="dxa"/>
        <w:tblLook w:val="0000" w:firstRow="0" w:lastRow="0" w:firstColumn="0" w:lastColumn="0" w:noHBand="0" w:noVBand="0"/>
      </w:tblPr>
      <w:tblGrid>
        <w:gridCol w:w="1429"/>
        <w:gridCol w:w="7624"/>
      </w:tblGrid>
      <w:tr w:rsidR="00F45579" w:rsidRPr="000807DD" w14:paraId="50ECDB1D" w14:textId="77777777" w:rsidTr="006F2DA4">
        <w:trPr>
          <w:trHeight w:val="108"/>
        </w:trPr>
        <w:tc>
          <w:tcPr>
            <w:tcW w:w="1429" w:type="dxa"/>
          </w:tcPr>
          <w:p w14:paraId="39401850" w14:textId="568C18C7" w:rsidR="00F45579" w:rsidRPr="000807DD" w:rsidRDefault="00A42F64" w:rsidP="00ED65B7">
            <w:pPr>
              <w:pStyle w:val="BodyStandardText"/>
              <w:ind w:left="22"/>
              <w:rPr>
                <w:lang w:val="en-GB"/>
              </w:rPr>
            </w:pPr>
            <w:r>
              <w:rPr>
                <w:lang w:val="en-GB"/>
              </w:rPr>
              <w:t>Problem</w:t>
            </w:r>
          </w:p>
        </w:tc>
        <w:tc>
          <w:tcPr>
            <w:tcW w:w="7624" w:type="dxa"/>
          </w:tcPr>
          <w:p w14:paraId="6AF194F8" w14:textId="77777777" w:rsidR="00F45579" w:rsidRPr="000807DD" w:rsidRDefault="00F45579" w:rsidP="00ED65B7">
            <w:pPr>
              <w:pStyle w:val="BodyStandardText"/>
              <w:rPr>
                <w:lang w:val="en-GB"/>
              </w:rPr>
            </w:pPr>
            <w:r>
              <w:rPr>
                <w:lang w:val="en-GB"/>
              </w:rPr>
              <w:t xml:space="preserve">Attackers aim to manipulate a specific value or decision. </w:t>
            </w:r>
          </w:p>
        </w:tc>
      </w:tr>
      <w:tr w:rsidR="00F45579" w:rsidRPr="000807DD" w14:paraId="1F937912" w14:textId="77777777" w:rsidTr="006F2DA4">
        <w:trPr>
          <w:trHeight w:val="156"/>
        </w:trPr>
        <w:tc>
          <w:tcPr>
            <w:tcW w:w="1429" w:type="dxa"/>
          </w:tcPr>
          <w:p w14:paraId="299ECC77" w14:textId="77777777" w:rsidR="00F45579" w:rsidRPr="000807DD" w:rsidRDefault="00F45579" w:rsidP="00ED65B7">
            <w:pPr>
              <w:pStyle w:val="BodyStandardText"/>
              <w:ind w:left="22"/>
              <w:rPr>
                <w:lang w:val="en-GB"/>
              </w:rPr>
            </w:pPr>
            <w:r w:rsidRPr="000807DD">
              <w:rPr>
                <w:lang w:val="en-GB"/>
              </w:rPr>
              <w:t>Solution</w:t>
            </w:r>
          </w:p>
        </w:tc>
        <w:tc>
          <w:tcPr>
            <w:tcW w:w="7624" w:type="dxa"/>
          </w:tcPr>
          <w:p w14:paraId="4C16BE68" w14:textId="4436ED83" w:rsidR="00F45579" w:rsidRPr="000807DD" w:rsidRDefault="00F45579" w:rsidP="000D6A2E">
            <w:pPr>
              <w:pStyle w:val="BodyStandardText"/>
              <w:rPr>
                <w:lang w:val="en-GB"/>
              </w:rPr>
            </w:pPr>
            <w:r>
              <w:rPr>
                <w:lang w:val="en-GB"/>
              </w:rPr>
              <w:t>Insert random-length delays throughout code making it much harder to hit a specific moment in software execution</w:t>
            </w:r>
            <w:r w:rsidRPr="000807DD">
              <w:rPr>
                <w:lang w:val="en-GB"/>
              </w:rPr>
              <w:t>.</w:t>
            </w:r>
          </w:p>
        </w:tc>
      </w:tr>
      <w:tr w:rsidR="00257003" w:rsidRPr="000807DD" w14:paraId="7AB06E0B" w14:textId="77777777" w:rsidTr="006F2DA4">
        <w:trPr>
          <w:trHeight w:val="156"/>
        </w:trPr>
        <w:tc>
          <w:tcPr>
            <w:tcW w:w="1429" w:type="dxa"/>
          </w:tcPr>
          <w:p w14:paraId="145D3924" w14:textId="2A35ABA5" w:rsidR="00257003" w:rsidRPr="000807DD" w:rsidRDefault="00257003" w:rsidP="00ED65B7">
            <w:pPr>
              <w:pStyle w:val="BodyStandardText"/>
              <w:ind w:left="22"/>
              <w:rPr>
                <w:lang w:val="en-GB"/>
              </w:rPr>
            </w:pPr>
            <w:r>
              <w:rPr>
                <w:lang w:val="en-GB"/>
              </w:rPr>
              <w:t>Effectiveness</w:t>
            </w:r>
          </w:p>
        </w:tc>
        <w:tc>
          <w:tcPr>
            <w:tcW w:w="7624" w:type="dxa"/>
          </w:tcPr>
          <w:p w14:paraId="5765E288" w14:textId="1266FDF5" w:rsidR="00257003" w:rsidRDefault="00257003" w:rsidP="000D6A2E">
            <w:pPr>
              <w:pStyle w:val="BodyStandardText"/>
              <w:rPr>
                <w:lang w:val="en-GB"/>
              </w:rPr>
            </w:pPr>
            <w:r>
              <w:rPr>
                <w:lang w:val="en-GB"/>
              </w:rPr>
              <w:t>N/A</w:t>
            </w:r>
          </w:p>
        </w:tc>
      </w:tr>
    </w:tbl>
    <w:p w14:paraId="0C88C243" w14:textId="190FB928" w:rsidR="006F2DA4" w:rsidRPr="006F2DA4" w:rsidRDefault="006F2DA4" w:rsidP="006F2DA4">
      <w:pPr>
        <w:pStyle w:val="Heading2"/>
        <w:numPr>
          <w:ilvl w:val="0"/>
          <w:numId w:val="0"/>
        </w:numPr>
        <w:rPr>
          <w:rFonts w:ascii="Foco Light" w:hAnsi="Foco Light"/>
          <w:b w:val="0"/>
          <w:kern w:val="0"/>
          <w:sz w:val="22"/>
          <w:lang w:val="en-GB"/>
        </w:rPr>
      </w:pPr>
      <w:bookmarkStart w:id="6" w:name="_Toc71664018"/>
      <w:r w:rsidRPr="003C348B">
        <w:rPr>
          <w:rFonts w:ascii="Foco Light" w:hAnsi="Foco Light"/>
          <w:b w:val="0"/>
          <w:sz w:val="22"/>
          <w:szCs w:val="22"/>
        </w:rPr>
        <w:t>The following is an implementation of the countermeasure that reduces vulnerabilities:</w:t>
      </w:r>
      <w:bookmarkEnd w:id="6"/>
    </w:p>
    <w:p w14:paraId="6B3776DF" w14:textId="01EA1435" w:rsidR="00A31973" w:rsidRPr="00F45579" w:rsidRDefault="00F45579" w:rsidP="00A31973">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sidRPr="00F45579">
        <w:rPr>
          <w:b/>
          <w:lang w:val="en-GB"/>
        </w:rPr>
        <w:t>Example Random Delay</w:t>
      </w:r>
    </w:p>
    <w:p w14:paraId="041954CD" w14:textId="7FEB9379" w:rsidR="00EB2F0F" w:rsidRPr="00EB2F0F" w:rsidRDefault="00F45579" w:rsidP="00EB2F0F">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color w:val="0070C0"/>
        </w:rPr>
      </w:pPr>
      <w:r w:rsidRPr="00C92938">
        <w:rPr>
          <w:lang w:val="en-GB"/>
        </w:rPr>
        <w:t xml:space="preserve">void </w:t>
      </w:r>
      <w:r>
        <w:rPr>
          <w:lang w:val="en-GB"/>
        </w:rPr>
        <w:t>delay</w:t>
      </w:r>
      <w:r w:rsidRPr="00C92938">
        <w:rPr>
          <w:lang w:val="en-GB"/>
        </w:rPr>
        <w:t xml:space="preserve"> () </w:t>
      </w:r>
      <w:proofErr w:type="gramStart"/>
      <w:r w:rsidRPr="00C92938">
        <w:rPr>
          <w:lang w:val="en-GB"/>
        </w:rPr>
        <w:t xml:space="preserve">{ </w:t>
      </w:r>
      <w:r w:rsidRPr="00607437">
        <w:rPr>
          <w:i/>
          <w:lang w:val="en-GB"/>
        </w:rPr>
        <w:t>/</w:t>
      </w:r>
      <w:proofErr w:type="gramEnd"/>
      <w:r w:rsidRPr="00607437">
        <w:rPr>
          <w:i/>
          <w:lang w:val="en-GB"/>
        </w:rPr>
        <w:t>/ wait random time</w:t>
      </w:r>
      <w:r w:rsidRPr="00C92938">
        <w:rPr>
          <w:lang w:val="en-GB"/>
        </w:rPr>
        <w:t xml:space="preserve"> </w:t>
      </w:r>
    </w:p>
    <w:p w14:paraId="126FCF6A" w14:textId="2F0F96CF" w:rsidR="00F45579" w:rsidRPr="00C92938" w:rsidRDefault="00F45579" w:rsidP="00214B2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C92938">
        <w:rPr>
          <w:lang w:val="en-GB"/>
        </w:rPr>
        <w:t xml:space="preserve">    </w:t>
      </w:r>
      <w:proofErr w:type="spellStart"/>
      <w:r w:rsidRPr="00C92938">
        <w:rPr>
          <w:lang w:val="en-GB"/>
        </w:rPr>
        <w:t>int</w:t>
      </w:r>
      <w:proofErr w:type="spellEnd"/>
      <w:r w:rsidRPr="00C92938">
        <w:rPr>
          <w:lang w:val="en-GB"/>
        </w:rPr>
        <w:t xml:space="preserve"> loops = </w:t>
      </w:r>
      <w:proofErr w:type="gramStart"/>
      <w:r w:rsidRPr="00C92938">
        <w:rPr>
          <w:lang w:val="en-GB"/>
        </w:rPr>
        <w:t>rand(</w:t>
      </w:r>
      <w:proofErr w:type="gramEnd"/>
      <w:r w:rsidRPr="00C92938">
        <w:rPr>
          <w:lang w:val="en-GB"/>
        </w:rPr>
        <w:t xml:space="preserve">) &amp; 0x3FF; </w:t>
      </w:r>
      <w:r w:rsidRPr="00607437">
        <w:rPr>
          <w:i/>
          <w:lang w:val="en-GB"/>
        </w:rPr>
        <w:t>// 10 bit entropy, 1024 possible values</w:t>
      </w:r>
    </w:p>
    <w:p w14:paraId="6674D319" w14:textId="77777777" w:rsidR="00F45579" w:rsidRPr="00C92938" w:rsidRDefault="00F45579" w:rsidP="00214B2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C92938">
        <w:rPr>
          <w:lang w:val="en-GB"/>
        </w:rPr>
        <w:t xml:space="preserve">    </w:t>
      </w:r>
      <w:r>
        <w:rPr>
          <w:lang w:val="en-GB"/>
        </w:rPr>
        <w:t xml:space="preserve">while (--loops &gt;= </w:t>
      </w:r>
      <w:proofErr w:type="gramStart"/>
      <w:r>
        <w:rPr>
          <w:lang w:val="en-GB"/>
        </w:rPr>
        <w:t>0</w:t>
      </w:r>
      <w:r w:rsidRPr="00C92938">
        <w:rPr>
          <w:lang w:val="en-GB"/>
        </w:rPr>
        <w:t xml:space="preserve"> )</w:t>
      </w:r>
      <w:proofErr w:type="gramEnd"/>
      <w:r w:rsidRPr="00C92938">
        <w:rPr>
          <w:lang w:val="en-GB"/>
        </w:rPr>
        <w:t xml:space="preserve"> {</w:t>
      </w:r>
    </w:p>
    <w:p w14:paraId="2AD34BC3" w14:textId="77777777" w:rsidR="00F45579" w:rsidRDefault="00F45579" w:rsidP="00214B2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C92938">
        <w:rPr>
          <w:lang w:val="en-GB"/>
        </w:rPr>
        <w:t xml:space="preserve">        </w:t>
      </w:r>
      <w:r>
        <w:rPr>
          <w:lang w:val="en-GB"/>
        </w:rPr>
        <w:t>loops++;</w:t>
      </w:r>
    </w:p>
    <w:p w14:paraId="070E3DFA" w14:textId="77777777" w:rsidR="00F45579" w:rsidRPr="00C92938" w:rsidRDefault="00F45579" w:rsidP="00214B2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loops--; </w:t>
      </w:r>
      <w:r w:rsidRPr="00607437">
        <w:rPr>
          <w:i/>
          <w:lang w:val="en-GB"/>
        </w:rPr>
        <w:t>// loop counter changes avoid compiler removal of non-functional loop</w:t>
      </w:r>
    </w:p>
    <w:p w14:paraId="21E56BC8" w14:textId="1A2AC289" w:rsidR="00A31973" w:rsidRDefault="00F45579" w:rsidP="00214B2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C92938">
        <w:rPr>
          <w:lang w:val="en-GB"/>
        </w:rPr>
        <w:t xml:space="preserve">    </w:t>
      </w:r>
      <w:r w:rsidR="00A31973">
        <w:rPr>
          <w:lang w:val="en-GB"/>
        </w:rPr>
        <w:t>}</w:t>
      </w:r>
    </w:p>
    <w:p w14:paraId="2B97A270" w14:textId="2CC2FF35" w:rsidR="00D74F36" w:rsidRPr="00F45579" w:rsidRDefault="00D74F36" w:rsidP="00214B2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lastRenderedPageBreak/>
        <w:t>}</w:t>
      </w:r>
    </w:p>
    <w:p w14:paraId="5470ED60" w14:textId="2EF4DAC2" w:rsidR="007F3455" w:rsidRDefault="007F3455" w:rsidP="00047243">
      <w:pPr>
        <w:pStyle w:val="Heading1"/>
      </w:pPr>
      <w:bookmarkStart w:id="7" w:name="_Toc71664019"/>
      <w:r>
        <w:t>Re</w:t>
      </w:r>
      <w:r w:rsidR="00DC600E">
        <w:t>spond</w:t>
      </w:r>
      <w:bookmarkEnd w:id="7"/>
    </w:p>
    <w:p w14:paraId="3F9E9CEB" w14:textId="77777777" w:rsidR="00DC600E" w:rsidRDefault="00DC600E" w:rsidP="00DC600E">
      <w:pPr>
        <w:pStyle w:val="BodyStandardText"/>
      </w:pPr>
      <w:r>
        <w:t xml:space="preserve">Immunity is hard. Especially when so many vulnerabilities exist. It is therefore important to detect fault attempts, and act accordingly. </w:t>
      </w:r>
    </w:p>
    <w:p w14:paraId="42F6A8AE" w14:textId="020DB9C4" w:rsidR="00DC600E" w:rsidRDefault="00DC600E" w:rsidP="00DC600E">
      <w:pPr>
        <w:pStyle w:val="Heading2"/>
      </w:pPr>
      <w:bookmarkStart w:id="8" w:name="_Toc71664020"/>
      <w:r>
        <w:t>FAULT.DETECT</w:t>
      </w:r>
      <w:bookmarkEnd w:id="8"/>
    </w:p>
    <w:tbl>
      <w:tblPr>
        <w:tblW w:w="0" w:type="auto"/>
        <w:tblInd w:w="18" w:type="dxa"/>
        <w:tblLook w:val="0000" w:firstRow="0" w:lastRow="0" w:firstColumn="0" w:lastColumn="0" w:noHBand="0" w:noVBand="0"/>
      </w:tblPr>
      <w:tblGrid>
        <w:gridCol w:w="1315"/>
        <w:gridCol w:w="6875"/>
      </w:tblGrid>
      <w:tr w:rsidR="00DC600E" w:rsidRPr="000807DD" w14:paraId="5CA54618" w14:textId="77777777" w:rsidTr="00DC600E">
        <w:trPr>
          <w:trHeight w:val="144"/>
        </w:trPr>
        <w:tc>
          <w:tcPr>
            <w:tcW w:w="1315" w:type="dxa"/>
          </w:tcPr>
          <w:p w14:paraId="0BB1F5BA" w14:textId="77777777" w:rsidR="00DC600E" w:rsidRPr="000807DD" w:rsidRDefault="00DC600E" w:rsidP="00DC600E">
            <w:pPr>
              <w:pStyle w:val="BodyStandardText"/>
              <w:rPr>
                <w:lang w:val="en-GB"/>
              </w:rPr>
            </w:pPr>
            <w:r>
              <w:rPr>
                <w:lang w:val="en-GB"/>
              </w:rPr>
              <w:t>Problem</w:t>
            </w:r>
          </w:p>
        </w:tc>
        <w:tc>
          <w:tcPr>
            <w:tcW w:w="6875" w:type="dxa"/>
          </w:tcPr>
          <w:p w14:paraId="452CA43B" w14:textId="77777777" w:rsidR="00DC600E" w:rsidRPr="000807DD" w:rsidRDefault="00DC600E" w:rsidP="00DC600E">
            <w:pPr>
              <w:pStyle w:val="BodyStandardText"/>
              <w:rPr>
                <w:lang w:val="en-GB"/>
              </w:rPr>
            </w:pPr>
            <w:r>
              <w:rPr>
                <w:lang w:val="en-GB"/>
              </w:rPr>
              <w:t>Repeated fault attempts may eventually be successful.</w:t>
            </w:r>
            <w:r w:rsidRPr="000807DD">
              <w:rPr>
                <w:lang w:val="en-GB"/>
              </w:rPr>
              <w:t xml:space="preserve"> </w:t>
            </w:r>
          </w:p>
        </w:tc>
      </w:tr>
      <w:tr w:rsidR="00DC600E" w:rsidRPr="000807DD" w14:paraId="487FB833" w14:textId="77777777" w:rsidTr="00DC600E">
        <w:trPr>
          <w:trHeight w:val="132"/>
        </w:trPr>
        <w:tc>
          <w:tcPr>
            <w:tcW w:w="1315" w:type="dxa"/>
          </w:tcPr>
          <w:p w14:paraId="4B7EFEAE" w14:textId="77777777" w:rsidR="00DC600E" w:rsidRPr="000807DD" w:rsidRDefault="00DC600E" w:rsidP="00DC600E">
            <w:pPr>
              <w:pStyle w:val="BodyStandardText"/>
              <w:rPr>
                <w:lang w:val="en-GB"/>
              </w:rPr>
            </w:pPr>
            <w:r w:rsidRPr="000807DD">
              <w:rPr>
                <w:lang w:val="en-GB"/>
              </w:rPr>
              <w:t>Solution</w:t>
            </w:r>
          </w:p>
        </w:tc>
        <w:tc>
          <w:tcPr>
            <w:tcW w:w="6875" w:type="dxa"/>
          </w:tcPr>
          <w:p w14:paraId="61FD2BA1" w14:textId="77777777" w:rsidR="00DC600E" w:rsidRPr="000807DD" w:rsidRDefault="00DC600E" w:rsidP="00DC600E">
            <w:pPr>
              <w:pStyle w:val="BodyStandardText"/>
              <w:rPr>
                <w:lang w:val="en-GB"/>
              </w:rPr>
            </w:pPr>
            <w:r>
              <w:rPr>
                <w:lang w:val="en-GB"/>
              </w:rPr>
              <w:t>Test occurrence of logically impossible behaviour to discover fault attempts. Include randomly occurring traps, deliberate verifications or known values, to complicate avoidance of detection.</w:t>
            </w:r>
          </w:p>
        </w:tc>
      </w:tr>
      <w:tr w:rsidR="00DC600E" w:rsidRPr="000807DD" w14:paraId="0F81EDC9" w14:textId="77777777" w:rsidTr="00DC600E">
        <w:trPr>
          <w:trHeight w:val="132"/>
        </w:trPr>
        <w:tc>
          <w:tcPr>
            <w:tcW w:w="1315" w:type="dxa"/>
          </w:tcPr>
          <w:p w14:paraId="66CA47E7" w14:textId="77777777" w:rsidR="00DC600E" w:rsidRPr="000807DD" w:rsidRDefault="00DC600E" w:rsidP="00DC600E">
            <w:pPr>
              <w:pStyle w:val="BodyStandardText"/>
              <w:rPr>
                <w:lang w:val="en-GB"/>
              </w:rPr>
            </w:pPr>
            <w:r>
              <w:rPr>
                <w:lang w:val="en-GB"/>
              </w:rPr>
              <w:t>Reduction</w:t>
            </w:r>
          </w:p>
        </w:tc>
        <w:tc>
          <w:tcPr>
            <w:tcW w:w="6875" w:type="dxa"/>
          </w:tcPr>
          <w:p w14:paraId="79355EC7" w14:textId="77777777" w:rsidR="00DC600E" w:rsidRDefault="00DC600E" w:rsidP="00DC600E">
            <w:pPr>
              <w:pStyle w:val="BodyStandardText"/>
              <w:rPr>
                <w:lang w:val="en-GB"/>
              </w:rPr>
            </w:pPr>
            <w:r>
              <w:rPr>
                <w:lang w:val="en-GB"/>
              </w:rPr>
              <w:t>N/A</w:t>
            </w:r>
          </w:p>
        </w:tc>
      </w:tr>
    </w:tbl>
    <w:p w14:paraId="05191EAF" w14:textId="54F603E7" w:rsidR="006F2DA4" w:rsidRPr="006F2DA4" w:rsidRDefault="006F2DA4" w:rsidP="006F2DA4">
      <w:pPr>
        <w:pStyle w:val="Heading2"/>
        <w:numPr>
          <w:ilvl w:val="0"/>
          <w:numId w:val="0"/>
        </w:numPr>
        <w:rPr>
          <w:rFonts w:ascii="Foco Light" w:hAnsi="Foco Light"/>
          <w:b w:val="0"/>
          <w:kern w:val="0"/>
          <w:sz w:val="22"/>
          <w:lang w:val="en-GB"/>
        </w:rPr>
      </w:pPr>
      <w:bookmarkStart w:id="9" w:name="_Toc71664021"/>
      <w:r w:rsidRPr="003C348B">
        <w:rPr>
          <w:rFonts w:ascii="Foco Light" w:hAnsi="Foco Light"/>
          <w:b w:val="0"/>
          <w:sz w:val="22"/>
          <w:szCs w:val="22"/>
        </w:rPr>
        <w:t>The following is an implementation of the countermeasure that reduces vulnerabilities:</w:t>
      </w:r>
      <w:bookmarkEnd w:id="9"/>
    </w:p>
    <w:p w14:paraId="068BE44E" w14:textId="77777777" w:rsidR="00DC600E" w:rsidRPr="00E00AE4"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b/>
          <w:lang w:val="en-GB"/>
        </w:rPr>
      </w:pPr>
      <w:r w:rsidRPr="00E00AE4">
        <w:rPr>
          <w:b/>
          <w:lang w:val="en-GB"/>
        </w:rPr>
        <w:t>Example Fault Detect</w:t>
      </w:r>
    </w:p>
    <w:p w14:paraId="3FC24539"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#define SUCCESS = 0x3CA5C35A</w:t>
      </w:r>
    </w:p>
    <w:p w14:paraId="1AE68116" w14:textId="77777777" w:rsidR="00DC600E" w:rsidRPr="00C92938"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#define INV_</w:t>
      </w:r>
      <w:r w:rsidRPr="00E00AE4">
        <w:rPr>
          <w:lang w:val="en-GB"/>
        </w:rPr>
        <w:t xml:space="preserve"> </w:t>
      </w:r>
      <w:r>
        <w:rPr>
          <w:lang w:val="en-GB"/>
        </w:rPr>
        <w:t>SUCCESS 0xC35A3CA5</w:t>
      </w:r>
    </w:p>
    <w:p w14:paraId="17F2F99E"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p>
    <w:p w14:paraId="5F5EE6F5"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sidRPr="00282843">
        <w:rPr>
          <w:lang w:val="en-GB"/>
        </w:rPr>
        <w:t>if (</w:t>
      </w:r>
      <w:proofErr w:type="spellStart"/>
      <w:r w:rsidRPr="00282843">
        <w:rPr>
          <w:lang w:val="en-GB"/>
        </w:rPr>
        <w:t>conditionalValue</w:t>
      </w:r>
      <w:proofErr w:type="spellEnd"/>
      <w:r w:rsidRPr="00282843">
        <w:rPr>
          <w:lang w:val="en-GB"/>
        </w:rPr>
        <w:t xml:space="preserve"> == </w:t>
      </w:r>
      <w:r>
        <w:rPr>
          <w:lang w:val="en-GB"/>
        </w:rPr>
        <w:t>SUCCESS</w:t>
      </w:r>
      <w:r w:rsidRPr="00282843">
        <w:rPr>
          <w:lang w:val="en-GB"/>
        </w:rPr>
        <w:t xml:space="preserve">) </w:t>
      </w:r>
      <w:proofErr w:type="gramStart"/>
      <w:r w:rsidRPr="00282843">
        <w:rPr>
          <w:lang w:val="en-GB"/>
        </w:rPr>
        <w:t xml:space="preserve">{ </w:t>
      </w:r>
      <w:r w:rsidRPr="00607437">
        <w:rPr>
          <w:i/>
          <w:lang w:val="en-GB"/>
        </w:rPr>
        <w:t>/</w:t>
      </w:r>
      <w:proofErr w:type="gramEnd"/>
      <w:r w:rsidRPr="00607437">
        <w:rPr>
          <w:i/>
          <w:lang w:val="en-GB"/>
        </w:rPr>
        <w:t>/ enter critical path</w:t>
      </w:r>
    </w:p>
    <w:p w14:paraId="56CF268F"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 xml:space="preserve">    </w:t>
      </w:r>
      <w:proofErr w:type="gramStart"/>
      <w:r>
        <w:rPr>
          <w:lang w:val="en-GB"/>
        </w:rPr>
        <w:t>trap(</w:t>
      </w:r>
      <w:proofErr w:type="gramEnd"/>
      <w:r>
        <w:rPr>
          <w:lang w:val="en-GB"/>
        </w:rPr>
        <w:t xml:space="preserve">); </w:t>
      </w:r>
      <w:r w:rsidRPr="00E00AE4">
        <w:rPr>
          <w:i/>
          <w:lang w:val="en-GB"/>
        </w:rPr>
        <w:t>//</w:t>
      </w:r>
      <w:r>
        <w:rPr>
          <w:i/>
          <w:lang w:val="en-GB"/>
        </w:rPr>
        <w:t xml:space="preserve"> enter random delay where attack can be detected</w:t>
      </w:r>
      <w:r w:rsidRPr="00E00AE4">
        <w:rPr>
          <w:i/>
          <w:lang w:val="en-GB"/>
        </w:rPr>
        <w:t xml:space="preserve">  </w:t>
      </w:r>
    </w:p>
    <w:p w14:paraId="640728D1" w14:textId="77777777" w:rsidR="00DC600E" w:rsidRPr="00282843"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 xml:space="preserve">    if (~</w:t>
      </w:r>
      <w:proofErr w:type="spellStart"/>
      <w:r>
        <w:rPr>
          <w:lang w:val="en-GB"/>
        </w:rPr>
        <w:t>conditionalValue</w:t>
      </w:r>
      <w:proofErr w:type="spellEnd"/>
      <w:r>
        <w:rPr>
          <w:lang w:val="en-GB"/>
        </w:rPr>
        <w:t xml:space="preserve"> =</w:t>
      </w:r>
      <w:r w:rsidRPr="00282843">
        <w:rPr>
          <w:lang w:val="en-GB"/>
        </w:rPr>
        <w:t xml:space="preserve">= </w:t>
      </w:r>
      <w:r>
        <w:rPr>
          <w:lang w:val="en-GB"/>
        </w:rPr>
        <w:t>INV_</w:t>
      </w:r>
      <w:r w:rsidRPr="00E00AE4">
        <w:rPr>
          <w:lang w:val="en-GB"/>
        </w:rPr>
        <w:t xml:space="preserve"> </w:t>
      </w:r>
      <w:r>
        <w:rPr>
          <w:lang w:val="en-GB"/>
        </w:rPr>
        <w:t>SUCCESS</w:t>
      </w:r>
      <w:r w:rsidRPr="00282843">
        <w:rPr>
          <w:lang w:val="en-GB"/>
        </w:rPr>
        <w:t xml:space="preserve">) </w:t>
      </w:r>
      <w:proofErr w:type="gramStart"/>
      <w:r w:rsidRPr="00282843">
        <w:rPr>
          <w:lang w:val="en-GB"/>
        </w:rPr>
        <w:t>{</w:t>
      </w:r>
      <w:r>
        <w:rPr>
          <w:lang w:val="en-GB"/>
        </w:rPr>
        <w:t xml:space="preserve"> </w:t>
      </w:r>
      <w:r w:rsidRPr="00607437">
        <w:rPr>
          <w:i/>
          <w:lang w:val="en-GB"/>
        </w:rPr>
        <w:t>/</w:t>
      </w:r>
      <w:proofErr w:type="gramEnd"/>
      <w:r w:rsidRPr="00607437">
        <w:rPr>
          <w:i/>
          <w:lang w:val="en-GB"/>
        </w:rPr>
        <w:t>/ check complement</w:t>
      </w:r>
    </w:p>
    <w:p w14:paraId="01B5D736" w14:textId="77777777" w:rsidR="00DC600E" w:rsidRPr="00607437"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sidRPr="00282843">
        <w:rPr>
          <w:lang w:val="en-GB"/>
        </w:rPr>
        <w:t xml:space="preserve">        </w:t>
      </w:r>
      <w:r w:rsidRPr="00607437">
        <w:rPr>
          <w:i/>
          <w:lang w:val="en-GB"/>
        </w:rPr>
        <w:t xml:space="preserve">// continue </w:t>
      </w:r>
      <w:r>
        <w:t xml:space="preserve">critical code </w:t>
      </w:r>
      <w:r w:rsidRPr="00607437">
        <w:rPr>
          <w:i/>
          <w:lang w:val="en-GB"/>
        </w:rPr>
        <w:t>execution</w:t>
      </w:r>
    </w:p>
    <w:p w14:paraId="380DDAB4" w14:textId="77777777" w:rsidR="00DC600E" w:rsidRPr="00E00AE4"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lang w:val="en-GB"/>
        </w:rPr>
        <w:t xml:space="preserve">    } else </w:t>
      </w:r>
      <w:proofErr w:type="spellStart"/>
      <w:r>
        <w:rPr>
          <w:lang w:val="en-GB"/>
        </w:rPr>
        <w:t>fault_</w:t>
      </w:r>
      <w:proofErr w:type="gramStart"/>
      <w:r>
        <w:rPr>
          <w:lang w:val="en-GB"/>
        </w:rPr>
        <w:t>detected</w:t>
      </w:r>
      <w:proofErr w:type="spellEnd"/>
      <w:r>
        <w:rPr>
          <w:lang w:val="en-GB"/>
        </w:rPr>
        <w:t>(</w:t>
      </w:r>
      <w:proofErr w:type="gramEnd"/>
      <w:r>
        <w:rPr>
          <w:lang w:val="en-GB"/>
        </w:rPr>
        <w:t xml:space="preserve">); </w:t>
      </w:r>
      <w:r>
        <w:rPr>
          <w:i/>
          <w:lang w:val="en-GB"/>
        </w:rPr>
        <w:t>// fault detected</w:t>
      </w:r>
    </w:p>
    <w:p w14:paraId="068C0C0E"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45B72557"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sidRPr="00C92938">
        <w:rPr>
          <w:lang w:val="en-GB"/>
        </w:rPr>
        <w:t xml:space="preserve">void </w:t>
      </w:r>
      <w:r>
        <w:rPr>
          <w:lang w:val="en-GB"/>
        </w:rPr>
        <w:t>trap</w:t>
      </w:r>
      <w:r w:rsidRPr="00C92938">
        <w:rPr>
          <w:lang w:val="en-GB"/>
        </w:rPr>
        <w:t xml:space="preserve"> () </w:t>
      </w:r>
      <w:proofErr w:type="gramStart"/>
      <w:r w:rsidRPr="00C92938">
        <w:rPr>
          <w:lang w:val="en-GB"/>
        </w:rPr>
        <w:t xml:space="preserve">{ </w:t>
      </w:r>
      <w:r w:rsidRPr="00607437">
        <w:rPr>
          <w:i/>
          <w:lang w:val="en-GB"/>
        </w:rPr>
        <w:t>/</w:t>
      </w:r>
      <w:proofErr w:type="gramEnd"/>
      <w:r w:rsidRPr="00607437">
        <w:rPr>
          <w:i/>
          <w:lang w:val="en-GB"/>
        </w:rPr>
        <w:t>/ wait random time</w:t>
      </w:r>
      <w:r>
        <w:rPr>
          <w:i/>
          <w:lang w:val="en-GB"/>
        </w:rPr>
        <w:t xml:space="preserve"> and catch faults</w:t>
      </w:r>
      <w:r w:rsidRPr="00C92938">
        <w:rPr>
          <w:lang w:val="en-GB"/>
        </w:rPr>
        <w:t xml:space="preserve"> </w:t>
      </w:r>
    </w:p>
    <w:p w14:paraId="1E20538C" w14:textId="77777777" w:rsidR="00DC600E" w:rsidRPr="00C92938"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sidRPr="00C92938">
        <w:rPr>
          <w:lang w:val="en-GB"/>
        </w:rPr>
        <w:t xml:space="preserve">    </w:t>
      </w:r>
      <w:proofErr w:type="spellStart"/>
      <w:r w:rsidRPr="00C92938">
        <w:rPr>
          <w:lang w:val="en-GB"/>
        </w:rPr>
        <w:t>int</w:t>
      </w:r>
      <w:proofErr w:type="spellEnd"/>
      <w:r w:rsidRPr="00C92938">
        <w:rPr>
          <w:lang w:val="en-GB"/>
        </w:rPr>
        <w:t xml:space="preserve"> loops = </w:t>
      </w:r>
      <w:proofErr w:type="gramStart"/>
      <w:r w:rsidRPr="00C92938">
        <w:rPr>
          <w:lang w:val="en-GB"/>
        </w:rPr>
        <w:t>rand(</w:t>
      </w:r>
      <w:proofErr w:type="gramEnd"/>
      <w:r w:rsidRPr="00C92938">
        <w:rPr>
          <w:lang w:val="en-GB"/>
        </w:rPr>
        <w:t xml:space="preserve">) &amp; 0x3FF; </w:t>
      </w:r>
      <w:r w:rsidRPr="00607437">
        <w:rPr>
          <w:i/>
          <w:lang w:val="en-GB"/>
        </w:rPr>
        <w:t>// 10 bit entropy, 1024 possible values</w:t>
      </w:r>
    </w:p>
    <w:p w14:paraId="5931ECA3" w14:textId="77777777" w:rsidR="00DC600E" w:rsidRPr="00C92938"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sidRPr="00C92938">
        <w:rPr>
          <w:lang w:val="en-GB"/>
        </w:rPr>
        <w:t xml:space="preserve">    </w:t>
      </w:r>
      <w:r>
        <w:rPr>
          <w:lang w:val="en-GB"/>
        </w:rPr>
        <w:t xml:space="preserve">while (--loops &gt;= </w:t>
      </w:r>
      <w:proofErr w:type="gramStart"/>
      <w:r>
        <w:rPr>
          <w:lang w:val="en-GB"/>
        </w:rPr>
        <w:t>0</w:t>
      </w:r>
      <w:r w:rsidRPr="00C92938">
        <w:rPr>
          <w:lang w:val="en-GB"/>
        </w:rPr>
        <w:t xml:space="preserve"> )</w:t>
      </w:r>
      <w:proofErr w:type="gramEnd"/>
      <w:r w:rsidRPr="00C92938">
        <w:rPr>
          <w:lang w:val="en-GB"/>
        </w:rPr>
        <w:t xml:space="preserve"> {</w:t>
      </w:r>
    </w:p>
    <w:p w14:paraId="6B500DB1" w14:textId="77777777" w:rsidR="00DC600E" w:rsidRPr="00E00AE4"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sidRPr="00C92938">
        <w:rPr>
          <w:lang w:val="en-GB"/>
        </w:rPr>
        <w:lastRenderedPageBreak/>
        <w:t xml:space="preserve">        </w:t>
      </w:r>
      <w:r>
        <w:rPr>
          <w:lang w:val="en-GB"/>
        </w:rPr>
        <w:t>if (~</w:t>
      </w:r>
      <w:proofErr w:type="gramStart"/>
      <w:r>
        <w:rPr>
          <w:lang w:val="en-GB"/>
        </w:rPr>
        <w:t>SUCCESS !</w:t>
      </w:r>
      <w:proofErr w:type="gramEnd"/>
      <w:r>
        <w:rPr>
          <w:lang w:val="en-GB"/>
        </w:rPr>
        <w:t>= INV_</w:t>
      </w:r>
      <w:r w:rsidRPr="00E00AE4">
        <w:rPr>
          <w:lang w:val="en-GB"/>
        </w:rPr>
        <w:t xml:space="preserve"> </w:t>
      </w:r>
      <w:r>
        <w:rPr>
          <w:lang w:val="en-GB"/>
        </w:rPr>
        <w:t xml:space="preserve">SUCCESS) </w:t>
      </w:r>
      <w:proofErr w:type="spellStart"/>
      <w:r>
        <w:rPr>
          <w:lang w:val="en-GB"/>
        </w:rPr>
        <w:t>fault_detect</w:t>
      </w:r>
      <w:proofErr w:type="spellEnd"/>
      <w:r>
        <w:rPr>
          <w:lang w:val="en-GB"/>
        </w:rPr>
        <w:t xml:space="preserve">(); </w:t>
      </w:r>
      <w:r w:rsidRPr="00E00AE4">
        <w:rPr>
          <w:i/>
          <w:lang w:val="en-GB"/>
        </w:rPr>
        <w:t xml:space="preserve">// </w:t>
      </w:r>
      <w:r>
        <w:rPr>
          <w:i/>
          <w:lang w:val="en-GB"/>
        </w:rPr>
        <w:t>fault detected!</w:t>
      </w:r>
    </w:p>
    <w:p w14:paraId="792A2F64"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sidRPr="00C92938">
        <w:rPr>
          <w:lang w:val="en-GB"/>
        </w:rPr>
        <w:t xml:space="preserve">    }</w:t>
      </w:r>
    </w:p>
    <w:p w14:paraId="62690557"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71FEB7BD" w14:textId="77777777" w:rsidR="00DC600E" w:rsidRPr="00E00AE4"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lang w:val="en-GB"/>
        </w:rPr>
        <w:t xml:space="preserve">void </w:t>
      </w:r>
      <w:proofErr w:type="spellStart"/>
      <w:r>
        <w:rPr>
          <w:lang w:val="en-GB"/>
        </w:rPr>
        <w:t>fault_</w:t>
      </w:r>
      <w:proofErr w:type="gramStart"/>
      <w:r>
        <w:rPr>
          <w:lang w:val="en-GB"/>
        </w:rPr>
        <w:t>detected</w:t>
      </w:r>
      <w:proofErr w:type="spellEnd"/>
      <w:r>
        <w:rPr>
          <w:lang w:val="en-GB"/>
        </w:rPr>
        <w:t>(</w:t>
      </w:r>
      <w:proofErr w:type="gramEnd"/>
      <w:r>
        <w:rPr>
          <w:lang w:val="en-GB"/>
        </w:rPr>
        <w:t xml:space="preserve">) { </w:t>
      </w:r>
      <w:r>
        <w:rPr>
          <w:i/>
          <w:lang w:val="en-GB"/>
        </w:rPr>
        <w:t xml:space="preserve">// what to do when a fault is detected </w:t>
      </w:r>
    </w:p>
    <w:p w14:paraId="53DBC565"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lang w:val="en-GB"/>
        </w:rPr>
        <w:t xml:space="preserve">    </w:t>
      </w:r>
      <w:proofErr w:type="gramStart"/>
      <w:r>
        <w:rPr>
          <w:lang w:val="en-GB"/>
        </w:rPr>
        <w:t>exit(</w:t>
      </w:r>
      <w:proofErr w:type="gramEnd"/>
      <w:r>
        <w:rPr>
          <w:lang w:val="en-GB"/>
        </w:rPr>
        <w:t xml:space="preserve">); </w:t>
      </w:r>
      <w:r>
        <w:rPr>
          <w:i/>
          <w:lang w:val="en-GB"/>
        </w:rPr>
        <w:t>// terminate program</w:t>
      </w:r>
    </w:p>
    <w:p w14:paraId="313097B9" w14:textId="77777777" w:rsidR="00DC600E" w:rsidRPr="00E00AE4"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30395A7E" w14:textId="77777777" w:rsidR="00DC600E" w:rsidRDefault="00DC600E" w:rsidP="00DC600E">
      <w:pPr>
        <w:pStyle w:val="BodyStandardText"/>
        <w:ind w:left="0"/>
        <w:rPr>
          <w:lang w:val="en-GB"/>
        </w:rPr>
      </w:pPr>
    </w:p>
    <w:p w14:paraId="235155CA" w14:textId="302F7E28" w:rsidR="00DC600E" w:rsidRDefault="00DC600E" w:rsidP="00DC600E">
      <w:pPr>
        <w:pStyle w:val="Heading2"/>
        <w:rPr>
          <w:lang w:val="en-GB"/>
        </w:rPr>
      </w:pPr>
      <w:bookmarkStart w:id="10" w:name="_Toc71664022"/>
      <w:r>
        <w:rPr>
          <w:lang w:val="en-GB"/>
        </w:rPr>
        <w:t>FAULT.PENALTY</w:t>
      </w:r>
      <w:bookmarkEnd w:id="10"/>
    </w:p>
    <w:tbl>
      <w:tblPr>
        <w:tblW w:w="0" w:type="auto"/>
        <w:tblInd w:w="18" w:type="dxa"/>
        <w:tblLook w:val="0000" w:firstRow="0" w:lastRow="0" w:firstColumn="0" w:lastColumn="0" w:noHBand="0" w:noVBand="0"/>
      </w:tblPr>
      <w:tblGrid>
        <w:gridCol w:w="1315"/>
        <w:gridCol w:w="6875"/>
      </w:tblGrid>
      <w:tr w:rsidR="00DC600E" w:rsidRPr="000807DD" w14:paraId="40026731" w14:textId="77777777" w:rsidTr="00DC600E">
        <w:trPr>
          <w:trHeight w:val="144"/>
        </w:trPr>
        <w:tc>
          <w:tcPr>
            <w:tcW w:w="1315" w:type="dxa"/>
          </w:tcPr>
          <w:p w14:paraId="0254DAD6" w14:textId="77777777" w:rsidR="00DC600E" w:rsidRPr="000807DD" w:rsidRDefault="00DC600E" w:rsidP="00DC600E">
            <w:pPr>
              <w:pStyle w:val="BodyStandardText"/>
              <w:rPr>
                <w:lang w:val="en-GB"/>
              </w:rPr>
            </w:pPr>
            <w:r>
              <w:rPr>
                <w:lang w:val="en-GB"/>
              </w:rPr>
              <w:t>Problem</w:t>
            </w:r>
          </w:p>
        </w:tc>
        <w:tc>
          <w:tcPr>
            <w:tcW w:w="6875" w:type="dxa"/>
          </w:tcPr>
          <w:p w14:paraId="0C5BFCEA" w14:textId="77777777" w:rsidR="00DC600E" w:rsidRPr="000807DD" w:rsidRDefault="00DC600E" w:rsidP="00DC600E">
            <w:pPr>
              <w:pStyle w:val="BodyStandardText"/>
              <w:rPr>
                <w:lang w:val="en-GB"/>
              </w:rPr>
            </w:pPr>
            <w:r>
              <w:rPr>
                <w:lang w:val="en-GB"/>
              </w:rPr>
              <w:t>Immunity against fault injection is hard, especially given the widespread nature of the problem. Attackers will therefore be inclined to repeat fault experiments and keep trying</w:t>
            </w:r>
            <w:r w:rsidRPr="000807DD">
              <w:rPr>
                <w:lang w:val="en-GB"/>
              </w:rPr>
              <w:t xml:space="preserve"> </w:t>
            </w:r>
            <w:r>
              <w:rPr>
                <w:lang w:val="en-GB"/>
              </w:rPr>
              <w:t>to find an exploitable weakness.</w:t>
            </w:r>
          </w:p>
        </w:tc>
      </w:tr>
      <w:tr w:rsidR="00DC600E" w:rsidRPr="000807DD" w14:paraId="2347B6B5" w14:textId="77777777" w:rsidTr="00DC600E">
        <w:trPr>
          <w:trHeight w:val="132"/>
        </w:trPr>
        <w:tc>
          <w:tcPr>
            <w:tcW w:w="1315" w:type="dxa"/>
          </w:tcPr>
          <w:p w14:paraId="373D8687" w14:textId="77777777" w:rsidR="00DC600E" w:rsidRPr="000807DD" w:rsidRDefault="00DC600E" w:rsidP="00DC600E">
            <w:pPr>
              <w:pStyle w:val="BodyStandardText"/>
              <w:rPr>
                <w:lang w:val="en-GB"/>
              </w:rPr>
            </w:pPr>
            <w:r w:rsidRPr="000807DD">
              <w:rPr>
                <w:lang w:val="en-GB"/>
              </w:rPr>
              <w:t>Solution</w:t>
            </w:r>
          </w:p>
        </w:tc>
        <w:tc>
          <w:tcPr>
            <w:tcW w:w="6875" w:type="dxa"/>
          </w:tcPr>
          <w:p w14:paraId="4E5EBB63" w14:textId="77777777" w:rsidR="00DC600E" w:rsidRPr="000807DD" w:rsidRDefault="00DC600E" w:rsidP="00DC600E">
            <w:pPr>
              <w:pStyle w:val="BodyStandardText"/>
              <w:rPr>
                <w:lang w:val="en-GB"/>
              </w:rPr>
            </w:pPr>
            <w:r>
              <w:rPr>
                <w:lang w:val="en-GB"/>
              </w:rPr>
              <w:t>By introduction of a penalty, it is possible to deter attackers and reduce their chance of success. Such penalty can be in slowing down the system, or disabling functionality. The disabling functionality can be temporary (e.g. require service centre intervention), or permanent (termination or key zeroing).</w:t>
            </w:r>
          </w:p>
        </w:tc>
      </w:tr>
      <w:tr w:rsidR="00DC600E" w:rsidRPr="000807DD" w14:paraId="2286364F" w14:textId="77777777" w:rsidTr="00DC600E">
        <w:trPr>
          <w:trHeight w:val="132"/>
        </w:trPr>
        <w:tc>
          <w:tcPr>
            <w:tcW w:w="1315" w:type="dxa"/>
          </w:tcPr>
          <w:p w14:paraId="11390D42" w14:textId="77777777" w:rsidR="00DC600E" w:rsidRPr="000807DD" w:rsidRDefault="00DC600E" w:rsidP="00DC600E">
            <w:pPr>
              <w:pStyle w:val="BodyStandardText"/>
              <w:rPr>
                <w:lang w:val="en-GB"/>
              </w:rPr>
            </w:pPr>
            <w:r>
              <w:rPr>
                <w:lang w:val="en-GB"/>
              </w:rPr>
              <w:t>Reduction</w:t>
            </w:r>
          </w:p>
        </w:tc>
        <w:tc>
          <w:tcPr>
            <w:tcW w:w="6875" w:type="dxa"/>
          </w:tcPr>
          <w:p w14:paraId="54BE45BD" w14:textId="77777777" w:rsidR="00DC600E" w:rsidRDefault="00DC600E" w:rsidP="00DC600E">
            <w:pPr>
              <w:pStyle w:val="BodyStandardText"/>
              <w:rPr>
                <w:lang w:val="en-GB"/>
              </w:rPr>
            </w:pPr>
            <w:r>
              <w:rPr>
                <w:lang w:val="en-GB"/>
              </w:rPr>
              <w:t>N/A</w:t>
            </w:r>
          </w:p>
        </w:tc>
      </w:tr>
    </w:tbl>
    <w:p w14:paraId="11DE3597" w14:textId="1C7AA2B4" w:rsidR="00DC600E" w:rsidRPr="006F2DA4" w:rsidRDefault="006F2DA4" w:rsidP="006F2DA4">
      <w:pPr>
        <w:pStyle w:val="Heading2"/>
        <w:numPr>
          <w:ilvl w:val="0"/>
          <w:numId w:val="0"/>
        </w:numPr>
        <w:rPr>
          <w:rFonts w:ascii="Foco Light" w:hAnsi="Foco Light"/>
          <w:b w:val="0"/>
          <w:kern w:val="0"/>
          <w:sz w:val="22"/>
          <w:lang w:val="en-GB"/>
        </w:rPr>
      </w:pPr>
      <w:bookmarkStart w:id="11" w:name="_Toc71664023"/>
      <w:r w:rsidRPr="003C348B">
        <w:rPr>
          <w:rFonts w:ascii="Foco Light" w:hAnsi="Foco Light"/>
          <w:b w:val="0"/>
          <w:sz w:val="22"/>
          <w:szCs w:val="22"/>
        </w:rPr>
        <w:t>The following is an implementation of the countermeasure that reduces vulnerabilities:</w:t>
      </w:r>
      <w:bookmarkEnd w:id="11"/>
    </w:p>
    <w:p w14:paraId="14BAA0E0" w14:textId="77777777" w:rsidR="00DC600E" w:rsidRPr="00E00AE4"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b/>
          <w:lang w:val="en-GB"/>
        </w:rPr>
      </w:pPr>
      <w:r w:rsidRPr="00E00AE4">
        <w:rPr>
          <w:b/>
          <w:lang w:val="en-GB"/>
        </w:rPr>
        <w:t xml:space="preserve">Example Fault </w:t>
      </w:r>
      <w:r>
        <w:rPr>
          <w:b/>
          <w:lang w:val="en-GB"/>
        </w:rPr>
        <w:t>Penalty</w:t>
      </w:r>
    </w:p>
    <w:p w14:paraId="56BA5BA2"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#define SUCCESS = 0x3CA5C35A</w:t>
      </w:r>
    </w:p>
    <w:p w14:paraId="465A40C6" w14:textId="77777777" w:rsidR="00DC600E" w:rsidRPr="00C92938"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#define INV_</w:t>
      </w:r>
      <w:r w:rsidRPr="00E00AE4">
        <w:rPr>
          <w:lang w:val="en-GB"/>
        </w:rPr>
        <w:t xml:space="preserve"> </w:t>
      </w:r>
      <w:r>
        <w:rPr>
          <w:lang w:val="en-GB"/>
        </w:rPr>
        <w:t>SUCCESS 0xC35A3CA5</w:t>
      </w:r>
    </w:p>
    <w:p w14:paraId="0F73CD7D"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proofErr w:type="spellStart"/>
      <w:r>
        <w:rPr>
          <w:lang w:val="en-GB"/>
        </w:rPr>
        <w:t>int</w:t>
      </w:r>
      <w:proofErr w:type="spellEnd"/>
      <w:r>
        <w:rPr>
          <w:lang w:val="en-GB"/>
        </w:rPr>
        <w:t xml:space="preserve"> </w:t>
      </w:r>
      <w:proofErr w:type="spellStart"/>
      <w:r>
        <w:rPr>
          <w:lang w:val="en-GB"/>
        </w:rPr>
        <w:t>fault_penalty_delay</w:t>
      </w:r>
      <w:proofErr w:type="spellEnd"/>
      <w:r>
        <w:rPr>
          <w:lang w:val="en-GB"/>
        </w:rPr>
        <w:t xml:space="preserve"> = 0;</w:t>
      </w:r>
    </w:p>
    <w:p w14:paraId="689EFAEA"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p>
    <w:p w14:paraId="360CE04A"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sidRPr="00282843">
        <w:rPr>
          <w:lang w:val="en-GB"/>
        </w:rPr>
        <w:t>if (</w:t>
      </w:r>
      <w:proofErr w:type="spellStart"/>
      <w:r w:rsidRPr="00282843">
        <w:rPr>
          <w:lang w:val="en-GB"/>
        </w:rPr>
        <w:t>conditionalValue</w:t>
      </w:r>
      <w:proofErr w:type="spellEnd"/>
      <w:r w:rsidRPr="00282843">
        <w:rPr>
          <w:lang w:val="en-GB"/>
        </w:rPr>
        <w:t xml:space="preserve"> == </w:t>
      </w:r>
      <w:r>
        <w:rPr>
          <w:lang w:val="en-GB"/>
        </w:rPr>
        <w:t>SUCCESS</w:t>
      </w:r>
      <w:r w:rsidRPr="00282843">
        <w:rPr>
          <w:lang w:val="en-GB"/>
        </w:rPr>
        <w:t xml:space="preserve">) </w:t>
      </w:r>
      <w:proofErr w:type="gramStart"/>
      <w:r w:rsidRPr="00282843">
        <w:rPr>
          <w:lang w:val="en-GB"/>
        </w:rPr>
        <w:t xml:space="preserve">{ </w:t>
      </w:r>
      <w:r w:rsidRPr="00607437">
        <w:rPr>
          <w:i/>
          <w:lang w:val="en-GB"/>
        </w:rPr>
        <w:t>/</w:t>
      </w:r>
      <w:proofErr w:type="gramEnd"/>
      <w:r w:rsidRPr="00607437">
        <w:rPr>
          <w:i/>
          <w:lang w:val="en-GB"/>
        </w:rPr>
        <w:t>/ enter critical path</w:t>
      </w:r>
    </w:p>
    <w:p w14:paraId="27054556"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 xml:space="preserve">    </w:t>
      </w:r>
      <w:proofErr w:type="spellStart"/>
      <w:r>
        <w:rPr>
          <w:lang w:val="en-GB"/>
        </w:rPr>
        <w:t>penalty_</w:t>
      </w:r>
      <w:proofErr w:type="gramStart"/>
      <w:r>
        <w:rPr>
          <w:lang w:val="en-GB"/>
        </w:rPr>
        <w:t>delay</w:t>
      </w:r>
      <w:proofErr w:type="spellEnd"/>
      <w:r>
        <w:rPr>
          <w:lang w:val="en-GB"/>
        </w:rPr>
        <w:t>(</w:t>
      </w:r>
      <w:proofErr w:type="gramEnd"/>
      <w:r>
        <w:rPr>
          <w:lang w:val="en-GB"/>
        </w:rPr>
        <w:t xml:space="preserve">); </w:t>
      </w:r>
      <w:r w:rsidRPr="00E00AE4">
        <w:rPr>
          <w:i/>
          <w:lang w:val="en-GB"/>
        </w:rPr>
        <w:t>//</w:t>
      </w:r>
      <w:r>
        <w:rPr>
          <w:i/>
          <w:lang w:val="en-GB"/>
        </w:rPr>
        <w:t xml:space="preserve"> include delay if attack detected earlier</w:t>
      </w:r>
      <w:r w:rsidRPr="00E00AE4">
        <w:rPr>
          <w:i/>
          <w:lang w:val="en-GB"/>
        </w:rPr>
        <w:t xml:space="preserve"> </w:t>
      </w:r>
    </w:p>
    <w:p w14:paraId="1041AE8A" w14:textId="77777777" w:rsidR="00DC600E" w:rsidRPr="00282843"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lastRenderedPageBreak/>
        <w:t xml:space="preserve">    if (~</w:t>
      </w:r>
      <w:proofErr w:type="spellStart"/>
      <w:r>
        <w:rPr>
          <w:lang w:val="en-GB"/>
        </w:rPr>
        <w:t>conditionalValue</w:t>
      </w:r>
      <w:proofErr w:type="spellEnd"/>
      <w:r>
        <w:rPr>
          <w:lang w:val="en-GB"/>
        </w:rPr>
        <w:t xml:space="preserve"> =</w:t>
      </w:r>
      <w:r w:rsidRPr="00282843">
        <w:rPr>
          <w:lang w:val="en-GB"/>
        </w:rPr>
        <w:t xml:space="preserve">= </w:t>
      </w:r>
      <w:r>
        <w:rPr>
          <w:lang w:val="en-GB"/>
        </w:rPr>
        <w:t>INV_</w:t>
      </w:r>
      <w:r w:rsidRPr="00E00AE4">
        <w:rPr>
          <w:lang w:val="en-GB"/>
        </w:rPr>
        <w:t xml:space="preserve"> </w:t>
      </w:r>
      <w:r>
        <w:rPr>
          <w:lang w:val="en-GB"/>
        </w:rPr>
        <w:t>SUCCESS</w:t>
      </w:r>
      <w:r w:rsidRPr="00282843">
        <w:rPr>
          <w:lang w:val="en-GB"/>
        </w:rPr>
        <w:t xml:space="preserve">) </w:t>
      </w:r>
      <w:proofErr w:type="gramStart"/>
      <w:r w:rsidRPr="00282843">
        <w:rPr>
          <w:lang w:val="en-GB"/>
        </w:rPr>
        <w:t>{</w:t>
      </w:r>
      <w:r>
        <w:rPr>
          <w:lang w:val="en-GB"/>
        </w:rPr>
        <w:t xml:space="preserve"> </w:t>
      </w:r>
      <w:r w:rsidRPr="00607437">
        <w:rPr>
          <w:i/>
          <w:lang w:val="en-GB"/>
        </w:rPr>
        <w:t>/</w:t>
      </w:r>
      <w:proofErr w:type="gramEnd"/>
      <w:r w:rsidRPr="00607437">
        <w:rPr>
          <w:i/>
          <w:lang w:val="en-GB"/>
        </w:rPr>
        <w:t>/ check complement</w:t>
      </w:r>
    </w:p>
    <w:p w14:paraId="42D1A3BF" w14:textId="77777777" w:rsidR="00DC600E" w:rsidRPr="00607437"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sidRPr="00282843">
        <w:rPr>
          <w:lang w:val="en-GB"/>
        </w:rPr>
        <w:t xml:space="preserve">        </w:t>
      </w:r>
      <w:r w:rsidRPr="00607437">
        <w:rPr>
          <w:i/>
          <w:lang w:val="en-GB"/>
        </w:rPr>
        <w:t xml:space="preserve">// continue </w:t>
      </w:r>
      <w:r>
        <w:t xml:space="preserve">critical code </w:t>
      </w:r>
      <w:r w:rsidRPr="00607437">
        <w:rPr>
          <w:i/>
          <w:lang w:val="en-GB"/>
        </w:rPr>
        <w:t>execution</w:t>
      </w:r>
    </w:p>
    <w:p w14:paraId="7F83B864" w14:textId="77777777" w:rsidR="00DC600E" w:rsidRPr="00E00AE4"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lang w:val="en-GB"/>
        </w:rPr>
        <w:t xml:space="preserve">    } else </w:t>
      </w:r>
      <w:proofErr w:type="spellStart"/>
      <w:r>
        <w:rPr>
          <w:lang w:val="en-GB"/>
        </w:rPr>
        <w:t>fault_</w:t>
      </w:r>
      <w:proofErr w:type="gramStart"/>
      <w:r>
        <w:rPr>
          <w:lang w:val="en-GB"/>
        </w:rPr>
        <w:t>detected</w:t>
      </w:r>
      <w:proofErr w:type="spellEnd"/>
      <w:r>
        <w:rPr>
          <w:lang w:val="en-GB"/>
        </w:rPr>
        <w:t>(</w:t>
      </w:r>
      <w:proofErr w:type="gramEnd"/>
      <w:r>
        <w:rPr>
          <w:lang w:val="en-GB"/>
        </w:rPr>
        <w:t xml:space="preserve">); </w:t>
      </w:r>
      <w:r>
        <w:rPr>
          <w:i/>
          <w:lang w:val="en-GB"/>
        </w:rPr>
        <w:t>// fault detected</w:t>
      </w:r>
    </w:p>
    <w:p w14:paraId="7B45C4A4"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3E95D292"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sidRPr="00C92938">
        <w:rPr>
          <w:lang w:val="en-GB"/>
        </w:rPr>
        <w:t xml:space="preserve">void </w:t>
      </w:r>
      <w:proofErr w:type="spellStart"/>
      <w:r>
        <w:rPr>
          <w:lang w:val="en-GB"/>
        </w:rPr>
        <w:t>penalty_delay</w:t>
      </w:r>
      <w:proofErr w:type="spellEnd"/>
      <w:r w:rsidRPr="00C92938">
        <w:rPr>
          <w:lang w:val="en-GB"/>
        </w:rPr>
        <w:t xml:space="preserve"> () </w:t>
      </w:r>
      <w:proofErr w:type="gramStart"/>
      <w:r w:rsidRPr="00C92938">
        <w:rPr>
          <w:lang w:val="en-GB"/>
        </w:rPr>
        <w:t xml:space="preserve">{ </w:t>
      </w:r>
      <w:r w:rsidRPr="00607437">
        <w:rPr>
          <w:i/>
          <w:lang w:val="en-GB"/>
        </w:rPr>
        <w:t>/</w:t>
      </w:r>
      <w:proofErr w:type="gramEnd"/>
      <w:r w:rsidRPr="00607437">
        <w:rPr>
          <w:i/>
          <w:lang w:val="en-GB"/>
        </w:rPr>
        <w:t>/ wait random time</w:t>
      </w:r>
      <w:r>
        <w:rPr>
          <w:i/>
          <w:lang w:val="en-GB"/>
        </w:rPr>
        <w:t xml:space="preserve"> and catch faults</w:t>
      </w:r>
      <w:r w:rsidRPr="00C92938">
        <w:rPr>
          <w:lang w:val="en-GB"/>
        </w:rPr>
        <w:t xml:space="preserve"> </w:t>
      </w:r>
    </w:p>
    <w:p w14:paraId="14BC02C8" w14:textId="77777777" w:rsidR="00DC600E" w:rsidRPr="000112FA"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lang w:val="en-GB"/>
        </w:rPr>
        <w:t xml:space="preserve">    if (</w:t>
      </w:r>
      <w:proofErr w:type="spellStart"/>
      <w:r>
        <w:rPr>
          <w:lang w:val="en-GB"/>
        </w:rPr>
        <w:t>fault_penalty_delay</w:t>
      </w:r>
      <w:proofErr w:type="spellEnd"/>
      <w:r>
        <w:rPr>
          <w:lang w:val="en-GB"/>
        </w:rPr>
        <w:t xml:space="preserve"> &lt;= 0) return;</w:t>
      </w:r>
      <w:r>
        <w:rPr>
          <w:i/>
          <w:lang w:val="en-GB"/>
        </w:rPr>
        <w:t xml:space="preserve"> // no attack penalty needed</w:t>
      </w:r>
    </w:p>
    <w:p w14:paraId="0BC38109" w14:textId="77777777" w:rsidR="00DC600E" w:rsidRPr="000112FA"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lang w:val="en-GB"/>
        </w:rPr>
        <w:t xml:space="preserve">    </w:t>
      </w:r>
      <w:proofErr w:type="spellStart"/>
      <w:r>
        <w:rPr>
          <w:lang w:val="en-GB"/>
        </w:rPr>
        <w:t>fault_penalty_delay</w:t>
      </w:r>
      <w:proofErr w:type="spellEnd"/>
      <w:r>
        <w:rPr>
          <w:lang w:val="en-GB"/>
        </w:rPr>
        <w:t xml:space="preserve">--; </w:t>
      </w:r>
      <w:r>
        <w:rPr>
          <w:i/>
          <w:lang w:val="en-GB"/>
        </w:rPr>
        <w:t>// decrement penalty waits</w:t>
      </w:r>
    </w:p>
    <w:p w14:paraId="6639E998" w14:textId="77777777" w:rsidR="00DC600E" w:rsidRPr="000112FA"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lang w:val="en-GB"/>
        </w:rPr>
        <w:t xml:space="preserve">    </w:t>
      </w:r>
      <w:proofErr w:type="gramStart"/>
      <w:r>
        <w:rPr>
          <w:lang w:val="en-GB"/>
        </w:rPr>
        <w:t>sleep(</w:t>
      </w:r>
      <w:proofErr w:type="gramEnd"/>
      <w:r>
        <w:rPr>
          <w:lang w:val="en-GB"/>
        </w:rPr>
        <w:t xml:space="preserve">10000); </w:t>
      </w:r>
      <w:r>
        <w:rPr>
          <w:i/>
          <w:lang w:val="en-GB"/>
        </w:rPr>
        <w:t>// sleep 10 seconds</w:t>
      </w:r>
    </w:p>
    <w:p w14:paraId="56C35651"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1ED3430F"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lang w:val="en-GB"/>
        </w:rPr>
        <w:t xml:space="preserve">void </w:t>
      </w:r>
      <w:proofErr w:type="spellStart"/>
      <w:r>
        <w:rPr>
          <w:lang w:val="en-GB"/>
        </w:rPr>
        <w:t>fault_</w:t>
      </w:r>
      <w:proofErr w:type="gramStart"/>
      <w:r>
        <w:rPr>
          <w:lang w:val="en-GB"/>
        </w:rPr>
        <w:t>detected</w:t>
      </w:r>
      <w:proofErr w:type="spellEnd"/>
      <w:r>
        <w:rPr>
          <w:lang w:val="en-GB"/>
        </w:rPr>
        <w:t>(</w:t>
      </w:r>
      <w:proofErr w:type="gramEnd"/>
      <w:r>
        <w:rPr>
          <w:lang w:val="en-GB"/>
        </w:rPr>
        <w:t xml:space="preserve">) { </w:t>
      </w:r>
      <w:r>
        <w:rPr>
          <w:i/>
          <w:lang w:val="en-GB"/>
        </w:rPr>
        <w:t xml:space="preserve">// what to do when a fault is detected </w:t>
      </w:r>
    </w:p>
    <w:p w14:paraId="29C063ED"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i/>
          <w:lang w:val="en-GB"/>
        </w:rPr>
        <w:t xml:space="preserve">    </w:t>
      </w:r>
      <w:proofErr w:type="spellStart"/>
      <w:r>
        <w:rPr>
          <w:lang w:val="en-GB"/>
        </w:rPr>
        <w:t>fault_penalty_delay</w:t>
      </w:r>
      <w:proofErr w:type="spellEnd"/>
      <w:r>
        <w:rPr>
          <w:lang w:val="en-GB"/>
        </w:rPr>
        <w:t xml:space="preserve"> = 10; </w:t>
      </w:r>
      <w:r>
        <w:rPr>
          <w:i/>
          <w:lang w:val="en-GB"/>
        </w:rPr>
        <w:t>// introduce long waiting time in next 10 sessions</w:t>
      </w:r>
    </w:p>
    <w:p w14:paraId="54C64DE4" w14:textId="77777777" w:rsidR="00DC600E"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i/>
          <w:lang w:val="en-GB"/>
        </w:rPr>
      </w:pPr>
      <w:r>
        <w:rPr>
          <w:lang w:val="en-GB"/>
        </w:rPr>
        <w:t xml:space="preserve">    </w:t>
      </w:r>
      <w:proofErr w:type="gramStart"/>
      <w:r>
        <w:rPr>
          <w:lang w:val="en-GB"/>
        </w:rPr>
        <w:t>exit(</w:t>
      </w:r>
      <w:proofErr w:type="gramEnd"/>
      <w:r>
        <w:rPr>
          <w:lang w:val="en-GB"/>
        </w:rPr>
        <w:t xml:space="preserve">); </w:t>
      </w:r>
      <w:r>
        <w:rPr>
          <w:i/>
          <w:lang w:val="en-GB"/>
        </w:rPr>
        <w:t>// terminate program</w:t>
      </w:r>
    </w:p>
    <w:p w14:paraId="08437F3F" w14:textId="0B2DCC28" w:rsidR="00DC600E" w:rsidRPr="00795074" w:rsidRDefault="00DC600E" w:rsidP="00DC600E">
      <w:pPr>
        <w:pStyle w:val="BodyStandardText"/>
        <w:pBdr>
          <w:top w:val="single" w:sz="4" w:space="1" w:color="auto"/>
          <w:left w:val="single" w:sz="4" w:space="1" w:color="auto"/>
          <w:bottom w:val="single" w:sz="4" w:space="1" w:color="auto"/>
          <w:right w:val="single" w:sz="4" w:space="1" w:color="auto"/>
        </w:pBdr>
        <w:shd w:val="clear" w:color="auto" w:fill="FFE599" w:themeFill="accent4" w:themeFillTint="66"/>
        <w:rPr>
          <w:lang w:val="en-GB"/>
        </w:rPr>
      </w:pPr>
      <w:r>
        <w:rPr>
          <w:lang w:val="en-GB"/>
        </w:rPr>
        <w:t>}</w:t>
      </w:r>
    </w:p>
    <w:p w14:paraId="47500448" w14:textId="1B704A48" w:rsidR="007F3455" w:rsidRDefault="007F3455" w:rsidP="00047243">
      <w:pPr>
        <w:pStyle w:val="Heading1"/>
      </w:pPr>
      <w:bookmarkStart w:id="12" w:name="_Toc71664024"/>
      <w:r>
        <w:t>Re</w:t>
      </w:r>
      <w:r w:rsidR="00DC600E">
        <w:t>cover</w:t>
      </w:r>
      <w:bookmarkEnd w:id="12"/>
    </w:p>
    <w:p w14:paraId="5512E39F" w14:textId="77777777" w:rsidR="00DC600E" w:rsidRPr="00DC600E" w:rsidRDefault="00DC600E" w:rsidP="00DC600E">
      <w:pPr>
        <w:pStyle w:val="BodyStandardText"/>
      </w:pPr>
    </w:p>
    <w:p w14:paraId="50B31CCF" w14:textId="77777777" w:rsidR="00DC600E" w:rsidRDefault="00DC600E" w:rsidP="00DC600E">
      <w:pPr>
        <w:pStyle w:val="BodyStandardText"/>
      </w:pPr>
      <w:r>
        <w:t>Even when fault injection is successful, it is possible to make resilient code that would continue correct execution and prevent exploitation. This includes double-checking to verify value correctness and crypto results, but also double-checking conditional statements, branches, loops, and program flow.</w:t>
      </w:r>
    </w:p>
    <w:p w14:paraId="294E6A11" w14:textId="77777777" w:rsidR="00EA1CF1" w:rsidRDefault="00EA1CF1" w:rsidP="00EA1CF1">
      <w:pPr>
        <w:pStyle w:val="Heading2"/>
      </w:pPr>
      <w:bookmarkStart w:id="13" w:name="_Toc71664025"/>
      <w:proofErr w:type="gramStart"/>
      <w:r>
        <w:t>FAULT.FLOW.CONTROL</w:t>
      </w:r>
      <w:bookmarkEnd w:id="13"/>
      <w:proofErr w:type="gramEnd"/>
    </w:p>
    <w:tbl>
      <w:tblPr>
        <w:tblW w:w="0" w:type="auto"/>
        <w:tblInd w:w="18" w:type="dxa"/>
        <w:tblLook w:val="0000" w:firstRow="0" w:lastRow="0" w:firstColumn="0" w:lastColumn="0" w:noHBand="0" w:noVBand="0"/>
      </w:tblPr>
      <w:tblGrid>
        <w:gridCol w:w="1315"/>
        <w:gridCol w:w="6875"/>
      </w:tblGrid>
      <w:tr w:rsidR="00EA1CF1" w:rsidRPr="000807DD" w14:paraId="0215501F" w14:textId="77777777" w:rsidTr="00F62C23">
        <w:trPr>
          <w:trHeight w:val="144"/>
        </w:trPr>
        <w:tc>
          <w:tcPr>
            <w:tcW w:w="1315" w:type="dxa"/>
          </w:tcPr>
          <w:p w14:paraId="4047DE59" w14:textId="77777777" w:rsidR="00EA1CF1" w:rsidRPr="000807DD" w:rsidRDefault="00EA1CF1" w:rsidP="00F62C23">
            <w:pPr>
              <w:pStyle w:val="BodyStandardText"/>
              <w:rPr>
                <w:lang w:val="en-GB"/>
              </w:rPr>
            </w:pPr>
            <w:r>
              <w:rPr>
                <w:lang w:val="en-GB"/>
              </w:rPr>
              <w:t>Problem</w:t>
            </w:r>
          </w:p>
        </w:tc>
        <w:tc>
          <w:tcPr>
            <w:tcW w:w="6875" w:type="dxa"/>
          </w:tcPr>
          <w:p w14:paraId="2029E3CF" w14:textId="77777777" w:rsidR="00EA1CF1" w:rsidRPr="000807DD" w:rsidRDefault="00EA1CF1" w:rsidP="00F62C23">
            <w:pPr>
              <w:pStyle w:val="BodyStandardText"/>
              <w:rPr>
                <w:lang w:val="en-GB"/>
              </w:rPr>
            </w:pPr>
            <w:r w:rsidRPr="0092526A">
              <w:rPr>
                <w:lang w:val="en-GB"/>
              </w:rPr>
              <w:t>Fault injection can hit the program counter or stack. This can result in “code hijacking”, i.e. unauthorized jumps to privileged code. Verification of the correct flow should be done during the execution of sensitive code.</w:t>
            </w:r>
            <w:r w:rsidRPr="000807DD">
              <w:rPr>
                <w:lang w:val="en-GB"/>
              </w:rPr>
              <w:t xml:space="preserve">  </w:t>
            </w:r>
          </w:p>
        </w:tc>
      </w:tr>
      <w:tr w:rsidR="00EA1CF1" w:rsidRPr="000807DD" w14:paraId="698110C5" w14:textId="77777777" w:rsidTr="00F62C23">
        <w:trPr>
          <w:trHeight w:val="132"/>
        </w:trPr>
        <w:tc>
          <w:tcPr>
            <w:tcW w:w="1315" w:type="dxa"/>
          </w:tcPr>
          <w:p w14:paraId="06AF7986" w14:textId="77777777" w:rsidR="00EA1CF1" w:rsidRPr="000807DD" w:rsidRDefault="00EA1CF1" w:rsidP="00F62C23">
            <w:pPr>
              <w:pStyle w:val="BodyStandardText"/>
              <w:rPr>
                <w:lang w:val="en-GB"/>
              </w:rPr>
            </w:pPr>
            <w:r w:rsidRPr="000807DD">
              <w:rPr>
                <w:lang w:val="en-GB"/>
              </w:rPr>
              <w:t>Solution</w:t>
            </w:r>
          </w:p>
        </w:tc>
        <w:tc>
          <w:tcPr>
            <w:tcW w:w="6875" w:type="dxa"/>
          </w:tcPr>
          <w:p w14:paraId="14D5CF5E" w14:textId="77777777" w:rsidR="00EA1CF1" w:rsidRPr="000807DD" w:rsidRDefault="00EA1CF1" w:rsidP="00F62C23">
            <w:pPr>
              <w:pStyle w:val="BodyStandardText"/>
              <w:rPr>
                <w:lang w:val="en-GB"/>
              </w:rPr>
            </w:pPr>
            <w:r w:rsidRPr="0092526A">
              <w:rPr>
                <w:lang w:val="en-GB"/>
              </w:rPr>
              <w:t xml:space="preserve">Use </w:t>
            </w:r>
            <w:r>
              <w:rPr>
                <w:lang w:val="en-GB"/>
              </w:rPr>
              <w:t xml:space="preserve">a </w:t>
            </w:r>
            <w:r w:rsidRPr="0092526A">
              <w:rPr>
                <w:lang w:val="en-GB"/>
              </w:rPr>
              <w:t xml:space="preserve">counter </w:t>
            </w:r>
            <w:r>
              <w:rPr>
                <w:lang w:val="en-GB"/>
              </w:rPr>
              <w:t>to</w:t>
            </w:r>
            <w:r w:rsidRPr="0092526A">
              <w:rPr>
                <w:lang w:val="en-GB"/>
              </w:rPr>
              <w:t xml:space="preserve"> keep track of the correctness of the execution path. Check counter to verify completion of execution path.</w:t>
            </w:r>
            <w:r>
              <w:rPr>
                <w:lang w:val="en-GB"/>
              </w:rPr>
              <w:t xml:space="preserve"> Prevent separate </w:t>
            </w:r>
            <w:r>
              <w:rPr>
                <w:lang w:val="en-GB"/>
              </w:rPr>
              <w:lastRenderedPageBreak/>
              <w:t>paths reaching identical counter values by stepping with prime numbers.</w:t>
            </w:r>
          </w:p>
        </w:tc>
      </w:tr>
      <w:tr w:rsidR="00EA1CF1" w:rsidRPr="000807DD" w14:paraId="177D448C" w14:textId="77777777" w:rsidTr="00F62C23">
        <w:trPr>
          <w:trHeight w:val="132"/>
        </w:trPr>
        <w:tc>
          <w:tcPr>
            <w:tcW w:w="1315" w:type="dxa"/>
          </w:tcPr>
          <w:p w14:paraId="176D3909" w14:textId="77777777" w:rsidR="00EA1CF1" w:rsidRPr="000807DD" w:rsidRDefault="00EA1CF1" w:rsidP="00F62C23">
            <w:pPr>
              <w:pStyle w:val="BodyStandardText"/>
              <w:rPr>
                <w:lang w:val="en-GB"/>
              </w:rPr>
            </w:pPr>
            <w:r>
              <w:rPr>
                <w:lang w:val="en-GB"/>
              </w:rPr>
              <w:lastRenderedPageBreak/>
              <w:t>Reduction</w:t>
            </w:r>
          </w:p>
        </w:tc>
        <w:tc>
          <w:tcPr>
            <w:tcW w:w="6875" w:type="dxa"/>
          </w:tcPr>
          <w:p w14:paraId="5431D9CC" w14:textId="40330020" w:rsidR="00EA1CF1" w:rsidRPr="0092526A" w:rsidRDefault="00EA1CF1" w:rsidP="00F62C23">
            <w:pPr>
              <w:pStyle w:val="BodyStandardText"/>
              <w:rPr>
                <w:lang w:val="en-GB"/>
              </w:rPr>
            </w:pPr>
            <w:r>
              <w:rPr>
                <w:lang w:val="en-GB"/>
              </w:rPr>
              <w:t>Complete recovery of faults targeting method functions.</w:t>
            </w:r>
          </w:p>
        </w:tc>
      </w:tr>
    </w:tbl>
    <w:p w14:paraId="3BBB75BE" w14:textId="77777777" w:rsidR="00EA1CF1" w:rsidRPr="003C348B" w:rsidRDefault="00EA1CF1" w:rsidP="00EA1CF1">
      <w:pPr>
        <w:pStyle w:val="BodyStandardText"/>
      </w:pPr>
      <w:r>
        <w:t>The following is an example of a bad implementation that leads to vulnerabilities:</w:t>
      </w:r>
    </w:p>
    <w:p w14:paraId="21A0CD6C"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#define METHOD1_STEP 13</w:t>
      </w:r>
    </w:p>
    <w:p w14:paraId="30F56215"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#define METHOD2_STEP 17</w:t>
      </w:r>
    </w:p>
    <w:p w14:paraId="50C07BCC" w14:textId="77777777" w:rsidR="00EA1CF1" w:rsidRPr="008502C5" w:rsidRDefault="00EA1CF1" w:rsidP="00EA1CF1">
      <w:pPr>
        <w:pStyle w:val="StyleJavaLeft013Right012BoxSinglesolidline"/>
        <w:rPr>
          <w:rFonts w:ascii="Foco Light" w:hAnsi="Foco Light"/>
          <w:sz w:val="22"/>
          <w:szCs w:val="22"/>
        </w:rPr>
      </w:pPr>
      <w:proofErr w:type="spellStart"/>
      <w:r w:rsidRPr="008502C5">
        <w:rPr>
          <w:rFonts w:ascii="Foco Light" w:hAnsi="Foco Light"/>
          <w:sz w:val="22"/>
          <w:szCs w:val="22"/>
        </w:rPr>
        <w:t>int</w:t>
      </w:r>
      <w:proofErr w:type="spellEnd"/>
      <w:r w:rsidRPr="008502C5">
        <w:rPr>
          <w:rFonts w:ascii="Foco Light" w:hAnsi="Foco Light"/>
          <w:sz w:val="22"/>
          <w:szCs w:val="22"/>
        </w:rPr>
        <w:t xml:space="preserve"> counter; </w:t>
      </w:r>
    </w:p>
    <w:p w14:paraId="035A157C" w14:textId="77777777" w:rsidR="00EA1CF1" w:rsidRPr="008502C5" w:rsidRDefault="00EA1CF1" w:rsidP="00EA1CF1">
      <w:pPr>
        <w:pStyle w:val="StyleJavaLeft013Right012BoxSinglesolidline"/>
        <w:rPr>
          <w:rFonts w:ascii="Foco Light" w:hAnsi="Foco Light"/>
          <w:sz w:val="22"/>
          <w:szCs w:val="22"/>
        </w:rPr>
      </w:pPr>
    </w:p>
    <w:p w14:paraId="31F6D764"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 xml:space="preserve">void </w:t>
      </w:r>
      <w:proofErr w:type="gramStart"/>
      <w:r w:rsidRPr="008502C5">
        <w:rPr>
          <w:rFonts w:ascii="Foco Light" w:hAnsi="Foco Light"/>
          <w:sz w:val="22"/>
          <w:szCs w:val="22"/>
        </w:rPr>
        <w:t xml:space="preserve">main( </w:t>
      </w:r>
      <w:proofErr w:type="spellStart"/>
      <w:r w:rsidRPr="008502C5">
        <w:rPr>
          <w:rFonts w:ascii="Foco Light" w:hAnsi="Foco Light"/>
          <w:sz w:val="22"/>
          <w:szCs w:val="22"/>
        </w:rPr>
        <w:t>int</w:t>
      </w:r>
      <w:proofErr w:type="spellEnd"/>
      <w:proofErr w:type="gramEnd"/>
      <w:r w:rsidRPr="008502C5">
        <w:rPr>
          <w:rFonts w:ascii="Foco Light" w:hAnsi="Foco Light"/>
          <w:sz w:val="22"/>
          <w:szCs w:val="22"/>
        </w:rPr>
        <w:t xml:space="preserve"> </w:t>
      </w:r>
      <w:proofErr w:type="spellStart"/>
      <w:r w:rsidRPr="008502C5">
        <w:rPr>
          <w:rFonts w:ascii="Foco Light" w:hAnsi="Foco Light"/>
          <w:sz w:val="22"/>
          <w:szCs w:val="22"/>
        </w:rPr>
        <w:t>argc</w:t>
      </w:r>
      <w:proofErr w:type="spellEnd"/>
      <w:r w:rsidRPr="008502C5">
        <w:rPr>
          <w:rFonts w:ascii="Foco Light" w:hAnsi="Foco Light"/>
          <w:sz w:val="22"/>
          <w:szCs w:val="22"/>
        </w:rPr>
        <w:t xml:space="preserve">, char** </w:t>
      </w:r>
      <w:proofErr w:type="spellStart"/>
      <w:r w:rsidRPr="008502C5">
        <w:rPr>
          <w:rFonts w:ascii="Foco Light" w:hAnsi="Foco Light"/>
          <w:sz w:val="22"/>
          <w:szCs w:val="22"/>
        </w:rPr>
        <w:t>argv</w:t>
      </w:r>
      <w:proofErr w:type="spellEnd"/>
      <w:r w:rsidRPr="008502C5">
        <w:rPr>
          <w:rFonts w:ascii="Foco Light" w:hAnsi="Foco Light"/>
          <w:sz w:val="22"/>
          <w:szCs w:val="22"/>
        </w:rPr>
        <w:t xml:space="preserve"> ) {</w:t>
      </w:r>
    </w:p>
    <w:p w14:paraId="65B1EAA5"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counter = 0;</w:t>
      </w:r>
    </w:p>
    <w:p w14:paraId="7583BB8B" w14:textId="77777777" w:rsidR="00EA1CF1"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r>
      <w:r w:rsidRPr="008502C5">
        <w:rPr>
          <w:rFonts w:ascii="Foco Light" w:hAnsi="Foco Light"/>
          <w:i/>
          <w:sz w:val="22"/>
          <w:szCs w:val="22"/>
        </w:rPr>
        <w:t>method</w:t>
      </w:r>
      <w:proofErr w:type="gramStart"/>
      <w:r w:rsidRPr="008502C5">
        <w:rPr>
          <w:rFonts w:ascii="Foco Light" w:hAnsi="Foco Light"/>
          <w:i/>
          <w:sz w:val="22"/>
          <w:szCs w:val="22"/>
        </w:rPr>
        <w:t>1( ...</w:t>
      </w:r>
      <w:proofErr w:type="gramEnd"/>
      <w:r w:rsidRPr="008502C5">
        <w:rPr>
          <w:rFonts w:ascii="Foco Light" w:hAnsi="Foco Light"/>
          <w:i/>
          <w:sz w:val="22"/>
          <w:szCs w:val="22"/>
        </w:rPr>
        <w:t xml:space="preserve"> );</w:t>
      </w:r>
      <w:r w:rsidRPr="008502C5">
        <w:rPr>
          <w:rFonts w:ascii="Foco Light" w:hAnsi="Foco Light"/>
          <w:sz w:val="22"/>
          <w:szCs w:val="22"/>
        </w:rPr>
        <w:t xml:space="preserve"> // call nested method</w:t>
      </w:r>
    </w:p>
    <w:p w14:paraId="59BEAA26" w14:textId="77777777" w:rsidR="00EA1CF1" w:rsidRPr="006B76C9" w:rsidRDefault="00EA1CF1" w:rsidP="00EA1CF1">
      <w:pPr>
        <w:pStyle w:val="StyleJavaLeft013Right012BoxSinglesolidline"/>
        <w:rPr>
          <w:rFonts w:ascii="Foco Light" w:hAnsi="Foco Light"/>
          <w:i/>
          <w:color w:val="C00000"/>
          <w:sz w:val="22"/>
          <w:szCs w:val="22"/>
        </w:rPr>
      </w:pPr>
      <w:r w:rsidRPr="006B76C9">
        <w:rPr>
          <w:rFonts w:ascii="Foco Light" w:hAnsi="Foco Light"/>
          <w:i/>
          <w:color w:val="C00000"/>
          <w:sz w:val="22"/>
          <w:szCs w:val="22"/>
        </w:rPr>
        <w:t>// bad implementation</w:t>
      </w:r>
    </w:p>
    <w:p w14:paraId="029247F4" w14:textId="77777777" w:rsidR="00EA1CF1" w:rsidRPr="006B76C9" w:rsidRDefault="00EA1CF1" w:rsidP="00EA1CF1">
      <w:pPr>
        <w:pStyle w:val="StyleJavaLeft013Right012BoxSinglesolidline"/>
        <w:rPr>
          <w:rFonts w:ascii="Foco Light" w:hAnsi="Foco Light"/>
          <w:sz w:val="22"/>
          <w:szCs w:val="22"/>
        </w:rPr>
      </w:pPr>
      <w:r w:rsidRPr="006B76C9">
        <w:rPr>
          <w:rFonts w:ascii="Foco Light" w:hAnsi="Foco Light"/>
          <w:sz w:val="22"/>
          <w:szCs w:val="22"/>
        </w:rPr>
        <w:t xml:space="preserve">        // continue critical code execution</w:t>
      </w:r>
    </w:p>
    <w:p w14:paraId="40DF0E71"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 xml:space="preserve">    }</w:t>
      </w:r>
    </w:p>
    <w:p w14:paraId="4839E4BD"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w:t>
      </w:r>
    </w:p>
    <w:p w14:paraId="7008EF6A" w14:textId="77777777" w:rsidR="00EA1CF1" w:rsidRPr="008502C5" w:rsidRDefault="00EA1CF1" w:rsidP="00EA1CF1">
      <w:pPr>
        <w:pStyle w:val="StyleJavaLeft013Right012BoxSinglesolidline"/>
        <w:rPr>
          <w:rFonts w:ascii="Foco Light" w:hAnsi="Foco Light"/>
          <w:sz w:val="22"/>
          <w:szCs w:val="22"/>
        </w:rPr>
      </w:pPr>
    </w:p>
    <w:p w14:paraId="21D59DA9"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void method</w:t>
      </w:r>
      <w:proofErr w:type="gramStart"/>
      <w:r w:rsidRPr="008502C5">
        <w:rPr>
          <w:rFonts w:ascii="Foco Light" w:hAnsi="Foco Light"/>
          <w:sz w:val="22"/>
          <w:szCs w:val="22"/>
        </w:rPr>
        <w:t>1( ...</w:t>
      </w:r>
      <w:proofErr w:type="gramEnd"/>
      <w:r w:rsidRPr="008502C5">
        <w:rPr>
          <w:rFonts w:ascii="Foco Light" w:hAnsi="Foco Light"/>
          <w:sz w:val="22"/>
          <w:szCs w:val="22"/>
        </w:rPr>
        <w:t xml:space="preserve"> ) { </w:t>
      </w:r>
    </w:p>
    <w:p w14:paraId="1B0E2274"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 xml:space="preserve">counter += METHOD1_STEP; </w:t>
      </w:r>
      <w:r w:rsidRPr="008502C5">
        <w:rPr>
          <w:rFonts w:ascii="Foco Light" w:hAnsi="Foco Light"/>
          <w:i/>
          <w:sz w:val="22"/>
          <w:szCs w:val="22"/>
        </w:rPr>
        <w:t>// increase counter</w:t>
      </w:r>
    </w:p>
    <w:p w14:paraId="084C8F9D"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method</w:t>
      </w:r>
      <w:proofErr w:type="gramStart"/>
      <w:r w:rsidRPr="008502C5">
        <w:rPr>
          <w:rFonts w:ascii="Foco Light" w:hAnsi="Foco Light"/>
          <w:sz w:val="22"/>
          <w:szCs w:val="22"/>
        </w:rPr>
        <w:t>2( ...</w:t>
      </w:r>
      <w:proofErr w:type="gramEnd"/>
      <w:r w:rsidRPr="008502C5">
        <w:rPr>
          <w:rFonts w:ascii="Foco Light" w:hAnsi="Foco Light"/>
          <w:sz w:val="22"/>
          <w:szCs w:val="22"/>
        </w:rPr>
        <w:t xml:space="preserve"> );</w:t>
      </w:r>
    </w:p>
    <w:p w14:paraId="7C2E3AD8"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 xml:space="preserve">counter += METHOD1_STEP; </w:t>
      </w:r>
      <w:r w:rsidRPr="008502C5">
        <w:rPr>
          <w:rFonts w:ascii="Foco Light" w:hAnsi="Foco Light"/>
          <w:i/>
          <w:sz w:val="22"/>
          <w:szCs w:val="22"/>
        </w:rPr>
        <w:t>// increase counter</w:t>
      </w:r>
    </w:p>
    <w:p w14:paraId="1494753F"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 xml:space="preserve">} </w:t>
      </w:r>
    </w:p>
    <w:p w14:paraId="1E62A045" w14:textId="77777777" w:rsidR="00EA1CF1" w:rsidRPr="008502C5" w:rsidRDefault="00EA1CF1" w:rsidP="00EA1CF1">
      <w:pPr>
        <w:pStyle w:val="StyleJavaLeft013Right012BoxSinglesolidline"/>
        <w:rPr>
          <w:rFonts w:ascii="Foco Light" w:hAnsi="Foco Light"/>
          <w:sz w:val="22"/>
          <w:szCs w:val="22"/>
        </w:rPr>
      </w:pPr>
    </w:p>
    <w:p w14:paraId="48AB3B40"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void method</w:t>
      </w:r>
      <w:proofErr w:type="gramStart"/>
      <w:r w:rsidRPr="008502C5">
        <w:rPr>
          <w:rFonts w:ascii="Foco Light" w:hAnsi="Foco Light"/>
          <w:sz w:val="22"/>
          <w:szCs w:val="22"/>
        </w:rPr>
        <w:t>2( ...</w:t>
      </w:r>
      <w:proofErr w:type="gramEnd"/>
      <w:r w:rsidRPr="008502C5">
        <w:rPr>
          <w:rFonts w:ascii="Foco Light" w:hAnsi="Foco Light"/>
          <w:sz w:val="22"/>
          <w:szCs w:val="22"/>
        </w:rPr>
        <w:t xml:space="preserve"> ) { </w:t>
      </w:r>
    </w:p>
    <w:p w14:paraId="6C0CEB53"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 xml:space="preserve">counter += METHOD2_STEP; </w:t>
      </w:r>
      <w:r w:rsidRPr="008502C5">
        <w:rPr>
          <w:rFonts w:ascii="Foco Light" w:hAnsi="Foco Light"/>
          <w:i/>
          <w:sz w:val="22"/>
          <w:szCs w:val="22"/>
        </w:rPr>
        <w:t>// increase counter</w:t>
      </w:r>
    </w:p>
    <w:p w14:paraId="46ACD0A1"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 do other stuff</w:t>
      </w:r>
    </w:p>
    <w:p w14:paraId="6ECC8588" w14:textId="77777777" w:rsidR="00EA1CF1" w:rsidRPr="00DC600E" w:rsidRDefault="00EA1CF1" w:rsidP="00EA1CF1">
      <w:pPr>
        <w:pStyle w:val="StyleJavaLeft013Right012BoxSinglesolidline"/>
        <w:rPr>
          <w:rFonts w:ascii="Foco Light" w:hAnsi="Foco Light"/>
          <w:sz w:val="22"/>
          <w:szCs w:val="22"/>
        </w:rPr>
      </w:pPr>
      <w:r w:rsidRPr="008502C5">
        <w:rPr>
          <w:rFonts w:ascii="Foco Light" w:hAnsi="Foco Light"/>
          <w:sz w:val="22"/>
          <w:szCs w:val="22"/>
        </w:rPr>
        <w:lastRenderedPageBreak/>
        <w:t xml:space="preserve">} </w:t>
      </w:r>
    </w:p>
    <w:p w14:paraId="372B9277" w14:textId="77777777" w:rsidR="00EA1CF1" w:rsidRPr="00C92212" w:rsidRDefault="00EA1CF1" w:rsidP="00EA1CF1">
      <w:pPr>
        <w:pStyle w:val="Heading2"/>
        <w:numPr>
          <w:ilvl w:val="0"/>
          <w:numId w:val="0"/>
        </w:numPr>
        <w:rPr>
          <w:rFonts w:ascii="Foco Light" w:hAnsi="Foco Light"/>
          <w:b w:val="0"/>
          <w:kern w:val="0"/>
          <w:sz w:val="22"/>
          <w:lang w:val="en-GB"/>
        </w:rPr>
      </w:pPr>
      <w:bookmarkStart w:id="14" w:name="_Toc71664026"/>
      <w:r w:rsidRPr="003C348B">
        <w:rPr>
          <w:rFonts w:ascii="Foco Light" w:hAnsi="Foco Light"/>
          <w:b w:val="0"/>
          <w:sz w:val="22"/>
          <w:szCs w:val="22"/>
        </w:rPr>
        <w:t>The following is an implementation of the countermeasure that reduces vulnerabilities:</w:t>
      </w:r>
      <w:bookmarkEnd w:id="14"/>
    </w:p>
    <w:p w14:paraId="1D9EB3FA"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b/>
          <w:sz w:val="22"/>
          <w:szCs w:val="22"/>
        </w:rPr>
        <w:t>Example Flow Control</w:t>
      </w:r>
    </w:p>
    <w:p w14:paraId="6C6B4201"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#define METHOD1_STEP 13</w:t>
      </w:r>
    </w:p>
    <w:p w14:paraId="69D00570"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#define METHOD2_STEP 17</w:t>
      </w:r>
    </w:p>
    <w:p w14:paraId="6C6D9B3C" w14:textId="77777777" w:rsidR="00EA1CF1" w:rsidRPr="008502C5" w:rsidRDefault="00EA1CF1" w:rsidP="00EA1CF1">
      <w:pPr>
        <w:pStyle w:val="StyleJavaLeft013Right012BoxSinglesolidline"/>
        <w:rPr>
          <w:rFonts w:ascii="Foco Light" w:hAnsi="Foco Light"/>
          <w:sz w:val="22"/>
          <w:szCs w:val="22"/>
        </w:rPr>
      </w:pPr>
      <w:proofErr w:type="spellStart"/>
      <w:r w:rsidRPr="008502C5">
        <w:rPr>
          <w:rFonts w:ascii="Foco Light" w:hAnsi="Foco Light"/>
          <w:sz w:val="22"/>
          <w:szCs w:val="22"/>
        </w:rPr>
        <w:t>int</w:t>
      </w:r>
      <w:proofErr w:type="spellEnd"/>
      <w:r w:rsidRPr="008502C5">
        <w:rPr>
          <w:rFonts w:ascii="Foco Light" w:hAnsi="Foco Light"/>
          <w:sz w:val="22"/>
          <w:szCs w:val="22"/>
        </w:rPr>
        <w:t xml:space="preserve"> counter; </w:t>
      </w:r>
    </w:p>
    <w:p w14:paraId="43E94F2C" w14:textId="77777777" w:rsidR="00EA1CF1" w:rsidRPr="008502C5" w:rsidRDefault="00EA1CF1" w:rsidP="00EA1CF1">
      <w:pPr>
        <w:pStyle w:val="StyleJavaLeft013Right012BoxSinglesolidline"/>
        <w:rPr>
          <w:rFonts w:ascii="Foco Light" w:hAnsi="Foco Light"/>
          <w:sz w:val="22"/>
          <w:szCs w:val="22"/>
        </w:rPr>
      </w:pPr>
    </w:p>
    <w:p w14:paraId="688F26EB"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 xml:space="preserve">void </w:t>
      </w:r>
      <w:proofErr w:type="gramStart"/>
      <w:r w:rsidRPr="008502C5">
        <w:rPr>
          <w:rFonts w:ascii="Foco Light" w:hAnsi="Foco Light"/>
          <w:sz w:val="22"/>
          <w:szCs w:val="22"/>
        </w:rPr>
        <w:t xml:space="preserve">main( </w:t>
      </w:r>
      <w:proofErr w:type="spellStart"/>
      <w:r w:rsidRPr="008502C5">
        <w:rPr>
          <w:rFonts w:ascii="Foco Light" w:hAnsi="Foco Light"/>
          <w:sz w:val="22"/>
          <w:szCs w:val="22"/>
        </w:rPr>
        <w:t>int</w:t>
      </w:r>
      <w:proofErr w:type="spellEnd"/>
      <w:proofErr w:type="gramEnd"/>
      <w:r w:rsidRPr="008502C5">
        <w:rPr>
          <w:rFonts w:ascii="Foco Light" w:hAnsi="Foco Light"/>
          <w:sz w:val="22"/>
          <w:szCs w:val="22"/>
        </w:rPr>
        <w:t xml:space="preserve"> </w:t>
      </w:r>
      <w:proofErr w:type="spellStart"/>
      <w:r w:rsidRPr="008502C5">
        <w:rPr>
          <w:rFonts w:ascii="Foco Light" w:hAnsi="Foco Light"/>
          <w:sz w:val="22"/>
          <w:szCs w:val="22"/>
        </w:rPr>
        <w:t>argc</w:t>
      </w:r>
      <w:proofErr w:type="spellEnd"/>
      <w:r w:rsidRPr="008502C5">
        <w:rPr>
          <w:rFonts w:ascii="Foco Light" w:hAnsi="Foco Light"/>
          <w:sz w:val="22"/>
          <w:szCs w:val="22"/>
        </w:rPr>
        <w:t xml:space="preserve">, char** </w:t>
      </w:r>
      <w:proofErr w:type="spellStart"/>
      <w:r w:rsidRPr="008502C5">
        <w:rPr>
          <w:rFonts w:ascii="Foco Light" w:hAnsi="Foco Light"/>
          <w:sz w:val="22"/>
          <w:szCs w:val="22"/>
        </w:rPr>
        <w:t>argv</w:t>
      </w:r>
      <w:proofErr w:type="spellEnd"/>
      <w:r w:rsidRPr="008502C5">
        <w:rPr>
          <w:rFonts w:ascii="Foco Light" w:hAnsi="Foco Light"/>
          <w:sz w:val="22"/>
          <w:szCs w:val="22"/>
        </w:rPr>
        <w:t xml:space="preserve"> ) {</w:t>
      </w:r>
    </w:p>
    <w:p w14:paraId="56D500B4"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counter = 0;</w:t>
      </w:r>
    </w:p>
    <w:p w14:paraId="4488D27B" w14:textId="77777777" w:rsidR="00EA1CF1" w:rsidRPr="006B76C9"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r>
      <w:r w:rsidRPr="008502C5">
        <w:rPr>
          <w:rFonts w:ascii="Foco Light" w:hAnsi="Foco Light"/>
          <w:i/>
          <w:sz w:val="22"/>
          <w:szCs w:val="22"/>
        </w:rPr>
        <w:t>method</w:t>
      </w:r>
      <w:proofErr w:type="gramStart"/>
      <w:r w:rsidRPr="008502C5">
        <w:rPr>
          <w:rFonts w:ascii="Foco Light" w:hAnsi="Foco Light"/>
          <w:i/>
          <w:sz w:val="22"/>
          <w:szCs w:val="22"/>
        </w:rPr>
        <w:t>1( ...</w:t>
      </w:r>
      <w:proofErr w:type="gramEnd"/>
      <w:r w:rsidRPr="008502C5">
        <w:rPr>
          <w:rFonts w:ascii="Foco Light" w:hAnsi="Foco Light"/>
          <w:i/>
          <w:sz w:val="22"/>
          <w:szCs w:val="22"/>
        </w:rPr>
        <w:t xml:space="preserve"> );</w:t>
      </w:r>
      <w:r w:rsidRPr="008502C5">
        <w:rPr>
          <w:rFonts w:ascii="Foco Light" w:hAnsi="Foco Light"/>
          <w:sz w:val="22"/>
          <w:szCs w:val="22"/>
        </w:rPr>
        <w:t xml:space="preserve"> // call nested method</w:t>
      </w:r>
    </w:p>
    <w:p w14:paraId="4FFF9166" w14:textId="77777777" w:rsidR="00EA1CF1" w:rsidRPr="006B76C9" w:rsidRDefault="00EA1CF1" w:rsidP="00EA1CF1">
      <w:pPr>
        <w:pStyle w:val="StyleJavaLeft013Right012BoxSinglesolidline"/>
        <w:rPr>
          <w:rFonts w:ascii="Foco Light" w:hAnsi="Foco Light"/>
          <w:i/>
          <w:color w:val="0070C0"/>
          <w:sz w:val="22"/>
          <w:szCs w:val="22"/>
        </w:rPr>
      </w:pPr>
      <w:r w:rsidRPr="006B76C9">
        <w:rPr>
          <w:rFonts w:ascii="Foco Light" w:hAnsi="Foco Light"/>
          <w:i/>
          <w:color w:val="0070C0"/>
          <w:sz w:val="22"/>
          <w:szCs w:val="22"/>
        </w:rPr>
        <w:t>// good implementation</w:t>
      </w:r>
    </w:p>
    <w:p w14:paraId="1A79D24B"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 xml:space="preserve">if (counter == 2*METHOD1_STEP + METHOD2_STEP) </w:t>
      </w:r>
      <w:proofErr w:type="gramStart"/>
      <w:r w:rsidRPr="008502C5">
        <w:rPr>
          <w:rFonts w:ascii="Foco Light" w:hAnsi="Foco Light"/>
          <w:sz w:val="22"/>
          <w:szCs w:val="22"/>
        </w:rPr>
        <w:t>{ /</w:t>
      </w:r>
      <w:proofErr w:type="gramEnd"/>
      <w:r w:rsidRPr="008502C5">
        <w:rPr>
          <w:rFonts w:ascii="Foco Light" w:hAnsi="Foco Light"/>
          <w:sz w:val="22"/>
          <w:szCs w:val="22"/>
        </w:rPr>
        <w:t>/ check flow counter</w:t>
      </w:r>
    </w:p>
    <w:p w14:paraId="4E8551B9"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 xml:space="preserve">        // continue critical code execution, knowing the full path was taken</w:t>
      </w:r>
    </w:p>
    <w:p w14:paraId="6B9D152C"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 xml:space="preserve">    }</w:t>
      </w:r>
    </w:p>
    <w:p w14:paraId="04423991"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w:t>
      </w:r>
    </w:p>
    <w:p w14:paraId="7BA71776" w14:textId="77777777" w:rsidR="00EA1CF1" w:rsidRPr="008502C5" w:rsidRDefault="00EA1CF1" w:rsidP="00EA1CF1">
      <w:pPr>
        <w:pStyle w:val="StyleJavaLeft013Right012BoxSinglesolidline"/>
        <w:rPr>
          <w:rFonts w:ascii="Foco Light" w:hAnsi="Foco Light"/>
          <w:sz w:val="22"/>
          <w:szCs w:val="22"/>
        </w:rPr>
      </w:pPr>
    </w:p>
    <w:p w14:paraId="543BF504"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void method</w:t>
      </w:r>
      <w:proofErr w:type="gramStart"/>
      <w:r w:rsidRPr="008502C5">
        <w:rPr>
          <w:rFonts w:ascii="Foco Light" w:hAnsi="Foco Light"/>
          <w:sz w:val="22"/>
          <w:szCs w:val="22"/>
        </w:rPr>
        <w:t>1( ...</w:t>
      </w:r>
      <w:proofErr w:type="gramEnd"/>
      <w:r w:rsidRPr="008502C5">
        <w:rPr>
          <w:rFonts w:ascii="Foco Light" w:hAnsi="Foco Light"/>
          <w:sz w:val="22"/>
          <w:szCs w:val="22"/>
        </w:rPr>
        <w:t xml:space="preserve"> ) { </w:t>
      </w:r>
    </w:p>
    <w:p w14:paraId="1B336AB4"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 xml:space="preserve">counter += METHOD1_STEP; </w:t>
      </w:r>
      <w:r w:rsidRPr="008502C5">
        <w:rPr>
          <w:rFonts w:ascii="Foco Light" w:hAnsi="Foco Light"/>
          <w:i/>
          <w:sz w:val="22"/>
          <w:szCs w:val="22"/>
        </w:rPr>
        <w:t>// increase counter</w:t>
      </w:r>
    </w:p>
    <w:p w14:paraId="1E914379"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method</w:t>
      </w:r>
      <w:proofErr w:type="gramStart"/>
      <w:r w:rsidRPr="008502C5">
        <w:rPr>
          <w:rFonts w:ascii="Foco Light" w:hAnsi="Foco Light"/>
          <w:sz w:val="22"/>
          <w:szCs w:val="22"/>
        </w:rPr>
        <w:t>2( ...</w:t>
      </w:r>
      <w:proofErr w:type="gramEnd"/>
      <w:r w:rsidRPr="008502C5">
        <w:rPr>
          <w:rFonts w:ascii="Foco Light" w:hAnsi="Foco Light"/>
          <w:sz w:val="22"/>
          <w:szCs w:val="22"/>
        </w:rPr>
        <w:t xml:space="preserve"> );</w:t>
      </w:r>
    </w:p>
    <w:p w14:paraId="45D648C1"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 xml:space="preserve">counter += METHOD1_STEP; </w:t>
      </w:r>
      <w:r w:rsidRPr="008502C5">
        <w:rPr>
          <w:rFonts w:ascii="Foco Light" w:hAnsi="Foco Light"/>
          <w:i/>
          <w:sz w:val="22"/>
          <w:szCs w:val="22"/>
        </w:rPr>
        <w:t>// increase counter</w:t>
      </w:r>
    </w:p>
    <w:p w14:paraId="48B1FF1C"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 xml:space="preserve">} </w:t>
      </w:r>
    </w:p>
    <w:p w14:paraId="6F94BDB2" w14:textId="77777777" w:rsidR="00EA1CF1" w:rsidRPr="008502C5" w:rsidRDefault="00EA1CF1" w:rsidP="00EA1CF1">
      <w:pPr>
        <w:pStyle w:val="StyleJavaLeft013Right012BoxSinglesolidline"/>
        <w:rPr>
          <w:rFonts w:ascii="Foco Light" w:hAnsi="Foco Light"/>
          <w:sz w:val="22"/>
          <w:szCs w:val="22"/>
        </w:rPr>
      </w:pPr>
    </w:p>
    <w:p w14:paraId="383E3E6A"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void method</w:t>
      </w:r>
      <w:proofErr w:type="gramStart"/>
      <w:r w:rsidRPr="008502C5">
        <w:rPr>
          <w:rFonts w:ascii="Foco Light" w:hAnsi="Foco Light"/>
          <w:sz w:val="22"/>
          <w:szCs w:val="22"/>
        </w:rPr>
        <w:t>2( ...</w:t>
      </w:r>
      <w:proofErr w:type="gramEnd"/>
      <w:r w:rsidRPr="008502C5">
        <w:rPr>
          <w:rFonts w:ascii="Foco Light" w:hAnsi="Foco Light"/>
          <w:sz w:val="22"/>
          <w:szCs w:val="22"/>
        </w:rPr>
        <w:t xml:space="preserve"> ) { </w:t>
      </w:r>
    </w:p>
    <w:p w14:paraId="46ED3FF3"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 xml:space="preserve">counter += METHOD2_STEP; </w:t>
      </w:r>
      <w:r w:rsidRPr="008502C5">
        <w:rPr>
          <w:rFonts w:ascii="Foco Light" w:hAnsi="Foco Light"/>
          <w:i/>
          <w:sz w:val="22"/>
          <w:szCs w:val="22"/>
        </w:rPr>
        <w:t>// increase counter</w:t>
      </w:r>
    </w:p>
    <w:p w14:paraId="16BB2625" w14:textId="77777777" w:rsidR="00EA1CF1" w:rsidRPr="008502C5" w:rsidRDefault="00EA1CF1" w:rsidP="00EA1CF1">
      <w:pPr>
        <w:pStyle w:val="StyleJavaLeft013Right012BoxSinglesolidline"/>
        <w:rPr>
          <w:rFonts w:ascii="Foco Light" w:hAnsi="Foco Light"/>
          <w:sz w:val="22"/>
          <w:szCs w:val="22"/>
        </w:rPr>
      </w:pPr>
      <w:r w:rsidRPr="008502C5">
        <w:rPr>
          <w:rFonts w:ascii="Foco Light" w:hAnsi="Foco Light"/>
          <w:sz w:val="22"/>
          <w:szCs w:val="22"/>
        </w:rPr>
        <w:tab/>
        <w:t>// do other stuff</w:t>
      </w:r>
    </w:p>
    <w:p w14:paraId="24B31D41" w14:textId="77777777" w:rsidR="00EA1CF1" w:rsidRPr="00DC600E" w:rsidRDefault="00EA1CF1" w:rsidP="00EA1CF1">
      <w:pPr>
        <w:pStyle w:val="StyleJavaLeft013Right012BoxSinglesolidline"/>
        <w:rPr>
          <w:rFonts w:ascii="Foco Light" w:hAnsi="Foco Light"/>
          <w:sz w:val="22"/>
          <w:szCs w:val="22"/>
        </w:rPr>
      </w:pPr>
      <w:r w:rsidRPr="008502C5">
        <w:rPr>
          <w:rFonts w:ascii="Foco Light" w:hAnsi="Foco Light"/>
          <w:sz w:val="22"/>
          <w:szCs w:val="22"/>
        </w:rPr>
        <w:lastRenderedPageBreak/>
        <w:t xml:space="preserve">} </w:t>
      </w:r>
    </w:p>
    <w:p w14:paraId="35E667FB" w14:textId="77777777" w:rsidR="00EA1CF1" w:rsidRDefault="00EA1CF1" w:rsidP="00C92212">
      <w:pPr>
        <w:pStyle w:val="Heading2"/>
      </w:pPr>
      <w:bookmarkStart w:id="15" w:name="_Toc71664027"/>
      <w:bookmarkEnd w:id="15"/>
    </w:p>
    <w:p w14:paraId="67541A91" w14:textId="6086FEB6" w:rsidR="00C92212" w:rsidRDefault="00C92212" w:rsidP="00C92212">
      <w:pPr>
        <w:pStyle w:val="Heading2"/>
      </w:pPr>
      <w:bookmarkStart w:id="16" w:name="_Toc71664028"/>
      <w:proofErr w:type="gramStart"/>
      <w:r w:rsidRPr="006F55C1">
        <w:t>FAULT.</w:t>
      </w:r>
      <w:r>
        <w:t>DECISION</w:t>
      </w:r>
      <w:r w:rsidRPr="006F55C1">
        <w:t>.C</w:t>
      </w:r>
      <w:r>
        <w:t>HECK</w:t>
      </w:r>
      <w:bookmarkEnd w:id="16"/>
      <w:proofErr w:type="gramEnd"/>
    </w:p>
    <w:tbl>
      <w:tblPr>
        <w:tblW w:w="0" w:type="auto"/>
        <w:tblInd w:w="18" w:type="dxa"/>
        <w:tblLook w:val="0000" w:firstRow="0" w:lastRow="0" w:firstColumn="0" w:lastColumn="0" w:noHBand="0" w:noVBand="0"/>
      </w:tblPr>
      <w:tblGrid>
        <w:gridCol w:w="1314"/>
        <w:gridCol w:w="7739"/>
      </w:tblGrid>
      <w:tr w:rsidR="00C92212" w:rsidRPr="000807DD" w14:paraId="40D7CE38" w14:textId="77777777" w:rsidTr="00F62C23">
        <w:trPr>
          <w:trHeight w:val="108"/>
        </w:trPr>
        <w:tc>
          <w:tcPr>
            <w:tcW w:w="1314" w:type="dxa"/>
          </w:tcPr>
          <w:p w14:paraId="208C0817" w14:textId="77777777" w:rsidR="00C92212" w:rsidRPr="000807DD" w:rsidRDefault="00C92212" w:rsidP="00F62C23">
            <w:pPr>
              <w:pStyle w:val="BodyStandardText"/>
              <w:rPr>
                <w:lang w:val="en-GB"/>
              </w:rPr>
            </w:pPr>
            <w:r>
              <w:rPr>
                <w:lang w:val="en-GB"/>
              </w:rPr>
              <w:t>Problem</w:t>
            </w:r>
          </w:p>
        </w:tc>
        <w:tc>
          <w:tcPr>
            <w:tcW w:w="7739" w:type="dxa"/>
          </w:tcPr>
          <w:p w14:paraId="371F24E9" w14:textId="77777777" w:rsidR="00C92212" w:rsidRPr="000807DD" w:rsidRDefault="00C92212" w:rsidP="00F62C23">
            <w:pPr>
              <w:pStyle w:val="BodyStandardText"/>
              <w:ind w:right="-44"/>
              <w:rPr>
                <w:lang w:val="en-GB"/>
              </w:rPr>
            </w:pPr>
            <w:r w:rsidRPr="00282843">
              <w:rPr>
                <w:lang w:val="en-GB"/>
              </w:rPr>
              <w:t xml:space="preserve">Sensitive data </w:t>
            </w:r>
            <w:r>
              <w:rPr>
                <w:lang w:val="en-GB"/>
              </w:rPr>
              <w:t>is</w:t>
            </w:r>
            <w:r w:rsidRPr="00282843">
              <w:rPr>
                <w:lang w:val="en-GB"/>
              </w:rPr>
              <w:t xml:space="preserve"> manipulated by fault injection attacks. When a decision is made upon a single test the decision may be corrupted</w:t>
            </w:r>
            <w:r w:rsidRPr="000807DD">
              <w:rPr>
                <w:lang w:val="en-GB"/>
              </w:rPr>
              <w:t>.</w:t>
            </w:r>
          </w:p>
        </w:tc>
      </w:tr>
      <w:tr w:rsidR="00C92212" w:rsidRPr="000807DD" w14:paraId="35E26A3E" w14:textId="77777777" w:rsidTr="00F62C23">
        <w:trPr>
          <w:trHeight w:val="156"/>
        </w:trPr>
        <w:tc>
          <w:tcPr>
            <w:tcW w:w="1314" w:type="dxa"/>
          </w:tcPr>
          <w:p w14:paraId="320F1070" w14:textId="77777777" w:rsidR="00C92212" w:rsidRPr="000807DD" w:rsidRDefault="00C92212" w:rsidP="00F62C23">
            <w:pPr>
              <w:pStyle w:val="BodyStandardText"/>
              <w:rPr>
                <w:lang w:val="en-GB"/>
              </w:rPr>
            </w:pPr>
            <w:r w:rsidRPr="000807DD">
              <w:rPr>
                <w:lang w:val="en-GB"/>
              </w:rPr>
              <w:t>Solution</w:t>
            </w:r>
          </w:p>
        </w:tc>
        <w:tc>
          <w:tcPr>
            <w:tcW w:w="7739" w:type="dxa"/>
          </w:tcPr>
          <w:p w14:paraId="06F66737" w14:textId="77777777" w:rsidR="00C92212" w:rsidRPr="000807DD" w:rsidRDefault="00C92212" w:rsidP="00F62C23">
            <w:pPr>
              <w:pStyle w:val="BodyStandardText"/>
              <w:rPr>
                <w:lang w:val="en-GB"/>
              </w:rPr>
            </w:pPr>
            <w:r>
              <w:rPr>
                <w:lang w:val="en-GB"/>
              </w:rPr>
              <w:t>Double-</w:t>
            </w:r>
            <w:r w:rsidRPr="00282843">
              <w:rPr>
                <w:lang w:val="en-GB"/>
              </w:rPr>
              <w:t>check sensitive conditions. A conditional process based on sensitive data should double check the data. Preferably, these checks should not be identical, but complementary, as the attacker will have to perform two different types of attack</w:t>
            </w:r>
            <w:r>
              <w:rPr>
                <w:lang w:val="en-GB"/>
              </w:rPr>
              <w:t xml:space="preserve">. In addition, the checks should be temporally </w:t>
            </w:r>
            <w:proofErr w:type="gramStart"/>
            <w:r>
              <w:rPr>
                <w:lang w:val="en-GB"/>
              </w:rPr>
              <w:t>be</w:t>
            </w:r>
            <w:proofErr w:type="gramEnd"/>
            <w:r>
              <w:rPr>
                <w:lang w:val="en-GB"/>
              </w:rPr>
              <w:t xml:space="preserve"> separated to reduce the risk of a single multi cycle glitch bypasses check and double-check. Use a volatile complement to avoid compiler optimizations. Use the volatile keyword to avoid compiler optimizations</w:t>
            </w:r>
          </w:p>
        </w:tc>
      </w:tr>
      <w:tr w:rsidR="00C92212" w:rsidRPr="003C348B" w14:paraId="4B1D1732" w14:textId="77777777" w:rsidTr="00F62C23">
        <w:trPr>
          <w:trHeight w:val="156"/>
        </w:trPr>
        <w:tc>
          <w:tcPr>
            <w:tcW w:w="1314" w:type="dxa"/>
          </w:tcPr>
          <w:p w14:paraId="4A12AE61" w14:textId="77777777" w:rsidR="00C92212" w:rsidRPr="000807DD" w:rsidRDefault="00C92212" w:rsidP="00F62C23">
            <w:pPr>
              <w:pStyle w:val="BodyStandardText"/>
              <w:rPr>
                <w:lang w:val="en-GB"/>
              </w:rPr>
            </w:pPr>
            <w:r>
              <w:rPr>
                <w:lang w:val="en-GB"/>
              </w:rPr>
              <w:t>Reduction</w:t>
            </w:r>
          </w:p>
        </w:tc>
        <w:tc>
          <w:tcPr>
            <w:tcW w:w="7739" w:type="dxa"/>
          </w:tcPr>
          <w:p w14:paraId="49B8A19E" w14:textId="77777777" w:rsidR="00C92212" w:rsidRDefault="00C92212" w:rsidP="00F62C23">
            <w:pPr>
              <w:pStyle w:val="BodyStandardText"/>
              <w:rPr>
                <w:lang w:val="en-GB"/>
              </w:rPr>
            </w:pPr>
            <w:r>
              <w:rPr>
                <w:lang w:val="en-GB"/>
              </w:rPr>
              <w:t xml:space="preserve">89% decrease in successful decision related faults </w:t>
            </w:r>
          </w:p>
        </w:tc>
      </w:tr>
    </w:tbl>
    <w:p w14:paraId="360FA91D" w14:textId="77777777" w:rsidR="00C92212" w:rsidRDefault="00C92212" w:rsidP="00C92212">
      <w:pPr>
        <w:pStyle w:val="BodyStandardText"/>
      </w:pPr>
      <w:r>
        <w:t>The following is an example of a bad implementation that leads to vulnerabilities:</w:t>
      </w:r>
    </w:p>
    <w:p w14:paraId="11D7901C" w14:textId="77777777" w:rsidR="00C92212" w:rsidRPr="00756165"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sidRPr="00282843">
        <w:rPr>
          <w:lang w:val="en-GB"/>
        </w:rPr>
        <w:t xml:space="preserve">if (condition == </w:t>
      </w:r>
      <w:r>
        <w:rPr>
          <w:lang w:val="en-GB"/>
        </w:rPr>
        <w:t>SUCCESS</w:t>
      </w:r>
      <w:r w:rsidRPr="00282843">
        <w:rPr>
          <w:lang w:val="en-GB"/>
        </w:rPr>
        <w:t xml:space="preserve">) </w:t>
      </w:r>
      <w:proofErr w:type="gramStart"/>
      <w:r w:rsidRPr="00282843">
        <w:rPr>
          <w:lang w:val="en-GB"/>
        </w:rPr>
        <w:t xml:space="preserve">{ </w:t>
      </w:r>
      <w:r w:rsidRPr="00607437">
        <w:rPr>
          <w:i/>
          <w:lang w:val="en-GB"/>
        </w:rPr>
        <w:t>/</w:t>
      </w:r>
      <w:proofErr w:type="gramEnd"/>
      <w:r w:rsidRPr="00607437">
        <w:rPr>
          <w:i/>
          <w:lang w:val="en-GB"/>
        </w:rPr>
        <w:t>/ enter critical path</w:t>
      </w:r>
    </w:p>
    <w:p w14:paraId="15C03C18"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color w:val="FF0000"/>
          <w:lang w:val="en-GB"/>
        </w:rPr>
      </w:pPr>
      <w:r w:rsidRPr="00607437">
        <w:rPr>
          <w:i/>
          <w:color w:val="FF0000"/>
          <w:lang w:val="en-GB"/>
        </w:rPr>
        <w:t>// bad implementation</w:t>
      </w:r>
    </w:p>
    <w:p w14:paraId="0ACE27DC"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r>
        <w:rPr>
          <w:i/>
          <w:color w:val="FF0000"/>
          <w:lang w:val="en-GB"/>
        </w:rPr>
        <w:t xml:space="preserve">    </w:t>
      </w:r>
      <w:r w:rsidRPr="00607437">
        <w:rPr>
          <w:i/>
          <w:lang w:val="en-GB"/>
        </w:rPr>
        <w:t xml:space="preserve">// continue </w:t>
      </w:r>
      <w:r>
        <w:t xml:space="preserve">critical code </w:t>
      </w:r>
      <w:r w:rsidRPr="00607437">
        <w:rPr>
          <w:i/>
          <w:lang w:val="en-GB"/>
        </w:rPr>
        <w:t>execution</w:t>
      </w:r>
    </w:p>
    <w:p w14:paraId="21DBCCCF" w14:textId="77777777" w:rsidR="00C92212" w:rsidRPr="00756165"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Pr>
          <w:lang w:val="en-GB"/>
        </w:rPr>
        <w:t>}</w:t>
      </w:r>
    </w:p>
    <w:p w14:paraId="084CE949" w14:textId="77777777" w:rsidR="00C92212" w:rsidRPr="003C348B" w:rsidRDefault="00C92212" w:rsidP="00C92212">
      <w:pPr>
        <w:pStyle w:val="Heading2"/>
        <w:numPr>
          <w:ilvl w:val="0"/>
          <w:numId w:val="0"/>
        </w:numPr>
        <w:rPr>
          <w:rFonts w:ascii="Foco Light" w:hAnsi="Foco Light"/>
          <w:b w:val="0"/>
          <w:kern w:val="0"/>
          <w:sz w:val="22"/>
          <w:lang w:val="en-GB"/>
        </w:rPr>
      </w:pPr>
      <w:bookmarkStart w:id="17" w:name="_Toc71664029"/>
      <w:r w:rsidRPr="003C348B">
        <w:rPr>
          <w:rFonts w:ascii="Foco Light" w:hAnsi="Foco Light"/>
          <w:b w:val="0"/>
          <w:sz w:val="22"/>
          <w:szCs w:val="22"/>
        </w:rPr>
        <w:t>The following is an implementation of the countermeasure that reduces vulnerabilities:</w:t>
      </w:r>
      <w:bookmarkEnd w:id="17"/>
    </w:p>
    <w:p w14:paraId="099E3EF5"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sidRPr="00756165">
        <w:rPr>
          <w:b/>
          <w:lang w:val="en-GB"/>
        </w:rPr>
        <w:t>Example Decision Check</w:t>
      </w:r>
    </w:p>
    <w:p w14:paraId="16E201A4" w14:textId="77777777" w:rsidR="00C92212" w:rsidRPr="00756165"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sidRPr="00282843">
        <w:rPr>
          <w:lang w:val="en-GB"/>
        </w:rPr>
        <w:t xml:space="preserve">if (condition == </w:t>
      </w:r>
      <w:r>
        <w:rPr>
          <w:lang w:val="en-GB"/>
        </w:rPr>
        <w:t>SUCCESS</w:t>
      </w:r>
      <w:r w:rsidRPr="00282843">
        <w:rPr>
          <w:lang w:val="en-GB"/>
        </w:rPr>
        <w:t xml:space="preserve">) </w:t>
      </w:r>
      <w:proofErr w:type="gramStart"/>
      <w:r w:rsidRPr="00282843">
        <w:rPr>
          <w:lang w:val="en-GB"/>
        </w:rPr>
        <w:t xml:space="preserve">{ </w:t>
      </w:r>
      <w:r w:rsidRPr="00607437">
        <w:rPr>
          <w:i/>
          <w:lang w:val="en-GB"/>
        </w:rPr>
        <w:t>/</w:t>
      </w:r>
      <w:proofErr w:type="gramEnd"/>
      <w:r w:rsidRPr="00607437">
        <w:rPr>
          <w:i/>
          <w:lang w:val="en-GB"/>
        </w:rPr>
        <w:t>/ enter critical path</w:t>
      </w:r>
    </w:p>
    <w:p w14:paraId="7765B2BD" w14:textId="77777777" w:rsidR="00C92212" w:rsidRPr="00326A81"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color w:val="0070C0"/>
          <w:lang w:val="en-GB"/>
        </w:rPr>
      </w:pPr>
      <w:r w:rsidRPr="00D53E7C">
        <w:rPr>
          <w:i/>
          <w:color w:val="0070C0"/>
          <w:lang w:val="en-GB"/>
        </w:rPr>
        <w:t>// good implementat</w:t>
      </w:r>
      <w:r>
        <w:rPr>
          <w:i/>
          <w:color w:val="0070C0"/>
          <w:lang w:val="en-GB"/>
        </w:rPr>
        <w:t>ion</w:t>
      </w:r>
    </w:p>
    <w:p w14:paraId="1386E56A"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w:t>
      </w:r>
      <w:proofErr w:type="spellStart"/>
      <w:r>
        <w:rPr>
          <w:lang w:val="en-GB"/>
        </w:rPr>
        <w:t>int</w:t>
      </w:r>
      <w:proofErr w:type="spellEnd"/>
      <w:r>
        <w:rPr>
          <w:lang w:val="en-GB"/>
        </w:rPr>
        <w:t xml:space="preserve"> volatile complement = ~SUCCESS;</w:t>
      </w:r>
    </w:p>
    <w:p w14:paraId="391BC496" w14:textId="77777777" w:rsidR="00C92212" w:rsidRPr="00282843"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if (~condition =</w:t>
      </w:r>
      <w:r w:rsidRPr="00282843">
        <w:rPr>
          <w:lang w:val="en-GB"/>
        </w:rPr>
        <w:t xml:space="preserve">= </w:t>
      </w:r>
      <w:r>
        <w:rPr>
          <w:lang w:val="en-GB"/>
        </w:rPr>
        <w:t>complement</w:t>
      </w:r>
      <w:r w:rsidRPr="00282843">
        <w:rPr>
          <w:lang w:val="en-GB"/>
        </w:rPr>
        <w:t xml:space="preserve">) </w:t>
      </w:r>
      <w:proofErr w:type="gramStart"/>
      <w:r w:rsidRPr="00282843">
        <w:rPr>
          <w:lang w:val="en-GB"/>
        </w:rPr>
        <w:t>{</w:t>
      </w:r>
      <w:r>
        <w:rPr>
          <w:lang w:val="en-GB"/>
        </w:rPr>
        <w:t xml:space="preserve"> </w:t>
      </w:r>
      <w:r w:rsidRPr="00607437">
        <w:rPr>
          <w:i/>
          <w:lang w:val="en-GB"/>
        </w:rPr>
        <w:t>/</w:t>
      </w:r>
      <w:proofErr w:type="gramEnd"/>
      <w:r w:rsidRPr="00607437">
        <w:rPr>
          <w:i/>
          <w:lang w:val="en-GB"/>
        </w:rPr>
        <w:t>/ check complement</w:t>
      </w:r>
    </w:p>
    <w:p w14:paraId="7951875B" w14:textId="77777777" w:rsidR="00C92212" w:rsidRPr="00607437"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r w:rsidRPr="00282843">
        <w:rPr>
          <w:lang w:val="en-GB"/>
        </w:rPr>
        <w:t xml:space="preserve">        </w:t>
      </w:r>
      <w:r w:rsidRPr="00607437">
        <w:rPr>
          <w:i/>
          <w:lang w:val="en-GB"/>
        </w:rPr>
        <w:t xml:space="preserve">// continue </w:t>
      </w:r>
      <w:r>
        <w:t xml:space="preserve">critical code </w:t>
      </w:r>
      <w:r w:rsidRPr="00607437">
        <w:rPr>
          <w:i/>
          <w:lang w:val="en-GB"/>
        </w:rPr>
        <w:t>execution</w:t>
      </w:r>
    </w:p>
    <w:p w14:paraId="47C2983B"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lastRenderedPageBreak/>
        <w:t xml:space="preserve">    }</w:t>
      </w:r>
    </w:p>
    <w:p w14:paraId="0F56F81D" w14:textId="77777777" w:rsidR="00C92212" w:rsidRPr="00756165"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Pr>
          <w:lang w:val="en-GB"/>
        </w:rPr>
        <w:t>}</w:t>
      </w:r>
    </w:p>
    <w:p w14:paraId="16791A7F" w14:textId="77777777" w:rsidR="00C92212" w:rsidRDefault="00C92212" w:rsidP="00C92212">
      <w:pPr>
        <w:pStyle w:val="BodyStandardText"/>
      </w:pPr>
    </w:p>
    <w:p w14:paraId="3EFA4930" w14:textId="77777777" w:rsidR="00C92212" w:rsidRDefault="00C92212" w:rsidP="00C92212">
      <w:pPr>
        <w:pStyle w:val="Heading2"/>
      </w:pPr>
      <w:bookmarkStart w:id="18" w:name="_Toc71664030"/>
      <w:proofErr w:type="gramStart"/>
      <w:r w:rsidRPr="006F55C1">
        <w:t>FAULT.</w:t>
      </w:r>
      <w:r>
        <w:t>BRANCH</w:t>
      </w:r>
      <w:r w:rsidRPr="006F55C1">
        <w:t>.C</w:t>
      </w:r>
      <w:r>
        <w:t>HECK</w:t>
      </w:r>
      <w:bookmarkEnd w:id="18"/>
      <w:proofErr w:type="gramEnd"/>
    </w:p>
    <w:tbl>
      <w:tblPr>
        <w:tblW w:w="0" w:type="auto"/>
        <w:tblInd w:w="18" w:type="dxa"/>
        <w:tblLook w:val="0000" w:firstRow="0" w:lastRow="0" w:firstColumn="0" w:lastColumn="0" w:noHBand="0" w:noVBand="0"/>
      </w:tblPr>
      <w:tblGrid>
        <w:gridCol w:w="1314"/>
        <w:gridCol w:w="7739"/>
      </w:tblGrid>
      <w:tr w:rsidR="00C92212" w:rsidRPr="000807DD" w14:paraId="36CD1249" w14:textId="77777777" w:rsidTr="00F62C23">
        <w:trPr>
          <w:trHeight w:val="108"/>
        </w:trPr>
        <w:tc>
          <w:tcPr>
            <w:tcW w:w="1314" w:type="dxa"/>
          </w:tcPr>
          <w:p w14:paraId="22D6821E" w14:textId="77777777" w:rsidR="00C92212" w:rsidRPr="000807DD" w:rsidRDefault="00C92212" w:rsidP="00F62C23">
            <w:pPr>
              <w:pStyle w:val="BodyStandardText"/>
              <w:rPr>
                <w:lang w:val="en-GB"/>
              </w:rPr>
            </w:pPr>
            <w:r>
              <w:rPr>
                <w:lang w:val="en-GB"/>
              </w:rPr>
              <w:t>Problem</w:t>
            </w:r>
          </w:p>
        </w:tc>
        <w:tc>
          <w:tcPr>
            <w:tcW w:w="7739" w:type="dxa"/>
          </w:tcPr>
          <w:p w14:paraId="1A4A7DE9" w14:textId="77777777" w:rsidR="00C92212" w:rsidRPr="000807DD" w:rsidRDefault="00C92212" w:rsidP="00F62C23">
            <w:pPr>
              <w:pStyle w:val="BodyStandardText"/>
              <w:ind w:right="-44"/>
              <w:rPr>
                <w:lang w:val="en-GB"/>
              </w:rPr>
            </w:pPr>
            <w:r>
              <w:rPr>
                <w:lang w:val="en-GB"/>
              </w:rPr>
              <w:t>F</w:t>
            </w:r>
            <w:r w:rsidRPr="000807DD">
              <w:rPr>
                <w:lang w:val="en-GB"/>
              </w:rPr>
              <w:t>ault injection attacks</w:t>
            </w:r>
            <w:r>
              <w:rPr>
                <w:lang w:val="en-GB"/>
              </w:rPr>
              <w:t xml:space="preserve"> manipulate branch choices</w:t>
            </w:r>
            <w:r w:rsidRPr="000807DD">
              <w:rPr>
                <w:lang w:val="en-GB"/>
              </w:rPr>
              <w:t>.</w:t>
            </w:r>
            <w:r>
              <w:rPr>
                <w:lang w:val="en-GB"/>
              </w:rPr>
              <w:t xml:space="preserve"> </w:t>
            </w:r>
          </w:p>
        </w:tc>
      </w:tr>
      <w:tr w:rsidR="00C92212" w:rsidRPr="000807DD" w14:paraId="53B64591" w14:textId="77777777" w:rsidTr="00F62C23">
        <w:trPr>
          <w:trHeight w:val="156"/>
        </w:trPr>
        <w:tc>
          <w:tcPr>
            <w:tcW w:w="1314" w:type="dxa"/>
          </w:tcPr>
          <w:p w14:paraId="74434EA9" w14:textId="77777777" w:rsidR="00C92212" w:rsidRPr="000807DD" w:rsidRDefault="00C92212" w:rsidP="00F62C23">
            <w:pPr>
              <w:pStyle w:val="BodyStandardText"/>
              <w:rPr>
                <w:lang w:val="en-GB"/>
              </w:rPr>
            </w:pPr>
            <w:r w:rsidRPr="000807DD">
              <w:rPr>
                <w:lang w:val="en-GB"/>
              </w:rPr>
              <w:t>Solution</w:t>
            </w:r>
          </w:p>
        </w:tc>
        <w:tc>
          <w:tcPr>
            <w:tcW w:w="7739" w:type="dxa"/>
          </w:tcPr>
          <w:p w14:paraId="552DA8EC" w14:textId="77777777" w:rsidR="00C92212" w:rsidRPr="000807DD" w:rsidRDefault="00C92212" w:rsidP="00F62C23">
            <w:pPr>
              <w:pStyle w:val="BodyStandardText"/>
              <w:rPr>
                <w:lang w:val="en-GB"/>
              </w:rPr>
            </w:pPr>
            <w:r>
              <w:rPr>
                <w:lang w:val="en-GB"/>
              </w:rPr>
              <w:t>Verify</w:t>
            </w:r>
            <w:r w:rsidRPr="00282843">
              <w:rPr>
                <w:lang w:val="en-GB"/>
              </w:rPr>
              <w:t xml:space="preserve"> </w:t>
            </w:r>
            <w:r>
              <w:rPr>
                <w:lang w:val="en-GB"/>
              </w:rPr>
              <w:t>each branch</w:t>
            </w:r>
            <w:r w:rsidRPr="00282843">
              <w:rPr>
                <w:lang w:val="en-GB"/>
              </w:rPr>
              <w:t>.</w:t>
            </w:r>
            <w:r>
              <w:rPr>
                <w:lang w:val="en-GB"/>
              </w:rPr>
              <w:t xml:space="preserve"> Use a different value for verification. Provide a failure value instead of a default value to avoid branch faults and ensure valid behaviour.  Use volatile values for complements to stop the compiler optimizing out comparisons.</w:t>
            </w:r>
          </w:p>
        </w:tc>
      </w:tr>
      <w:tr w:rsidR="00C92212" w:rsidRPr="000807DD" w14:paraId="2C6961B2" w14:textId="77777777" w:rsidTr="00F62C23">
        <w:trPr>
          <w:trHeight w:val="156"/>
        </w:trPr>
        <w:tc>
          <w:tcPr>
            <w:tcW w:w="1314" w:type="dxa"/>
          </w:tcPr>
          <w:p w14:paraId="1297B1BB" w14:textId="77777777" w:rsidR="00C92212" w:rsidRPr="000807DD" w:rsidRDefault="00C92212" w:rsidP="00F62C23">
            <w:pPr>
              <w:pStyle w:val="BodyStandardText"/>
              <w:rPr>
                <w:lang w:val="en-GB"/>
              </w:rPr>
            </w:pPr>
            <w:r>
              <w:rPr>
                <w:lang w:val="en-GB"/>
              </w:rPr>
              <w:t>Reduction</w:t>
            </w:r>
          </w:p>
        </w:tc>
        <w:tc>
          <w:tcPr>
            <w:tcW w:w="7739" w:type="dxa"/>
          </w:tcPr>
          <w:p w14:paraId="608A158B" w14:textId="77777777" w:rsidR="00C92212" w:rsidRDefault="00C92212" w:rsidP="00F62C23">
            <w:pPr>
              <w:pStyle w:val="BodyStandardText"/>
              <w:rPr>
                <w:lang w:val="en-GB"/>
              </w:rPr>
            </w:pPr>
            <w:r>
              <w:rPr>
                <w:lang w:val="en-GB"/>
              </w:rPr>
              <w:t>86% decrease in successful branch related faults</w:t>
            </w:r>
          </w:p>
        </w:tc>
      </w:tr>
    </w:tbl>
    <w:p w14:paraId="61D5A83A" w14:textId="77777777" w:rsidR="00C92212" w:rsidRDefault="00C92212" w:rsidP="00C92212">
      <w:pPr>
        <w:pStyle w:val="BodyStandardText"/>
      </w:pPr>
      <w:r>
        <w:t>The following is an example of a bad implementation that leads to vulnerabilities:</w:t>
      </w:r>
    </w:p>
    <w:p w14:paraId="5CA3AC9C"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proofErr w:type="spellStart"/>
      <w:r>
        <w:rPr>
          <w:lang w:val="en-GB"/>
        </w:rPr>
        <w:t>int</w:t>
      </w:r>
      <w:proofErr w:type="spellEnd"/>
      <w:r>
        <w:rPr>
          <w:lang w:val="en-GB"/>
        </w:rPr>
        <w:t xml:space="preserve"> volatile </w:t>
      </w:r>
      <w:proofErr w:type="spellStart"/>
      <w:r>
        <w:rPr>
          <w:lang w:val="en-GB"/>
        </w:rPr>
        <w:t>inv_state</w:t>
      </w:r>
      <w:proofErr w:type="spellEnd"/>
      <w:r>
        <w:rPr>
          <w:lang w:val="en-GB"/>
        </w:rPr>
        <w:t xml:space="preserve"> = ~state; </w:t>
      </w:r>
      <w:r>
        <w:rPr>
          <w:i/>
          <w:lang w:val="en-GB"/>
        </w:rPr>
        <w:t>// create bitwise complement for verification</w:t>
      </w:r>
    </w:p>
    <w:p w14:paraId="0E21B9F6"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color w:val="FF0000"/>
          <w:lang w:val="en-GB"/>
        </w:rPr>
      </w:pPr>
      <w:r w:rsidRPr="00607437">
        <w:rPr>
          <w:i/>
          <w:color w:val="FF0000"/>
          <w:lang w:val="en-GB"/>
        </w:rPr>
        <w:t>// bad implementation</w:t>
      </w:r>
    </w:p>
    <w:p w14:paraId="3EE7CB50"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switch</w:t>
      </w:r>
      <w:r w:rsidRPr="00282843">
        <w:rPr>
          <w:lang w:val="en-GB"/>
        </w:rPr>
        <w:t xml:space="preserve"> (</w:t>
      </w:r>
      <w:r>
        <w:rPr>
          <w:lang w:val="en-GB"/>
        </w:rPr>
        <w:t>state</w:t>
      </w:r>
      <w:r w:rsidRPr="00282843">
        <w:rPr>
          <w:lang w:val="en-GB"/>
        </w:rPr>
        <w:t>) {</w:t>
      </w:r>
    </w:p>
    <w:p w14:paraId="5D6F97B3"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case INIT: </w:t>
      </w:r>
    </w:p>
    <w:p w14:paraId="1D1B8D7D"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 continue critical code execution</w:t>
      </w:r>
    </w:p>
    <w:p w14:paraId="450FB79F"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case OPS: </w:t>
      </w:r>
    </w:p>
    <w:p w14:paraId="070425FB"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 continue critical code execution</w:t>
      </w:r>
    </w:p>
    <w:p w14:paraId="4531D225"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default:</w:t>
      </w:r>
    </w:p>
    <w:p w14:paraId="2357A59E"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//try to fail</w:t>
      </w:r>
    </w:p>
    <w:p w14:paraId="74795F82" w14:textId="77777777" w:rsidR="00C92212" w:rsidRPr="00756165"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w:t>
      </w:r>
    </w:p>
    <w:p w14:paraId="6F51F882" w14:textId="77777777" w:rsidR="00C92212" w:rsidRPr="003C348B" w:rsidRDefault="00C92212" w:rsidP="00C92212">
      <w:pPr>
        <w:pStyle w:val="Heading2"/>
        <w:numPr>
          <w:ilvl w:val="0"/>
          <w:numId w:val="0"/>
        </w:numPr>
        <w:rPr>
          <w:rFonts w:ascii="Foco Light" w:hAnsi="Foco Light"/>
          <w:b w:val="0"/>
          <w:kern w:val="0"/>
          <w:sz w:val="22"/>
          <w:lang w:val="en-GB"/>
        </w:rPr>
      </w:pPr>
      <w:bookmarkStart w:id="19" w:name="_Toc71664031"/>
      <w:r w:rsidRPr="003C348B">
        <w:rPr>
          <w:rFonts w:ascii="Foco Light" w:hAnsi="Foco Light"/>
          <w:b w:val="0"/>
          <w:sz w:val="22"/>
          <w:szCs w:val="22"/>
        </w:rPr>
        <w:t>The following is an implementation of the countermeasure that reduces vulnerabilities:</w:t>
      </w:r>
      <w:bookmarkEnd w:id="19"/>
    </w:p>
    <w:p w14:paraId="36B77DDA" w14:textId="77777777" w:rsidR="00C92212" w:rsidRPr="00756165"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sidRPr="00756165">
        <w:rPr>
          <w:b/>
          <w:lang w:val="en-GB"/>
        </w:rPr>
        <w:t>Example Branch Check</w:t>
      </w:r>
    </w:p>
    <w:p w14:paraId="3863D9F4"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proofErr w:type="spellStart"/>
      <w:r>
        <w:rPr>
          <w:lang w:val="en-GB"/>
        </w:rPr>
        <w:t>int</w:t>
      </w:r>
      <w:proofErr w:type="spellEnd"/>
      <w:r>
        <w:rPr>
          <w:lang w:val="en-GB"/>
        </w:rPr>
        <w:t xml:space="preserve"> volatile </w:t>
      </w:r>
      <w:proofErr w:type="spellStart"/>
      <w:r>
        <w:rPr>
          <w:lang w:val="en-GB"/>
        </w:rPr>
        <w:t>inv_state</w:t>
      </w:r>
      <w:proofErr w:type="spellEnd"/>
      <w:r>
        <w:rPr>
          <w:lang w:val="en-GB"/>
        </w:rPr>
        <w:t xml:space="preserve"> = ~state; </w:t>
      </w:r>
      <w:r>
        <w:rPr>
          <w:i/>
          <w:lang w:val="en-GB"/>
        </w:rPr>
        <w:t>// create bitwise complement for verification</w:t>
      </w:r>
    </w:p>
    <w:p w14:paraId="69AD4399" w14:textId="77777777" w:rsidR="00C92212" w:rsidRPr="00845E6C"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color w:val="0070C0"/>
          <w:lang w:val="en-GB"/>
        </w:rPr>
      </w:pPr>
      <w:r w:rsidRPr="00D53E7C">
        <w:rPr>
          <w:i/>
          <w:color w:val="0070C0"/>
          <w:lang w:val="en-GB"/>
        </w:rPr>
        <w:t>// good implementat</w:t>
      </w:r>
      <w:r>
        <w:rPr>
          <w:i/>
          <w:color w:val="0070C0"/>
          <w:lang w:val="en-GB"/>
        </w:rPr>
        <w:t>ion</w:t>
      </w:r>
    </w:p>
    <w:p w14:paraId="37073C3E"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lastRenderedPageBreak/>
        <w:t>switch</w:t>
      </w:r>
      <w:r w:rsidRPr="00282843">
        <w:rPr>
          <w:lang w:val="en-GB"/>
        </w:rPr>
        <w:t xml:space="preserve"> (</w:t>
      </w:r>
      <w:r>
        <w:rPr>
          <w:lang w:val="en-GB"/>
        </w:rPr>
        <w:t>state</w:t>
      </w:r>
      <w:r w:rsidRPr="00282843">
        <w:rPr>
          <w:lang w:val="en-GB"/>
        </w:rPr>
        <w:t>) {</w:t>
      </w:r>
    </w:p>
    <w:p w14:paraId="2B9EF370"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case INIT: </w:t>
      </w:r>
    </w:p>
    <w:p w14:paraId="0BEDCC28"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if (</w:t>
      </w:r>
      <w:proofErr w:type="spellStart"/>
      <w:r>
        <w:rPr>
          <w:lang w:val="en-GB"/>
        </w:rPr>
        <w:t>inv_state</w:t>
      </w:r>
      <w:proofErr w:type="spellEnd"/>
      <w:r>
        <w:rPr>
          <w:lang w:val="en-GB"/>
        </w:rPr>
        <w:t xml:space="preserve"> == ~INIT) </w:t>
      </w:r>
      <w:proofErr w:type="gramStart"/>
      <w:r>
        <w:rPr>
          <w:lang w:val="en-GB"/>
        </w:rPr>
        <w:t xml:space="preserve">{ </w:t>
      </w:r>
      <w:r w:rsidRPr="00607437">
        <w:rPr>
          <w:i/>
          <w:lang w:val="en-GB"/>
        </w:rPr>
        <w:t>/</w:t>
      </w:r>
      <w:proofErr w:type="gramEnd"/>
      <w:r w:rsidRPr="00607437">
        <w:rPr>
          <w:i/>
          <w:lang w:val="en-GB"/>
        </w:rPr>
        <w:t xml:space="preserve">/ verify </w:t>
      </w:r>
      <w:proofErr w:type="spellStart"/>
      <w:r w:rsidRPr="00607437">
        <w:rPr>
          <w:i/>
          <w:lang w:val="en-GB"/>
        </w:rPr>
        <w:t>inv_state</w:t>
      </w:r>
      <w:proofErr w:type="spellEnd"/>
    </w:p>
    <w:p w14:paraId="3CBDE469" w14:textId="77777777" w:rsidR="00C92212" w:rsidRPr="00607437"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r>
        <w:rPr>
          <w:lang w:val="en-GB"/>
        </w:rPr>
        <w:t xml:space="preserve">    </w:t>
      </w:r>
      <w:r w:rsidRPr="00282843">
        <w:rPr>
          <w:lang w:val="en-GB"/>
        </w:rPr>
        <w:t xml:space="preserve">        </w:t>
      </w:r>
      <w:r w:rsidRPr="00607437">
        <w:rPr>
          <w:i/>
          <w:lang w:val="en-GB"/>
        </w:rPr>
        <w:t xml:space="preserve">// continue </w:t>
      </w:r>
      <w:r>
        <w:t xml:space="preserve">critical code </w:t>
      </w:r>
      <w:r w:rsidRPr="00607437">
        <w:rPr>
          <w:i/>
          <w:lang w:val="en-GB"/>
        </w:rPr>
        <w:t>execution</w:t>
      </w:r>
    </w:p>
    <w:p w14:paraId="5BF06DBB"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 break;</w:t>
      </w:r>
    </w:p>
    <w:p w14:paraId="31AE73C1"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case OPS: </w:t>
      </w:r>
    </w:p>
    <w:p w14:paraId="0C9B7E45" w14:textId="77777777" w:rsidR="00C92212" w:rsidRPr="00607437"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r>
        <w:rPr>
          <w:lang w:val="en-GB"/>
        </w:rPr>
        <w:t xml:space="preserve">        if (</w:t>
      </w:r>
      <w:proofErr w:type="spellStart"/>
      <w:r>
        <w:rPr>
          <w:lang w:val="en-GB"/>
        </w:rPr>
        <w:t>inv_state</w:t>
      </w:r>
      <w:proofErr w:type="spellEnd"/>
      <w:r>
        <w:rPr>
          <w:lang w:val="en-GB"/>
        </w:rPr>
        <w:t xml:space="preserve"> == ~OPS) </w:t>
      </w:r>
      <w:proofErr w:type="gramStart"/>
      <w:r>
        <w:rPr>
          <w:lang w:val="en-GB"/>
        </w:rPr>
        <w:t xml:space="preserve">{ </w:t>
      </w:r>
      <w:r w:rsidRPr="00607437">
        <w:rPr>
          <w:i/>
          <w:lang w:val="en-GB"/>
        </w:rPr>
        <w:t>/</w:t>
      </w:r>
      <w:proofErr w:type="gramEnd"/>
      <w:r w:rsidRPr="00607437">
        <w:rPr>
          <w:i/>
          <w:lang w:val="en-GB"/>
        </w:rPr>
        <w:t xml:space="preserve">/ verify </w:t>
      </w:r>
      <w:proofErr w:type="spellStart"/>
      <w:r w:rsidRPr="00607437">
        <w:rPr>
          <w:i/>
          <w:lang w:val="en-GB"/>
        </w:rPr>
        <w:t>inv_state</w:t>
      </w:r>
      <w:proofErr w:type="spellEnd"/>
    </w:p>
    <w:p w14:paraId="4447D7A9" w14:textId="77777777" w:rsidR="00C92212" w:rsidRPr="00607437"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r>
        <w:rPr>
          <w:lang w:val="en-GB"/>
        </w:rPr>
        <w:t xml:space="preserve">    </w:t>
      </w:r>
      <w:r w:rsidRPr="00282843">
        <w:rPr>
          <w:lang w:val="en-GB"/>
        </w:rPr>
        <w:t xml:space="preserve">        </w:t>
      </w:r>
      <w:r w:rsidRPr="00607437">
        <w:rPr>
          <w:i/>
          <w:lang w:val="en-GB"/>
        </w:rPr>
        <w:t xml:space="preserve">// continue </w:t>
      </w:r>
      <w:r>
        <w:t xml:space="preserve">critical code </w:t>
      </w:r>
      <w:r w:rsidRPr="00607437">
        <w:rPr>
          <w:i/>
          <w:lang w:val="en-GB"/>
        </w:rPr>
        <w:t>execution</w:t>
      </w:r>
    </w:p>
    <w:p w14:paraId="132949E3"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 break;</w:t>
      </w:r>
    </w:p>
    <w:p w14:paraId="320434A0"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 xml:space="preserve">     case FAIL:</w:t>
      </w:r>
    </w:p>
    <w:p w14:paraId="6663A993" w14:textId="77777777" w:rsidR="00C92212" w:rsidRPr="00AF1758"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r>
        <w:rPr>
          <w:i/>
          <w:lang w:val="en-GB"/>
        </w:rPr>
        <w:tab/>
      </w:r>
      <w:r w:rsidRPr="00AF1758">
        <w:rPr>
          <w:i/>
          <w:lang w:val="en-GB"/>
        </w:rPr>
        <w:t>//</w:t>
      </w:r>
      <w:r>
        <w:rPr>
          <w:i/>
          <w:lang w:val="en-GB"/>
        </w:rPr>
        <w:t xml:space="preserve"> fail intentionally</w:t>
      </w:r>
    </w:p>
    <w:p w14:paraId="186D693C" w14:textId="77777777" w:rsid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ab/>
        <w:t>break;</w:t>
      </w:r>
    </w:p>
    <w:p w14:paraId="19811251" w14:textId="703E0230" w:rsidR="00C92212" w:rsidRPr="00C92212" w:rsidRDefault="00C92212" w:rsidP="00C92212">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w:t>
      </w:r>
    </w:p>
    <w:p w14:paraId="02650712" w14:textId="2484E63A" w:rsidR="00DC600E" w:rsidRDefault="00DC600E" w:rsidP="00DC600E">
      <w:pPr>
        <w:pStyle w:val="Heading2"/>
      </w:pPr>
      <w:bookmarkStart w:id="20" w:name="_Toc71664032"/>
      <w:proofErr w:type="gramStart"/>
      <w:r w:rsidRPr="006F55C1">
        <w:t>FAULT.</w:t>
      </w:r>
      <w:r>
        <w:t>VALUE</w:t>
      </w:r>
      <w:r w:rsidRPr="006F55C1">
        <w:t>.C</w:t>
      </w:r>
      <w:r>
        <w:t>HECK</w:t>
      </w:r>
      <w:bookmarkEnd w:id="20"/>
      <w:proofErr w:type="gramEnd"/>
    </w:p>
    <w:tbl>
      <w:tblPr>
        <w:tblW w:w="0" w:type="auto"/>
        <w:tblInd w:w="18" w:type="dxa"/>
        <w:tblLook w:val="0000" w:firstRow="0" w:lastRow="0" w:firstColumn="0" w:lastColumn="0" w:noHBand="0" w:noVBand="0"/>
      </w:tblPr>
      <w:tblGrid>
        <w:gridCol w:w="1549"/>
        <w:gridCol w:w="7504"/>
      </w:tblGrid>
      <w:tr w:rsidR="00DC600E" w:rsidRPr="000807DD" w14:paraId="3537BF21" w14:textId="77777777" w:rsidTr="00DC600E">
        <w:trPr>
          <w:trHeight w:val="108"/>
        </w:trPr>
        <w:tc>
          <w:tcPr>
            <w:tcW w:w="1306" w:type="dxa"/>
          </w:tcPr>
          <w:p w14:paraId="78CCF728" w14:textId="77777777" w:rsidR="00DC600E" w:rsidRPr="000807DD" w:rsidRDefault="00DC600E" w:rsidP="00DC600E">
            <w:pPr>
              <w:pStyle w:val="BodyStandardText"/>
              <w:rPr>
                <w:lang w:val="en-GB"/>
              </w:rPr>
            </w:pPr>
            <w:r>
              <w:rPr>
                <w:lang w:val="en-GB"/>
              </w:rPr>
              <w:t>Problem</w:t>
            </w:r>
          </w:p>
        </w:tc>
        <w:tc>
          <w:tcPr>
            <w:tcW w:w="7747" w:type="dxa"/>
          </w:tcPr>
          <w:p w14:paraId="6A32AD85" w14:textId="77777777" w:rsidR="00DC600E" w:rsidRPr="000807DD" w:rsidRDefault="00DC600E" w:rsidP="00DC600E">
            <w:pPr>
              <w:pStyle w:val="BodyStandardText"/>
              <w:ind w:right="-243"/>
              <w:rPr>
                <w:lang w:val="en-GB"/>
              </w:rPr>
            </w:pPr>
            <w:r w:rsidRPr="00453F81">
              <w:rPr>
                <w:lang w:val="en-GB"/>
              </w:rPr>
              <w:t xml:space="preserve">Sensitive data </w:t>
            </w:r>
            <w:r>
              <w:rPr>
                <w:lang w:val="en-GB"/>
              </w:rPr>
              <w:t>is</w:t>
            </w:r>
            <w:r w:rsidRPr="00453F81">
              <w:rPr>
                <w:lang w:val="en-GB"/>
              </w:rPr>
              <w:t xml:space="preserve"> manipulated by a fault injection attack at any time during program execution</w:t>
            </w:r>
            <w:r w:rsidRPr="000807DD">
              <w:rPr>
                <w:lang w:val="en-GB"/>
              </w:rPr>
              <w:t>.</w:t>
            </w:r>
          </w:p>
        </w:tc>
      </w:tr>
      <w:tr w:rsidR="00DC600E" w:rsidRPr="000807DD" w14:paraId="315FF27D" w14:textId="77777777" w:rsidTr="00DC600E">
        <w:trPr>
          <w:trHeight w:val="156"/>
        </w:trPr>
        <w:tc>
          <w:tcPr>
            <w:tcW w:w="1306" w:type="dxa"/>
          </w:tcPr>
          <w:p w14:paraId="36AC1979" w14:textId="77777777" w:rsidR="00DC600E" w:rsidRPr="000807DD" w:rsidRDefault="00DC600E" w:rsidP="00DC600E">
            <w:pPr>
              <w:pStyle w:val="BodyStandardText"/>
              <w:rPr>
                <w:lang w:val="en-GB"/>
              </w:rPr>
            </w:pPr>
            <w:r w:rsidRPr="000807DD">
              <w:rPr>
                <w:lang w:val="en-GB"/>
              </w:rPr>
              <w:t>Solution</w:t>
            </w:r>
          </w:p>
        </w:tc>
        <w:tc>
          <w:tcPr>
            <w:tcW w:w="7747" w:type="dxa"/>
          </w:tcPr>
          <w:p w14:paraId="035A118D" w14:textId="77777777" w:rsidR="00DC600E" w:rsidRPr="000807DD" w:rsidRDefault="00DC600E" w:rsidP="00DC600E">
            <w:pPr>
              <w:pStyle w:val="BodyStandardText"/>
              <w:rPr>
                <w:lang w:val="en-GB"/>
              </w:rPr>
            </w:pPr>
            <w:r w:rsidRPr="00453F81">
              <w:rPr>
                <w:lang w:val="en-GB"/>
              </w:rPr>
              <w:t>Verify sensitive data. Sensitive data can for instance be protected by a checksum. Data protected in this way should be verified at regular intervals. Ideally</w:t>
            </w:r>
            <w:r>
              <w:rPr>
                <w:lang w:val="en-GB"/>
              </w:rPr>
              <w:t>,</w:t>
            </w:r>
            <w:r w:rsidRPr="00453F81">
              <w:rPr>
                <w:lang w:val="en-GB"/>
              </w:rPr>
              <w:t xml:space="preserve"> the integrity of sensitive data should be verified each time when used. </w:t>
            </w:r>
            <w:r>
              <w:rPr>
                <w:lang w:val="en-GB"/>
              </w:rPr>
              <w:t>Use the volatile keyword to avoid compiler optimizations.</w:t>
            </w:r>
          </w:p>
        </w:tc>
      </w:tr>
      <w:tr w:rsidR="00DC600E" w:rsidRPr="000807DD" w14:paraId="7B6682EE" w14:textId="77777777" w:rsidTr="00DC600E">
        <w:trPr>
          <w:trHeight w:val="156"/>
        </w:trPr>
        <w:tc>
          <w:tcPr>
            <w:tcW w:w="1306" w:type="dxa"/>
          </w:tcPr>
          <w:p w14:paraId="48E67BF4" w14:textId="77777777" w:rsidR="00DC600E" w:rsidRPr="000807DD" w:rsidRDefault="00DC600E" w:rsidP="00DC600E">
            <w:pPr>
              <w:pStyle w:val="BodyStandardText"/>
              <w:rPr>
                <w:lang w:val="en-GB"/>
              </w:rPr>
            </w:pPr>
            <w:r>
              <w:rPr>
                <w:lang w:val="en-GB"/>
              </w:rPr>
              <w:t>Effectiveness</w:t>
            </w:r>
          </w:p>
        </w:tc>
        <w:tc>
          <w:tcPr>
            <w:tcW w:w="7747" w:type="dxa"/>
          </w:tcPr>
          <w:p w14:paraId="4D2E119D" w14:textId="77777777" w:rsidR="00DC600E" w:rsidRPr="00453F81" w:rsidRDefault="00DC600E" w:rsidP="00DC600E">
            <w:pPr>
              <w:pStyle w:val="BodyStandardText"/>
              <w:rPr>
                <w:lang w:val="en-GB"/>
              </w:rPr>
            </w:pPr>
            <w:r>
              <w:rPr>
                <w:lang w:val="en-GB"/>
              </w:rPr>
              <w:t>70% reduction in successful faults related to result values.</w:t>
            </w:r>
          </w:p>
        </w:tc>
      </w:tr>
    </w:tbl>
    <w:p w14:paraId="26B9EEEE" w14:textId="77777777" w:rsidR="00DC600E" w:rsidRPr="00F45579" w:rsidRDefault="00DC600E" w:rsidP="00DC600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sidRPr="00F45579">
        <w:rPr>
          <w:b/>
          <w:lang w:val="en-GB"/>
        </w:rPr>
        <w:t>Example Value Check</w:t>
      </w:r>
    </w:p>
    <w:p w14:paraId="460FEDB6" w14:textId="77777777" w:rsidR="00DC600E" w:rsidRPr="0051256C" w:rsidRDefault="00DC600E" w:rsidP="00DC600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proofErr w:type="spellStart"/>
      <w:r>
        <w:rPr>
          <w:lang w:val="en-GB"/>
        </w:rPr>
        <w:t>int</w:t>
      </w:r>
      <w:proofErr w:type="spellEnd"/>
      <w:r>
        <w:rPr>
          <w:lang w:val="en-GB"/>
        </w:rPr>
        <w:t xml:space="preserve"> </w:t>
      </w:r>
      <w:r w:rsidRPr="00453F81">
        <w:rPr>
          <w:lang w:val="en-GB"/>
        </w:rPr>
        <w:t xml:space="preserve">result = </w:t>
      </w:r>
      <w:r>
        <w:rPr>
          <w:lang w:val="en-GB"/>
        </w:rPr>
        <w:t>SOME_VALUE</w:t>
      </w:r>
      <w:r w:rsidRPr="00453F81">
        <w:rPr>
          <w:lang w:val="en-GB"/>
        </w:rPr>
        <w:t>;</w:t>
      </w:r>
      <w:r>
        <w:rPr>
          <w:lang w:val="en-GB"/>
        </w:rPr>
        <w:t xml:space="preserve"> </w:t>
      </w:r>
      <w:r>
        <w:rPr>
          <w:i/>
          <w:lang w:val="en-GB"/>
        </w:rPr>
        <w:t xml:space="preserve">// sensitive value assigned </w:t>
      </w:r>
    </w:p>
    <w:p w14:paraId="6C1F435E" w14:textId="77777777" w:rsidR="00DC600E" w:rsidRPr="00453F81" w:rsidRDefault="00DC600E" w:rsidP="00DC600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proofErr w:type="spellStart"/>
      <w:r>
        <w:rPr>
          <w:lang w:val="en-GB"/>
        </w:rPr>
        <w:t>int</w:t>
      </w:r>
      <w:proofErr w:type="spellEnd"/>
      <w:r>
        <w:rPr>
          <w:lang w:val="en-GB"/>
        </w:rPr>
        <w:t xml:space="preserve"> volatile</w:t>
      </w:r>
      <w:r w:rsidRPr="00453F81">
        <w:rPr>
          <w:lang w:val="en-GB"/>
        </w:rPr>
        <w:t xml:space="preserve"> </w:t>
      </w:r>
      <w:r>
        <w:rPr>
          <w:lang w:val="en-GB"/>
        </w:rPr>
        <w:t>c</w:t>
      </w:r>
      <w:r w:rsidRPr="00453F81">
        <w:rPr>
          <w:lang w:val="en-GB"/>
        </w:rPr>
        <w:t xml:space="preserve">hecksum = </w:t>
      </w:r>
      <w:r>
        <w:rPr>
          <w:lang w:val="en-GB"/>
        </w:rPr>
        <w:t>~</w:t>
      </w:r>
      <w:r w:rsidRPr="00224E14">
        <w:rPr>
          <w:lang w:val="en-GB"/>
        </w:rPr>
        <w:t xml:space="preserve"> </w:t>
      </w:r>
      <w:r>
        <w:rPr>
          <w:lang w:val="en-GB"/>
        </w:rPr>
        <w:t>SOME_VALUE</w:t>
      </w:r>
      <w:r w:rsidRPr="00453F81">
        <w:rPr>
          <w:lang w:val="en-GB"/>
        </w:rPr>
        <w:t xml:space="preserve">; </w:t>
      </w:r>
      <w:r w:rsidRPr="00607437">
        <w:rPr>
          <w:i/>
          <w:lang w:val="en-GB"/>
        </w:rPr>
        <w:t xml:space="preserve">// </w:t>
      </w:r>
      <w:r>
        <w:rPr>
          <w:i/>
          <w:lang w:val="en-GB"/>
        </w:rPr>
        <w:t>use</w:t>
      </w:r>
      <w:r w:rsidRPr="00607437">
        <w:rPr>
          <w:i/>
          <w:lang w:val="en-GB"/>
        </w:rPr>
        <w:t xml:space="preserve"> </w:t>
      </w:r>
      <w:r>
        <w:rPr>
          <w:i/>
          <w:lang w:val="en-GB"/>
        </w:rPr>
        <w:t xml:space="preserve">complement as </w:t>
      </w:r>
      <w:r w:rsidRPr="00607437">
        <w:rPr>
          <w:i/>
          <w:lang w:val="en-GB"/>
        </w:rPr>
        <w:t>checksum</w:t>
      </w:r>
    </w:p>
    <w:p w14:paraId="06686EB4" w14:textId="77777777" w:rsidR="00DC600E" w:rsidRDefault="00DC600E" w:rsidP="00DC600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if (checksum =</w:t>
      </w:r>
      <w:r w:rsidRPr="00453F81">
        <w:rPr>
          <w:lang w:val="en-GB"/>
        </w:rPr>
        <w:t xml:space="preserve">= ~result) </w:t>
      </w:r>
      <w:proofErr w:type="gramStart"/>
      <w:r>
        <w:rPr>
          <w:lang w:val="en-GB"/>
        </w:rPr>
        <w:t>{</w:t>
      </w:r>
      <w:r w:rsidRPr="00453F81">
        <w:rPr>
          <w:lang w:val="en-GB"/>
        </w:rPr>
        <w:t xml:space="preserve"> </w:t>
      </w:r>
      <w:r w:rsidRPr="00607437">
        <w:rPr>
          <w:i/>
          <w:lang w:val="en-GB"/>
        </w:rPr>
        <w:t>/</w:t>
      </w:r>
      <w:proofErr w:type="gramEnd"/>
      <w:r w:rsidRPr="00607437">
        <w:rPr>
          <w:i/>
          <w:lang w:val="en-GB"/>
        </w:rPr>
        <w:t>/ verify checksum</w:t>
      </w:r>
      <w:r>
        <w:rPr>
          <w:lang w:val="en-GB"/>
        </w:rPr>
        <w:t xml:space="preserve"> </w:t>
      </w:r>
    </w:p>
    <w:p w14:paraId="6F6BA51D" w14:textId="77777777" w:rsidR="00DC600E" w:rsidRDefault="00DC600E" w:rsidP="00DC600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lastRenderedPageBreak/>
        <w:t xml:space="preserve">   // continue </w:t>
      </w:r>
      <w:r>
        <w:t xml:space="preserve">critical code </w:t>
      </w:r>
      <w:r>
        <w:rPr>
          <w:lang w:val="en-GB"/>
        </w:rPr>
        <w:t>execution</w:t>
      </w:r>
    </w:p>
    <w:p w14:paraId="0FAA2C72" w14:textId="77777777" w:rsidR="00DC600E" w:rsidRPr="00F45579" w:rsidRDefault="00DC600E" w:rsidP="00DC600E">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w:t>
      </w:r>
    </w:p>
    <w:p w14:paraId="0E77BBE7" w14:textId="77777777" w:rsidR="00DC600E" w:rsidRDefault="00DC600E" w:rsidP="00DC600E">
      <w:pPr>
        <w:pStyle w:val="BodyStandardText"/>
      </w:pPr>
    </w:p>
    <w:p w14:paraId="174719B9" w14:textId="77777777" w:rsidR="00EA1CF1" w:rsidRDefault="00EA1CF1" w:rsidP="00EA1CF1">
      <w:pPr>
        <w:pStyle w:val="Heading2"/>
      </w:pPr>
      <w:bookmarkStart w:id="21" w:name="_Toc71664033"/>
      <w:proofErr w:type="gramStart"/>
      <w:r w:rsidRPr="006F55C1">
        <w:t>FAULT.</w:t>
      </w:r>
      <w:r>
        <w:t>AGGREGATE</w:t>
      </w:r>
      <w:r w:rsidRPr="006F55C1">
        <w:t>.C</w:t>
      </w:r>
      <w:r>
        <w:t>HECK</w:t>
      </w:r>
      <w:bookmarkEnd w:id="21"/>
      <w:proofErr w:type="gramEnd"/>
    </w:p>
    <w:tbl>
      <w:tblPr>
        <w:tblW w:w="0" w:type="auto"/>
        <w:tblInd w:w="18" w:type="dxa"/>
        <w:tblLook w:val="0000" w:firstRow="0" w:lastRow="0" w:firstColumn="0" w:lastColumn="0" w:noHBand="0" w:noVBand="0"/>
      </w:tblPr>
      <w:tblGrid>
        <w:gridCol w:w="1314"/>
        <w:gridCol w:w="7739"/>
      </w:tblGrid>
      <w:tr w:rsidR="00EA1CF1" w:rsidRPr="000807DD" w14:paraId="3E1D2BCA" w14:textId="77777777" w:rsidTr="00F62C23">
        <w:trPr>
          <w:trHeight w:val="108"/>
        </w:trPr>
        <w:tc>
          <w:tcPr>
            <w:tcW w:w="1314" w:type="dxa"/>
          </w:tcPr>
          <w:p w14:paraId="1DB29C0F" w14:textId="77777777" w:rsidR="00EA1CF1" w:rsidRPr="000807DD" w:rsidRDefault="00EA1CF1" w:rsidP="00F62C23">
            <w:pPr>
              <w:pStyle w:val="BodyStandardText"/>
              <w:rPr>
                <w:lang w:val="en-GB"/>
              </w:rPr>
            </w:pPr>
            <w:r>
              <w:rPr>
                <w:lang w:val="en-GB"/>
              </w:rPr>
              <w:t>Problem</w:t>
            </w:r>
          </w:p>
        </w:tc>
        <w:tc>
          <w:tcPr>
            <w:tcW w:w="7739" w:type="dxa"/>
          </w:tcPr>
          <w:p w14:paraId="6819BAB9" w14:textId="77777777" w:rsidR="00EA1CF1" w:rsidRPr="000807DD" w:rsidRDefault="00EA1CF1" w:rsidP="00F62C23">
            <w:pPr>
              <w:pStyle w:val="BodyStandardText"/>
              <w:ind w:right="-44"/>
              <w:rPr>
                <w:lang w:val="en-GB"/>
              </w:rPr>
            </w:pPr>
            <w:r>
              <w:rPr>
                <w:lang w:val="en-GB"/>
              </w:rPr>
              <w:t>Aggregated checks may be skipped by a fault, and render all included checks useless</w:t>
            </w:r>
            <w:r w:rsidRPr="000807DD">
              <w:rPr>
                <w:lang w:val="en-GB"/>
              </w:rPr>
              <w:t>.</w:t>
            </w:r>
          </w:p>
        </w:tc>
      </w:tr>
      <w:tr w:rsidR="00EA1CF1" w:rsidRPr="000807DD" w14:paraId="13688717" w14:textId="77777777" w:rsidTr="00F62C23">
        <w:trPr>
          <w:trHeight w:val="156"/>
        </w:trPr>
        <w:tc>
          <w:tcPr>
            <w:tcW w:w="1314" w:type="dxa"/>
          </w:tcPr>
          <w:p w14:paraId="0025C365" w14:textId="77777777" w:rsidR="00EA1CF1" w:rsidRPr="000807DD" w:rsidRDefault="00EA1CF1" w:rsidP="00F62C23">
            <w:pPr>
              <w:pStyle w:val="BodyStandardText"/>
              <w:rPr>
                <w:lang w:val="en-GB"/>
              </w:rPr>
            </w:pPr>
            <w:r w:rsidRPr="000807DD">
              <w:rPr>
                <w:lang w:val="en-GB"/>
              </w:rPr>
              <w:t>Solution</w:t>
            </w:r>
          </w:p>
        </w:tc>
        <w:tc>
          <w:tcPr>
            <w:tcW w:w="7739" w:type="dxa"/>
          </w:tcPr>
          <w:p w14:paraId="43C5B975" w14:textId="77777777" w:rsidR="00EA1CF1" w:rsidRPr="000807DD" w:rsidRDefault="00EA1CF1" w:rsidP="00F62C23">
            <w:pPr>
              <w:pStyle w:val="BodyStandardText"/>
              <w:rPr>
                <w:lang w:val="en-GB"/>
              </w:rPr>
            </w:pPr>
            <w:r w:rsidRPr="00D53E7C">
              <w:rPr>
                <w:lang w:val="en-GB"/>
              </w:rPr>
              <w:t>Do not aggregate multiple checks into one</w:t>
            </w:r>
            <w:r>
              <w:rPr>
                <w:lang w:val="en-GB"/>
              </w:rPr>
              <w:t>.</w:t>
            </w:r>
          </w:p>
        </w:tc>
      </w:tr>
      <w:tr w:rsidR="00EA1CF1" w:rsidRPr="000807DD" w14:paraId="341C5F54" w14:textId="77777777" w:rsidTr="00F62C23">
        <w:trPr>
          <w:trHeight w:val="156"/>
        </w:trPr>
        <w:tc>
          <w:tcPr>
            <w:tcW w:w="1314" w:type="dxa"/>
          </w:tcPr>
          <w:p w14:paraId="2C132718" w14:textId="77777777" w:rsidR="00EA1CF1" w:rsidRPr="000807DD" w:rsidRDefault="00EA1CF1" w:rsidP="00F62C23">
            <w:pPr>
              <w:pStyle w:val="BodyStandardText"/>
              <w:rPr>
                <w:lang w:val="en-GB"/>
              </w:rPr>
            </w:pPr>
            <w:r>
              <w:rPr>
                <w:lang w:val="en-GB"/>
              </w:rPr>
              <w:t>Reduction</w:t>
            </w:r>
          </w:p>
        </w:tc>
        <w:tc>
          <w:tcPr>
            <w:tcW w:w="7739" w:type="dxa"/>
          </w:tcPr>
          <w:p w14:paraId="75CF7DDC" w14:textId="77777777" w:rsidR="00EA1CF1" w:rsidRPr="00D53E7C" w:rsidRDefault="00EA1CF1" w:rsidP="00F62C23">
            <w:pPr>
              <w:pStyle w:val="BodyStandardText"/>
              <w:rPr>
                <w:lang w:val="en-GB"/>
              </w:rPr>
            </w:pPr>
            <w:r>
              <w:rPr>
                <w:lang w:val="en-GB"/>
              </w:rPr>
              <w:t>50% reduction in successful faults related to double checks.</w:t>
            </w:r>
          </w:p>
        </w:tc>
      </w:tr>
    </w:tbl>
    <w:p w14:paraId="3F81DD7A" w14:textId="77777777" w:rsidR="00EA1CF1" w:rsidRDefault="00EA1CF1" w:rsidP="00EA1CF1">
      <w:pPr>
        <w:pStyle w:val="BodyStandardText"/>
      </w:pPr>
      <w:r>
        <w:t>The following is an example of a bad implementation that leads to vulnerabilities:</w:t>
      </w:r>
    </w:p>
    <w:p w14:paraId="741A617E" w14:textId="77777777" w:rsidR="00EA1CF1"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color w:val="FF0000"/>
          <w:lang w:val="en-GB"/>
        </w:rPr>
      </w:pPr>
      <w:r w:rsidRPr="00607437">
        <w:rPr>
          <w:i/>
          <w:color w:val="FF0000"/>
          <w:lang w:val="en-GB"/>
        </w:rPr>
        <w:t>// bad implementation</w:t>
      </w:r>
    </w:p>
    <w:p w14:paraId="331B0640" w14:textId="77777777" w:rsidR="00EA1CF1" w:rsidRPr="00D53E7C"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proofErr w:type="spellStart"/>
      <w:r w:rsidRPr="00D53E7C">
        <w:rPr>
          <w:lang w:val="en-GB"/>
        </w:rPr>
        <w:t>int</w:t>
      </w:r>
      <w:proofErr w:type="spellEnd"/>
      <w:r w:rsidRPr="00D53E7C">
        <w:rPr>
          <w:lang w:val="en-GB"/>
        </w:rPr>
        <w:t xml:space="preserve"> </w:t>
      </w:r>
      <w:proofErr w:type="spellStart"/>
      <w:r w:rsidRPr="00D53E7C">
        <w:rPr>
          <w:lang w:val="en-GB"/>
        </w:rPr>
        <w:t>aggregated_result</w:t>
      </w:r>
      <w:proofErr w:type="spellEnd"/>
      <w:r w:rsidRPr="00D53E7C">
        <w:rPr>
          <w:lang w:val="en-GB"/>
        </w:rPr>
        <w:t xml:space="preserve"> = (</w:t>
      </w:r>
      <w:proofErr w:type="gramStart"/>
      <w:r w:rsidRPr="00D53E7C">
        <w:rPr>
          <w:lang w:val="en-GB"/>
        </w:rPr>
        <w:t>check(</w:t>
      </w:r>
      <w:proofErr w:type="gramEnd"/>
      <w:r w:rsidRPr="00D53E7C">
        <w:rPr>
          <w:lang w:val="en-GB"/>
        </w:rPr>
        <w:t>) == TRUE &amp;&amp; check() == TRUE);</w:t>
      </w:r>
    </w:p>
    <w:p w14:paraId="2ECB993F" w14:textId="77777777" w:rsidR="00EA1CF1" w:rsidRPr="00D53E7C"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D53E7C">
        <w:rPr>
          <w:lang w:val="en-GB"/>
        </w:rPr>
        <w:t>if (</w:t>
      </w:r>
      <w:proofErr w:type="spellStart"/>
      <w:r w:rsidRPr="00D53E7C">
        <w:rPr>
          <w:lang w:val="en-GB"/>
        </w:rPr>
        <w:t>aggregated_result</w:t>
      </w:r>
      <w:proofErr w:type="spellEnd"/>
      <w:r w:rsidRPr="00D53E7C">
        <w:rPr>
          <w:lang w:val="en-GB"/>
        </w:rPr>
        <w:t xml:space="preserve">) </w:t>
      </w:r>
      <w:proofErr w:type="gramStart"/>
      <w:r w:rsidRPr="00D53E7C">
        <w:rPr>
          <w:lang w:val="en-GB"/>
        </w:rPr>
        <w:t>{ /</w:t>
      </w:r>
      <w:proofErr w:type="gramEnd"/>
      <w:r w:rsidRPr="00D53E7C">
        <w:rPr>
          <w:lang w:val="en-GB"/>
        </w:rPr>
        <w:t>/ single glitch may corrupt this statement</w:t>
      </w:r>
    </w:p>
    <w:p w14:paraId="53C2D11D" w14:textId="77777777" w:rsidR="00EA1CF1" w:rsidRPr="00D53E7C"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D53E7C">
        <w:rPr>
          <w:lang w:val="en-GB"/>
        </w:rPr>
        <w:tab/>
        <w:t>// continue critical code execution</w:t>
      </w:r>
    </w:p>
    <w:p w14:paraId="73DD2D75" w14:textId="77777777" w:rsidR="00EA1CF1" w:rsidRPr="00D53E7C"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D53E7C">
        <w:rPr>
          <w:lang w:val="en-GB"/>
        </w:rPr>
        <w:t>}</w:t>
      </w:r>
    </w:p>
    <w:p w14:paraId="0725DF3D" w14:textId="77777777" w:rsidR="00EA1CF1" w:rsidRPr="003C348B" w:rsidRDefault="00EA1CF1" w:rsidP="00EA1CF1">
      <w:pPr>
        <w:pStyle w:val="Heading2"/>
        <w:numPr>
          <w:ilvl w:val="0"/>
          <w:numId w:val="0"/>
        </w:numPr>
        <w:rPr>
          <w:rFonts w:ascii="Foco Light" w:hAnsi="Foco Light"/>
          <w:b w:val="0"/>
          <w:kern w:val="0"/>
          <w:sz w:val="22"/>
          <w:lang w:val="en-GB"/>
        </w:rPr>
      </w:pPr>
      <w:bookmarkStart w:id="22" w:name="_Toc71664034"/>
      <w:r w:rsidRPr="003C348B">
        <w:rPr>
          <w:rFonts w:ascii="Foco Light" w:hAnsi="Foco Light"/>
          <w:b w:val="0"/>
          <w:sz w:val="22"/>
          <w:szCs w:val="22"/>
        </w:rPr>
        <w:t>The following is an implementation of the countermeasure that reduces vulnerabilities:</w:t>
      </w:r>
      <w:bookmarkEnd w:id="22"/>
    </w:p>
    <w:p w14:paraId="52F1D2D8" w14:textId="77777777" w:rsidR="00EA1CF1" w:rsidRPr="00756165"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sidRPr="00756165">
        <w:rPr>
          <w:b/>
          <w:lang w:val="en-GB"/>
        </w:rPr>
        <w:t xml:space="preserve">Example </w:t>
      </w:r>
      <w:r>
        <w:rPr>
          <w:b/>
          <w:lang w:val="en-GB"/>
        </w:rPr>
        <w:t>Aggregated</w:t>
      </w:r>
      <w:r w:rsidRPr="00756165">
        <w:rPr>
          <w:b/>
          <w:lang w:val="en-GB"/>
        </w:rPr>
        <w:t xml:space="preserve"> Check</w:t>
      </w:r>
    </w:p>
    <w:p w14:paraId="22327E57" w14:textId="77777777" w:rsidR="00EA1CF1" w:rsidRPr="00D53E7C"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color w:val="0070C0"/>
          <w:lang w:val="en-GB"/>
        </w:rPr>
      </w:pPr>
      <w:r w:rsidRPr="00D53E7C">
        <w:rPr>
          <w:i/>
          <w:color w:val="0070C0"/>
          <w:lang w:val="en-GB"/>
        </w:rPr>
        <w:t>// good implementation</w:t>
      </w:r>
    </w:p>
    <w:p w14:paraId="0625893B" w14:textId="77777777" w:rsidR="00EA1CF1" w:rsidRPr="00D53E7C"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D53E7C">
        <w:rPr>
          <w:lang w:val="en-GB"/>
        </w:rPr>
        <w:t>if (</w:t>
      </w:r>
      <w:proofErr w:type="gramStart"/>
      <w:r w:rsidRPr="00D53E7C">
        <w:rPr>
          <w:lang w:val="en-GB"/>
        </w:rPr>
        <w:t>check(</w:t>
      </w:r>
      <w:proofErr w:type="gramEnd"/>
      <w:r w:rsidRPr="00D53E7C">
        <w:rPr>
          <w:lang w:val="en-GB"/>
        </w:rPr>
        <w:t>) == TRUE &amp;&amp; check() == TRUE) { // safe double check</w:t>
      </w:r>
    </w:p>
    <w:p w14:paraId="690E43B2" w14:textId="77777777" w:rsidR="00EA1CF1" w:rsidRPr="00D53E7C"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D53E7C">
        <w:rPr>
          <w:lang w:val="en-GB"/>
        </w:rPr>
        <w:tab/>
        <w:t>// continue critical code execution</w:t>
      </w:r>
    </w:p>
    <w:p w14:paraId="6347E465" w14:textId="77777777" w:rsidR="00EA1CF1" w:rsidRPr="00D53E7C"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D53E7C">
        <w:rPr>
          <w:lang w:val="en-GB"/>
        </w:rPr>
        <w:t>}</w:t>
      </w:r>
    </w:p>
    <w:p w14:paraId="562044FC" w14:textId="77777777" w:rsidR="00EA1CF1" w:rsidRDefault="00EA1CF1" w:rsidP="00EA1CF1">
      <w:pPr>
        <w:pStyle w:val="Heading2"/>
      </w:pPr>
      <w:bookmarkStart w:id="23" w:name="_Toc71664035"/>
      <w:proofErr w:type="gramStart"/>
      <w:r w:rsidRPr="006F55C1">
        <w:t>FAULT.</w:t>
      </w:r>
      <w:r>
        <w:t>LOOP</w:t>
      </w:r>
      <w:r w:rsidRPr="006F55C1">
        <w:t>.C</w:t>
      </w:r>
      <w:r>
        <w:t>HECK</w:t>
      </w:r>
      <w:bookmarkEnd w:id="23"/>
      <w:proofErr w:type="gramEnd"/>
    </w:p>
    <w:tbl>
      <w:tblPr>
        <w:tblW w:w="0" w:type="auto"/>
        <w:tblInd w:w="18" w:type="dxa"/>
        <w:tblLook w:val="0000" w:firstRow="0" w:lastRow="0" w:firstColumn="0" w:lastColumn="0" w:noHBand="0" w:noVBand="0"/>
      </w:tblPr>
      <w:tblGrid>
        <w:gridCol w:w="1314"/>
        <w:gridCol w:w="7739"/>
      </w:tblGrid>
      <w:tr w:rsidR="00EA1CF1" w:rsidRPr="000807DD" w14:paraId="55DA13D6" w14:textId="77777777" w:rsidTr="00F62C23">
        <w:trPr>
          <w:trHeight w:val="108"/>
        </w:trPr>
        <w:tc>
          <w:tcPr>
            <w:tcW w:w="1314" w:type="dxa"/>
          </w:tcPr>
          <w:p w14:paraId="2F036937" w14:textId="77777777" w:rsidR="00EA1CF1" w:rsidRPr="000807DD" w:rsidRDefault="00EA1CF1" w:rsidP="00F62C23">
            <w:pPr>
              <w:pStyle w:val="BodyStandardText"/>
              <w:rPr>
                <w:lang w:val="en-GB"/>
              </w:rPr>
            </w:pPr>
            <w:r>
              <w:rPr>
                <w:lang w:val="en-GB"/>
              </w:rPr>
              <w:t>Problem</w:t>
            </w:r>
          </w:p>
        </w:tc>
        <w:tc>
          <w:tcPr>
            <w:tcW w:w="7739" w:type="dxa"/>
          </w:tcPr>
          <w:p w14:paraId="30E82B83" w14:textId="77777777" w:rsidR="00EA1CF1" w:rsidRPr="000807DD" w:rsidRDefault="00EA1CF1" w:rsidP="00F62C23">
            <w:pPr>
              <w:pStyle w:val="BodyStandardText"/>
              <w:ind w:right="-44"/>
              <w:rPr>
                <w:lang w:val="en-GB"/>
              </w:rPr>
            </w:pPr>
            <w:r w:rsidRPr="0092526A">
              <w:rPr>
                <w:lang w:val="en-GB"/>
              </w:rPr>
              <w:t xml:space="preserve">Repetitive processes running in a loop </w:t>
            </w:r>
            <w:r>
              <w:rPr>
                <w:lang w:val="en-GB"/>
              </w:rPr>
              <w:t>are</w:t>
            </w:r>
            <w:r w:rsidRPr="0092526A">
              <w:rPr>
                <w:lang w:val="en-GB"/>
              </w:rPr>
              <w:t xml:space="preserve"> terminated early by a fault injection attack</w:t>
            </w:r>
            <w:r w:rsidRPr="000807DD">
              <w:rPr>
                <w:lang w:val="en-GB"/>
              </w:rPr>
              <w:t>.</w:t>
            </w:r>
          </w:p>
        </w:tc>
      </w:tr>
      <w:tr w:rsidR="00EA1CF1" w:rsidRPr="000807DD" w14:paraId="36841DE8" w14:textId="77777777" w:rsidTr="00F62C23">
        <w:trPr>
          <w:trHeight w:val="156"/>
        </w:trPr>
        <w:tc>
          <w:tcPr>
            <w:tcW w:w="1314" w:type="dxa"/>
          </w:tcPr>
          <w:p w14:paraId="2A37CB04" w14:textId="77777777" w:rsidR="00EA1CF1" w:rsidRPr="000807DD" w:rsidRDefault="00EA1CF1" w:rsidP="00F62C23">
            <w:pPr>
              <w:pStyle w:val="BodyStandardText"/>
              <w:rPr>
                <w:lang w:val="en-GB"/>
              </w:rPr>
            </w:pPr>
            <w:r w:rsidRPr="000807DD">
              <w:rPr>
                <w:lang w:val="en-GB"/>
              </w:rPr>
              <w:lastRenderedPageBreak/>
              <w:t>Solution</w:t>
            </w:r>
          </w:p>
        </w:tc>
        <w:tc>
          <w:tcPr>
            <w:tcW w:w="7739" w:type="dxa"/>
          </w:tcPr>
          <w:p w14:paraId="39741CDD" w14:textId="77777777" w:rsidR="00EA1CF1" w:rsidRPr="000807DD" w:rsidRDefault="00EA1CF1" w:rsidP="00F62C23">
            <w:pPr>
              <w:pStyle w:val="BodyStandardText"/>
              <w:rPr>
                <w:lang w:val="en-GB"/>
              </w:rPr>
            </w:pPr>
            <w:r w:rsidRPr="0092526A">
              <w:rPr>
                <w:lang w:val="en-GB"/>
              </w:rPr>
              <w:t>Verify loop completion</w:t>
            </w:r>
            <w:r>
              <w:rPr>
                <w:lang w:val="en-GB"/>
              </w:rPr>
              <w:t xml:space="preserve">, avoid early or late completion. </w:t>
            </w:r>
          </w:p>
        </w:tc>
      </w:tr>
      <w:tr w:rsidR="00EA1CF1" w:rsidRPr="000807DD" w14:paraId="579CEF65" w14:textId="77777777" w:rsidTr="00F62C23">
        <w:trPr>
          <w:trHeight w:val="156"/>
        </w:trPr>
        <w:tc>
          <w:tcPr>
            <w:tcW w:w="1314" w:type="dxa"/>
          </w:tcPr>
          <w:p w14:paraId="057C1C09" w14:textId="77777777" w:rsidR="00EA1CF1" w:rsidRPr="000807DD" w:rsidRDefault="00EA1CF1" w:rsidP="00F62C23">
            <w:pPr>
              <w:pStyle w:val="BodyStandardText"/>
              <w:rPr>
                <w:lang w:val="en-GB"/>
              </w:rPr>
            </w:pPr>
            <w:r>
              <w:rPr>
                <w:lang w:val="en-GB"/>
              </w:rPr>
              <w:t>Reduction</w:t>
            </w:r>
          </w:p>
        </w:tc>
        <w:tc>
          <w:tcPr>
            <w:tcW w:w="7739" w:type="dxa"/>
          </w:tcPr>
          <w:p w14:paraId="054C3514" w14:textId="77777777" w:rsidR="00EA1CF1" w:rsidRPr="0092526A" w:rsidRDefault="00EA1CF1" w:rsidP="00F62C23">
            <w:pPr>
              <w:pStyle w:val="BodyStandardText"/>
              <w:rPr>
                <w:lang w:val="en-GB"/>
              </w:rPr>
            </w:pPr>
            <w:r>
              <w:rPr>
                <w:lang w:val="en-GB"/>
              </w:rPr>
              <w:t>48% reduction in successful loop based faults.</w:t>
            </w:r>
          </w:p>
        </w:tc>
      </w:tr>
    </w:tbl>
    <w:p w14:paraId="3A98D932" w14:textId="77777777" w:rsidR="00EA1CF1" w:rsidRDefault="00EA1CF1" w:rsidP="00EA1CF1">
      <w:pPr>
        <w:pStyle w:val="BodyStandardText"/>
      </w:pPr>
      <w:r>
        <w:t>The following is an example of a bad implementation that leads to vulnerabilities:</w:t>
      </w:r>
    </w:p>
    <w:p w14:paraId="14D13566" w14:textId="77777777" w:rsidR="00EA1CF1" w:rsidRPr="00394848"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proofErr w:type="spellStart"/>
      <w:r w:rsidRPr="00394848">
        <w:rPr>
          <w:lang w:val="en-GB"/>
        </w:rPr>
        <w:t>int</w:t>
      </w:r>
      <w:proofErr w:type="spellEnd"/>
      <w:r w:rsidRPr="00394848">
        <w:rPr>
          <w:lang w:val="en-GB"/>
        </w:rPr>
        <w:t xml:space="preserve"> </w:t>
      </w:r>
      <w:proofErr w:type="spellStart"/>
      <w:r w:rsidRPr="00394848">
        <w:rPr>
          <w:lang w:val="en-GB"/>
        </w:rPr>
        <w:t>i</w:t>
      </w:r>
      <w:proofErr w:type="spellEnd"/>
      <w:r w:rsidRPr="00394848">
        <w:rPr>
          <w:lang w:val="en-GB"/>
        </w:rPr>
        <w:t>;</w:t>
      </w:r>
    </w:p>
    <w:p w14:paraId="38FA428D" w14:textId="77777777" w:rsidR="00EA1CF1" w:rsidRPr="00607437"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r w:rsidRPr="00394848">
        <w:rPr>
          <w:lang w:val="en-GB"/>
        </w:rPr>
        <w:t xml:space="preserve">for </w:t>
      </w:r>
      <w:proofErr w:type="gramStart"/>
      <w:r w:rsidRPr="00394848">
        <w:rPr>
          <w:lang w:val="en-GB"/>
        </w:rPr>
        <w:t xml:space="preserve">( </w:t>
      </w:r>
      <w:proofErr w:type="spellStart"/>
      <w:r w:rsidRPr="00394848">
        <w:rPr>
          <w:lang w:val="en-GB"/>
        </w:rPr>
        <w:t>i</w:t>
      </w:r>
      <w:proofErr w:type="spellEnd"/>
      <w:proofErr w:type="gramEnd"/>
      <w:r w:rsidRPr="00394848">
        <w:rPr>
          <w:lang w:val="en-GB"/>
        </w:rPr>
        <w:t xml:space="preserve"> = 0; </w:t>
      </w:r>
      <w:proofErr w:type="spellStart"/>
      <w:r w:rsidRPr="00394848">
        <w:rPr>
          <w:lang w:val="en-GB"/>
        </w:rPr>
        <w:t>i</w:t>
      </w:r>
      <w:proofErr w:type="spellEnd"/>
      <w:r w:rsidRPr="00394848">
        <w:rPr>
          <w:lang w:val="en-GB"/>
        </w:rPr>
        <w:t xml:space="preserve"> &lt; n; </w:t>
      </w:r>
      <w:proofErr w:type="spellStart"/>
      <w:r w:rsidRPr="00394848">
        <w:rPr>
          <w:lang w:val="en-GB"/>
        </w:rPr>
        <w:t>i</w:t>
      </w:r>
      <w:proofErr w:type="spellEnd"/>
      <w:r w:rsidRPr="00394848">
        <w:rPr>
          <w:lang w:val="en-GB"/>
        </w:rPr>
        <w:t xml:space="preserve">++ ) { </w:t>
      </w:r>
      <w:r w:rsidRPr="00607437">
        <w:rPr>
          <w:i/>
          <w:lang w:val="en-GB"/>
        </w:rPr>
        <w:t>// important loop that must be completed</w:t>
      </w:r>
    </w:p>
    <w:p w14:paraId="73D7F369" w14:textId="77777777" w:rsidR="00EA1CF1" w:rsidRPr="00394848"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394848">
        <w:rPr>
          <w:lang w:val="en-GB"/>
        </w:rPr>
        <w:tab/>
        <w:t>. . .</w:t>
      </w:r>
    </w:p>
    <w:p w14:paraId="3EA1FB54" w14:textId="77777777" w:rsidR="00EA1CF1"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394848">
        <w:rPr>
          <w:lang w:val="en-GB"/>
        </w:rPr>
        <w:t>}</w:t>
      </w:r>
    </w:p>
    <w:p w14:paraId="6733ACD7" w14:textId="77777777" w:rsidR="00EA1CF1"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color w:val="FF0000"/>
          <w:lang w:val="en-GB"/>
        </w:rPr>
      </w:pPr>
      <w:r w:rsidRPr="00607437">
        <w:rPr>
          <w:i/>
          <w:color w:val="FF0000"/>
          <w:lang w:val="en-GB"/>
        </w:rPr>
        <w:t>// bad implementation</w:t>
      </w:r>
    </w:p>
    <w:p w14:paraId="447AA074" w14:textId="77777777" w:rsidR="00EA1CF1" w:rsidRPr="00756165"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Pr>
          <w:color w:val="auto"/>
          <w:lang w:val="en-GB"/>
        </w:rPr>
        <w:t>// continue critical code execution</w:t>
      </w:r>
    </w:p>
    <w:p w14:paraId="2F6A4EA5" w14:textId="77777777" w:rsidR="00EA1CF1" w:rsidRPr="003C348B" w:rsidRDefault="00EA1CF1" w:rsidP="00EA1CF1">
      <w:pPr>
        <w:pStyle w:val="Heading2"/>
        <w:numPr>
          <w:ilvl w:val="0"/>
          <w:numId w:val="0"/>
        </w:numPr>
        <w:rPr>
          <w:rFonts w:ascii="Foco Light" w:hAnsi="Foco Light"/>
          <w:b w:val="0"/>
          <w:kern w:val="0"/>
          <w:sz w:val="22"/>
          <w:lang w:val="en-GB"/>
        </w:rPr>
      </w:pPr>
      <w:bookmarkStart w:id="24" w:name="_Toc71664036"/>
      <w:r w:rsidRPr="003C348B">
        <w:rPr>
          <w:rFonts w:ascii="Foco Light" w:hAnsi="Foco Light"/>
          <w:b w:val="0"/>
          <w:sz w:val="22"/>
          <w:szCs w:val="22"/>
        </w:rPr>
        <w:t>The following is an implementation of the countermeasure that reduces vulnerabilities:</w:t>
      </w:r>
      <w:bookmarkEnd w:id="24"/>
    </w:p>
    <w:p w14:paraId="1C57D4E1" w14:textId="77777777" w:rsidR="00EA1CF1"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sidRPr="00756165">
        <w:rPr>
          <w:b/>
          <w:lang w:val="en-GB"/>
        </w:rPr>
        <w:t>Example Loop Check</w:t>
      </w:r>
    </w:p>
    <w:p w14:paraId="708E7368" w14:textId="77777777" w:rsidR="00EA1CF1" w:rsidRPr="00394848"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proofErr w:type="spellStart"/>
      <w:r w:rsidRPr="00394848">
        <w:rPr>
          <w:lang w:val="en-GB"/>
        </w:rPr>
        <w:t>int</w:t>
      </w:r>
      <w:proofErr w:type="spellEnd"/>
      <w:r w:rsidRPr="00394848">
        <w:rPr>
          <w:lang w:val="en-GB"/>
        </w:rPr>
        <w:t xml:space="preserve"> </w:t>
      </w:r>
      <w:proofErr w:type="spellStart"/>
      <w:r w:rsidRPr="00394848">
        <w:rPr>
          <w:lang w:val="en-GB"/>
        </w:rPr>
        <w:t>i</w:t>
      </w:r>
      <w:proofErr w:type="spellEnd"/>
      <w:r w:rsidRPr="00394848">
        <w:rPr>
          <w:lang w:val="en-GB"/>
        </w:rPr>
        <w:t>;</w:t>
      </w:r>
    </w:p>
    <w:p w14:paraId="23EE5B6A" w14:textId="77777777" w:rsidR="00EA1CF1" w:rsidRPr="00607437"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r w:rsidRPr="00394848">
        <w:rPr>
          <w:lang w:val="en-GB"/>
        </w:rPr>
        <w:t xml:space="preserve">for </w:t>
      </w:r>
      <w:proofErr w:type="gramStart"/>
      <w:r w:rsidRPr="00394848">
        <w:rPr>
          <w:lang w:val="en-GB"/>
        </w:rPr>
        <w:t xml:space="preserve">( </w:t>
      </w:r>
      <w:proofErr w:type="spellStart"/>
      <w:r w:rsidRPr="00394848">
        <w:rPr>
          <w:lang w:val="en-GB"/>
        </w:rPr>
        <w:t>i</w:t>
      </w:r>
      <w:proofErr w:type="spellEnd"/>
      <w:proofErr w:type="gramEnd"/>
      <w:r w:rsidRPr="00394848">
        <w:rPr>
          <w:lang w:val="en-GB"/>
        </w:rPr>
        <w:t xml:space="preserve"> = 0; </w:t>
      </w:r>
      <w:proofErr w:type="spellStart"/>
      <w:r w:rsidRPr="00394848">
        <w:rPr>
          <w:lang w:val="en-GB"/>
        </w:rPr>
        <w:t>i</w:t>
      </w:r>
      <w:proofErr w:type="spellEnd"/>
      <w:r w:rsidRPr="00394848">
        <w:rPr>
          <w:lang w:val="en-GB"/>
        </w:rPr>
        <w:t xml:space="preserve"> &lt; n; </w:t>
      </w:r>
      <w:proofErr w:type="spellStart"/>
      <w:r w:rsidRPr="00394848">
        <w:rPr>
          <w:lang w:val="en-GB"/>
        </w:rPr>
        <w:t>i</w:t>
      </w:r>
      <w:proofErr w:type="spellEnd"/>
      <w:r w:rsidRPr="00394848">
        <w:rPr>
          <w:lang w:val="en-GB"/>
        </w:rPr>
        <w:t xml:space="preserve">++ ) { </w:t>
      </w:r>
      <w:r w:rsidRPr="00607437">
        <w:rPr>
          <w:i/>
          <w:lang w:val="en-GB"/>
        </w:rPr>
        <w:t>// important loop that must be completed</w:t>
      </w:r>
    </w:p>
    <w:p w14:paraId="0A35A417" w14:textId="77777777" w:rsidR="00EA1CF1" w:rsidRPr="00394848"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394848">
        <w:rPr>
          <w:lang w:val="en-GB"/>
        </w:rPr>
        <w:tab/>
        <w:t>. . .</w:t>
      </w:r>
    </w:p>
    <w:p w14:paraId="46E4AAC5" w14:textId="77777777" w:rsidR="00EA1CF1"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sidRPr="00394848">
        <w:rPr>
          <w:lang w:val="en-GB"/>
        </w:rPr>
        <w:t>}</w:t>
      </w:r>
    </w:p>
    <w:p w14:paraId="4D782C0B" w14:textId="77777777" w:rsidR="00EA1CF1" w:rsidRPr="00F134F4"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color w:val="0070C0"/>
          <w:lang w:val="en-GB"/>
        </w:rPr>
      </w:pPr>
      <w:r w:rsidRPr="00D53E7C">
        <w:rPr>
          <w:i/>
          <w:color w:val="0070C0"/>
          <w:lang w:val="en-GB"/>
        </w:rPr>
        <w:t>// good implementat</w:t>
      </w:r>
      <w:r>
        <w:rPr>
          <w:i/>
          <w:color w:val="0070C0"/>
          <w:lang w:val="en-GB"/>
        </w:rPr>
        <w:t>ion</w:t>
      </w:r>
    </w:p>
    <w:p w14:paraId="163E9217" w14:textId="77777777" w:rsidR="00EA1CF1" w:rsidRPr="00394848"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if (</w:t>
      </w:r>
      <w:proofErr w:type="spellStart"/>
      <w:r>
        <w:rPr>
          <w:lang w:val="en-GB"/>
        </w:rPr>
        <w:t>i</w:t>
      </w:r>
      <w:proofErr w:type="spellEnd"/>
      <w:r>
        <w:rPr>
          <w:lang w:val="en-GB"/>
        </w:rPr>
        <w:t xml:space="preserve"> =</w:t>
      </w:r>
      <w:r w:rsidRPr="00394848">
        <w:rPr>
          <w:lang w:val="en-GB"/>
        </w:rPr>
        <w:t xml:space="preserve">= n) </w:t>
      </w:r>
      <w:proofErr w:type="gramStart"/>
      <w:r w:rsidRPr="00394848">
        <w:rPr>
          <w:lang w:val="en-GB"/>
        </w:rPr>
        <w:t xml:space="preserve">{ </w:t>
      </w:r>
      <w:r w:rsidRPr="00607437">
        <w:rPr>
          <w:i/>
          <w:lang w:val="en-GB"/>
        </w:rPr>
        <w:t>/</w:t>
      </w:r>
      <w:proofErr w:type="gramEnd"/>
      <w:r w:rsidRPr="00607437">
        <w:rPr>
          <w:i/>
          <w:lang w:val="en-GB"/>
        </w:rPr>
        <w:t>/ loop completed</w:t>
      </w:r>
    </w:p>
    <w:p w14:paraId="79774C00" w14:textId="77777777" w:rsidR="00EA1CF1" w:rsidRPr="00607437"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r w:rsidRPr="00394848">
        <w:rPr>
          <w:lang w:val="en-GB"/>
        </w:rPr>
        <w:tab/>
      </w:r>
      <w:r w:rsidRPr="00F134F4">
        <w:rPr>
          <w:lang w:val="en-GB"/>
        </w:rPr>
        <w:t>// continue</w:t>
      </w:r>
      <w:r w:rsidRPr="00607437">
        <w:rPr>
          <w:i/>
          <w:lang w:val="en-GB"/>
        </w:rPr>
        <w:t xml:space="preserve"> </w:t>
      </w:r>
      <w:r>
        <w:t xml:space="preserve">critical code </w:t>
      </w:r>
      <w:r w:rsidRPr="00607437">
        <w:rPr>
          <w:i/>
          <w:lang w:val="en-GB"/>
        </w:rPr>
        <w:t>execution</w:t>
      </w:r>
    </w:p>
    <w:p w14:paraId="5EA72CAE" w14:textId="4DEB5C95" w:rsidR="00EA1CF1" w:rsidRPr="00EA1CF1"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sidRPr="00394848">
        <w:rPr>
          <w:lang w:val="en-GB"/>
        </w:rPr>
        <w:t>}</w:t>
      </w:r>
    </w:p>
    <w:p w14:paraId="05F456B4" w14:textId="3794B316" w:rsidR="00EA1CF1" w:rsidRDefault="00EA1CF1" w:rsidP="00EA1CF1">
      <w:pPr>
        <w:pStyle w:val="Heading2"/>
      </w:pPr>
      <w:bookmarkStart w:id="25" w:name="_Toc71664037"/>
      <w:proofErr w:type="gramStart"/>
      <w:r w:rsidRPr="006F55C1">
        <w:t>FAULT.</w:t>
      </w:r>
      <w:r>
        <w:t>CRYPTO</w:t>
      </w:r>
      <w:r w:rsidRPr="006F55C1">
        <w:t>.C</w:t>
      </w:r>
      <w:r>
        <w:t>HECK</w:t>
      </w:r>
      <w:bookmarkEnd w:id="25"/>
      <w:proofErr w:type="gramEnd"/>
    </w:p>
    <w:tbl>
      <w:tblPr>
        <w:tblW w:w="0" w:type="auto"/>
        <w:tblInd w:w="18" w:type="dxa"/>
        <w:tblLook w:val="0000" w:firstRow="0" w:lastRow="0" w:firstColumn="0" w:lastColumn="0" w:noHBand="0" w:noVBand="0"/>
      </w:tblPr>
      <w:tblGrid>
        <w:gridCol w:w="1314"/>
        <w:gridCol w:w="7739"/>
      </w:tblGrid>
      <w:tr w:rsidR="00EA1CF1" w:rsidRPr="000807DD" w14:paraId="682C4E61" w14:textId="77777777" w:rsidTr="00F62C23">
        <w:trPr>
          <w:trHeight w:val="108"/>
        </w:trPr>
        <w:tc>
          <w:tcPr>
            <w:tcW w:w="1315" w:type="dxa"/>
          </w:tcPr>
          <w:p w14:paraId="09AEEA0C" w14:textId="77777777" w:rsidR="00EA1CF1" w:rsidRPr="000807DD" w:rsidRDefault="00EA1CF1" w:rsidP="00F62C23">
            <w:pPr>
              <w:pStyle w:val="BodyStandardText"/>
              <w:rPr>
                <w:lang w:val="en-GB"/>
              </w:rPr>
            </w:pPr>
            <w:r>
              <w:rPr>
                <w:lang w:val="en-GB"/>
              </w:rPr>
              <w:t>Problem</w:t>
            </w:r>
          </w:p>
        </w:tc>
        <w:tc>
          <w:tcPr>
            <w:tcW w:w="8023" w:type="dxa"/>
          </w:tcPr>
          <w:p w14:paraId="165579BF" w14:textId="77777777" w:rsidR="00EA1CF1" w:rsidRPr="000807DD" w:rsidRDefault="00EA1CF1" w:rsidP="00F62C23">
            <w:pPr>
              <w:pStyle w:val="BodyStandardText"/>
              <w:ind w:right="-44"/>
              <w:rPr>
                <w:lang w:val="en-GB"/>
              </w:rPr>
            </w:pPr>
            <w:r w:rsidRPr="00453F81">
              <w:rPr>
                <w:lang w:val="en-GB"/>
              </w:rPr>
              <w:t xml:space="preserve">Cryptographic algorithms are sensitive to fault injection. They may even reveal key data through the </w:t>
            </w:r>
            <w:r>
              <w:rPr>
                <w:lang w:val="en-GB"/>
              </w:rPr>
              <w:t>output</w:t>
            </w:r>
            <w:r w:rsidRPr="00453F81">
              <w:rPr>
                <w:lang w:val="en-GB"/>
              </w:rPr>
              <w:t xml:space="preserve"> of false encryptions due to fault injection. Differential fault analysis (DFA) is a </w:t>
            </w:r>
            <w:r>
              <w:rPr>
                <w:lang w:val="en-GB"/>
              </w:rPr>
              <w:t>technique for this</w:t>
            </w:r>
            <w:r w:rsidRPr="000807DD">
              <w:rPr>
                <w:lang w:val="en-GB"/>
              </w:rPr>
              <w:t>.</w:t>
            </w:r>
          </w:p>
        </w:tc>
      </w:tr>
      <w:tr w:rsidR="00EA1CF1" w:rsidRPr="000807DD" w14:paraId="2D458C8F" w14:textId="77777777" w:rsidTr="00F62C23">
        <w:trPr>
          <w:trHeight w:val="156"/>
        </w:trPr>
        <w:tc>
          <w:tcPr>
            <w:tcW w:w="1315" w:type="dxa"/>
          </w:tcPr>
          <w:p w14:paraId="06C7CFB6" w14:textId="77777777" w:rsidR="00EA1CF1" w:rsidRPr="000807DD" w:rsidRDefault="00EA1CF1" w:rsidP="00F62C23">
            <w:pPr>
              <w:pStyle w:val="BodyStandardText"/>
              <w:rPr>
                <w:lang w:val="en-GB"/>
              </w:rPr>
            </w:pPr>
            <w:r w:rsidRPr="000807DD">
              <w:rPr>
                <w:lang w:val="en-GB"/>
              </w:rPr>
              <w:lastRenderedPageBreak/>
              <w:t>Solution</w:t>
            </w:r>
          </w:p>
        </w:tc>
        <w:tc>
          <w:tcPr>
            <w:tcW w:w="8023" w:type="dxa"/>
          </w:tcPr>
          <w:p w14:paraId="3A781EE2" w14:textId="77777777" w:rsidR="00EA1CF1" w:rsidRPr="000807DD" w:rsidRDefault="00EA1CF1" w:rsidP="00F62C23">
            <w:pPr>
              <w:pStyle w:val="BodyStandardText"/>
              <w:rPr>
                <w:lang w:val="en-GB"/>
              </w:rPr>
            </w:pPr>
            <w:r w:rsidRPr="00453F81">
              <w:rPr>
                <w:lang w:val="en-GB"/>
              </w:rPr>
              <w:t xml:space="preserve">Check for fault injection during or after crypto. Verify any ciphered data before transmission by deciphering or repeated enciphering. If the deciphered data matches the original </w:t>
            </w:r>
            <w:r>
              <w:rPr>
                <w:lang w:val="en-GB"/>
              </w:rPr>
              <w:t>input</w:t>
            </w:r>
            <w:r w:rsidRPr="00453F81">
              <w:rPr>
                <w:lang w:val="en-GB"/>
              </w:rPr>
              <w:t xml:space="preserve">, or the repeated enciphering matches the original </w:t>
            </w:r>
            <w:r>
              <w:rPr>
                <w:lang w:val="en-GB"/>
              </w:rPr>
              <w:t>output</w:t>
            </w:r>
            <w:r w:rsidRPr="00453F81">
              <w:rPr>
                <w:lang w:val="en-GB"/>
              </w:rPr>
              <w:t>, it is most likely that the encryption was not corrupted</w:t>
            </w:r>
            <w:r>
              <w:rPr>
                <w:lang w:val="en-GB"/>
              </w:rPr>
              <w:t xml:space="preserve">. </w:t>
            </w:r>
          </w:p>
        </w:tc>
      </w:tr>
      <w:tr w:rsidR="00EA1CF1" w:rsidRPr="000807DD" w14:paraId="1867EA45" w14:textId="77777777" w:rsidTr="00F62C23">
        <w:trPr>
          <w:trHeight w:val="156"/>
        </w:trPr>
        <w:tc>
          <w:tcPr>
            <w:tcW w:w="1315" w:type="dxa"/>
          </w:tcPr>
          <w:p w14:paraId="602E1639" w14:textId="77777777" w:rsidR="00EA1CF1" w:rsidRPr="000807DD" w:rsidRDefault="00EA1CF1" w:rsidP="00F62C23">
            <w:pPr>
              <w:pStyle w:val="BodyStandardText"/>
              <w:rPr>
                <w:lang w:val="en-GB"/>
              </w:rPr>
            </w:pPr>
            <w:r>
              <w:rPr>
                <w:lang w:val="en-GB"/>
              </w:rPr>
              <w:t>Reduction</w:t>
            </w:r>
          </w:p>
        </w:tc>
        <w:tc>
          <w:tcPr>
            <w:tcW w:w="8023" w:type="dxa"/>
          </w:tcPr>
          <w:p w14:paraId="63178576" w14:textId="77777777" w:rsidR="00EA1CF1" w:rsidRPr="00453F81" w:rsidRDefault="00EA1CF1" w:rsidP="00F62C23">
            <w:pPr>
              <w:pStyle w:val="BodyStandardText"/>
              <w:rPr>
                <w:lang w:val="en-GB"/>
              </w:rPr>
            </w:pPr>
            <w:r>
              <w:rPr>
                <w:lang w:val="en-GB"/>
              </w:rPr>
              <w:t>39% reduction in successful flow related faults dependent on encryption.</w:t>
            </w:r>
          </w:p>
        </w:tc>
      </w:tr>
    </w:tbl>
    <w:p w14:paraId="659309D8" w14:textId="77777777" w:rsidR="00EA1CF1" w:rsidRPr="00756165"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b/>
          <w:lang w:val="en-GB"/>
        </w:rPr>
      </w:pPr>
      <w:r w:rsidRPr="00756165">
        <w:rPr>
          <w:b/>
          <w:lang w:val="en-GB"/>
        </w:rPr>
        <w:t>Example Crypto Check</w:t>
      </w:r>
    </w:p>
    <w:p w14:paraId="54ED86D3" w14:textId="77777777" w:rsidR="00EA1CF1"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proofErr w:type="gramStart"/>
      <w:r>
        <w:rPr>
          <w:lang w:val="en-GB"/>
        </w:rPr>
        <w:t>encrypt( source</w:t>
      </w:r>
      <w:proofErr w:type="gramEnd"/>
      <w:r>
        <w:rPr>
          <w:lang w:val="en-GB"/>
        </w:rPr>
        <w:t>, destination )</w:t>
      </w:r>
      <w:r w:rsidRPr="00453F81">
        <w:rPr>
          <w:lang w:val="en-GB"/>
        </w:rPr>
        <w:t>;</w:t>
      </w:r>
      <w:r>
        <w:rPr>
          <w:lang w:val="en-GB"/>
        </w:rPr>
        <w:t xml:space="preserve"> // result is in destination</w:t>
      </w:r>
    </w:p>
    <w:p w14:paraId="375A20F3" w14:textId="77777777" w:rsidR="00EA1CF1" w:rsidRPr="00607437"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proofErr w:type="gramStart"/>
      <w:r>
        <w:rPr>
          <w:lang w:val="en-GB"/>
        </w:rPr>
        <w:t>decrypt( destination</w:t>
      </w:r>
      <w:proofErr w:type="gramEnd"/>
      <w:r>
        <w:rPr>
          <w:lang w:val="en-GB"/>
        </w:rPr>
        <w:t xml:space="preserve">, </w:t>
      </w:r>
      <w:proofErr w:type="spellStart"/>
      <w:r>
        <w:rPr>
          <w:lang w:val="en-GB"/>
        </w:rPr>
        <w:t>source_copy</w:t>
      </w:r>
      <w:proofErr w:type="spellEnd"/>
      <w:r>
        <w:rPr>
          <w:lang w:val="en-GB"/>
        </w:rPr>
        <w:t xml:space="preserve"> )</w:t>
      </w:r>
      <w:r w:rsidRPr="00453F81">
        <w:rPr>
          <w:lang w:val="en-GB"/>
        </w:rPr>
        <w:t>;</w:t>
      </w:r>
      <w:r>
        <w:rPr>
          <w:lang w:val="en-GB"/>
        </w:rPr>
        <w:t xml:space="preserve"> </w:t>
      </w:r>
      <w:r w:rsidRPr="00607437">
        <w:rPr>
          <w:i/>
          <w:lang w:val="en-GB"/>
        </w:rPr>
        <w:t xml:space="preserve">// </w:t>
      </w:r>
      <w:proofErr w:type="spellStart"/>
      <w:r w:rsidRPr="00607437">
        <w:rPr>
          <w:i/>
          <w:lang w:val="en-GB"/>
        </w:rPr>
        <w:t>source_copy</w:t>
      </w:r>
      <w:proofErr w:type="spellEnd"/>
      <w:r w:rsidRPr="00607437">
        <w:rPr>
          <w:i/>
          <w:lang w:val="en-GB"/>
        </w:rPr>
        <w:t xml:space="preserve"> should be same as source</w:t>
      </w:r>
    </w:p>
    <w:p w14:paraId="17AECB05" w14:textId="77777777" w:rsidR="00EA1CF1"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if (</w:t>
      </w:r>
      <w:proofErr w:type="spellStart"/>
      <w:proofErr w:type="gramStart"/>
      <w:r>
        <w:rPr>
          <w:lang w:val="en-GB"/>
        </w:rPr>
        <w:t>memcmp</w:t>
      </w:r>
      <w:proofErr w:type="spellEnd"/>
      <w:r>
        <w:rPr>
          <w:lang w:val="en-GB"/>
        </w:rPr>
        <w:t>( source</w:t>
      </w:r>
      <w:proofErr w:type="gramEnd"/>
      <w:r>
        <w:rPr>
          <w:lang w:val="en-GB"/>
        </w:rPr>
        <w:t xml:space="preserve">, </w:t>
      </w:r>
      <w:proofErr w:type="spellStart"/>
      <w:r>
        <w:rPr>
          <w:lang w:val="en-GB"/>
        </w:rPr>
        <w:t>source_copy</w:t>
      </w:r>
      <w:proofErr w:type="spellEnd"/>
      <w:r>
        <w:rPr>
          <w:lang w:val="en-GB"/>
        </w:rPr>
        <w:t>, length) == 0</w:t>
      </w:r>
      <w:r w:rsidRPr="00453F81">
        <w:rPr>
          <w:lang w:val="en-GB"/>
        </w:rPr>
        <w:t xml:space="preserve">) </w:t>
      </w:r>
      <w:r>
        <w:rPr>
          <w:lang w:val="en-GB"/>
        </w:rPr>
        <w:t>{</w:t>
      </w:r>
      <w:r w:rsidRPr="00453F81">
        <w:rPr>
          <w:lang w:val="en-GB"/>
        </w:rPr>
        <w:t xml:space="preserve"> </w:t>
      </w:r>
      <w:r w:rsidRPr="00607437">
        <w:rPr>
          <w:i/>
          <w:lang w:val="en-GB"/>
        </w:rPr>
        <w:t>// verify decryption</w:t>
      </w:r>
      <w:r>
        <w:rPr>
          <w:lang w:val="en-GB"/>
        </w:rPr>
        <w:t xml:space="preserve"> </w:t>
      </w:r>
    </w:p>
    <w:p w14:paraId="27AF2FE5" w14:textId="77777777" w:rsidR="00EA1CF1" w:rsidRPr="00607437"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i/>
          <w:lang w:val="en-GB"/>
        </w:rPr>
      </w:pPr>
      <w:r>
        <w:rPr>
          <w:lang w:val="en-GB"/>
        </w:rPr>
        <w:t xml:space="preserve">   </w:t>
      </w:r>
      <w:proofErr w:type="gramStart"/>
      <w:r>
        <w:rPr>
          <w:lang w:val="en-GB"/>
        </w:rPr>
        <w:t>send( destination</w:t>
      </w:r>
      <w:proofErr w:type="gramEnd"/>
      <w:r>
        <w:rPr>
          <w:lang w:val="en-GB"/>
        </w:rPr>
        <w:t xml:space="preserve"> ); </w:t>
      </w:r>
      <w:r w:rsidRPr="00607437">
        <w:rPr>
          <w:i/>
          <w:lang w:val="en-GB"/>
        </w:rPr>
        <w:t xml:space="preserve">// continue </w:t>
      </w:r>
      <w:r>
        <w:t xml:space="preserve">critical code </w:t>
      </w:r>
      <w:r w:rsidRPr="00607437">
        <w:rPr>
          <w:i/>
          <w:lang w:val="en-GB"/>
        </w:rPr>
        <w:t>execution</w:t>
      </w:r>
    </w:p>
    <w:p w14:paraId="1FE08226" w14:textId="07CCDE99" w:rsidR="00362614" w:rsidRPr="00EA1CF1" w:rsidRDefault="00EA1CF1" w:rsidP="00EA1CF1">
      <w:pPr>
        <w:pStyle w:val="BodyStandardText"/>
        <w:pBdr>
          <w:top w:val="single" w:sz="4" w:space="1" w:color="auto"/>
          <w:left w:val="single" w:sz="4" w:space="4" w:color="auto"/>
          <w:bottom w:val="single" w:sz="4" w:space="1" w:color="auto"/>
          <w:right w:val="single" w:sz="4" w:space="4" w:color="auto"/>
        </w:pBdr>
        <w:shd w:val="clear" w:color="auto" w:fill="FFE599" w:themeFill="accent4" w:themeFillTint="66"/>
        <w:rPr>
          <w:lang w:val="en-GB"/>
        </w:rPr>
      </w:pPr>
      <w:r>
        <w:rPr>
          <w:lang w:val="en-GB"/>
        </w:rPr>
        <w:t>}</w:t>
      </w:r>
    </w:p>
    <w:p w14:paraId="4D451949" w14:textId="77777777" w:rsidR="003C348B" w:rsidRDefault="003C348B" w:rsidP="003C348B">
      <w:pPr>
        <w:pStyle w:val="Heading1"/>
        <w:numPr>
          <w:ilvl w:val="0"/>
          <w:numId w:val="0"/>
        </w:numPr>
        <w:ind w:left="360"/>
      </w:pPr>
    </w:p>
    <w:p w14:paraId="05D828D5" w14:textId="5AB0D76B" w:rsidR="00551B21" w:rsidRDefault="00551B21" w:rsidP="00551B21">
      <w:pPr>
        <w:pStyle w:val="Heading1"/>
      </w:pPr>
      <w:bookmarkStart w:id="26" w:name="_Toc71664038"/>
      <w:r>
        <w:t>Conclusion</w:t>
      </w:r>
      <w:bookmarkEnd w:id="26"/>
    </w:p>
    <w:p w14:paraId="593B9189" w14:textId="63AB095B" w:rsidR="00551B21" w:rsidRDefault="006D4FE5" w:rsidP="00551B21">
      <w:pPr>
        <w:pStyle w:val="BodyStandardText"/>
      </w:pPr>
      <w:r>
        <w:t>Fault Injection is a growing threat to devices that need to be secure in the field. Since the amount of FI vulnerabilities in software is overwhelming, there is a need for a systematic mitigatio</w:t>
      </w:r>
      <w:r w:rsidR="00864600">
        <w:t>n approach. We propose to use Fault</w:t>
      </w:r>
      <w:r>
        <w:t xml:space="preserve"> </w:t>
      </w:r>
      <w:r w:rsidR="00864600">
        <w:t xml:space="preserve">Mitigation </w:t>
      </w:r>
      <w:r>
        <w:t>Patters, a set of 11 countermeasures that can be applied throughout the code, and require little adaption for repeated application.</w:t>
      </w:r>
    </w:p>
    <w:p w14:paraId="49D64B5A" w14:textId="3BD5576D" w:rsidR="00515A40" w:rsidRDefault="00515A40" w:rsidP="00C92938">
      <w:pPr>
        <w:pStyle w:val="Heading1"/>
      </w:pPr>
      <w:bookmarkStart w:id="27" w:name="_Toc71664039"/>
      <w:r>
        <w:t>Reference</w:t>
      </w:r>
      <w:bookmarkEnd w:id="27"/>
    </w:p>
    <w:p w14:paraId="0E44F333" w14:textId="4FE1DBC0" w:rsidR="00515A40" w:rsidRDefault="00B91500" w:rsidP="00C92938">
      <w:bookmarkStart w:id="28" w:name="FaultAttacksOnSecureEmbeddedSoftware"/>
      <w:r>
        <w:t>[1]</w:t>
      </w:r>
      <w:bookmarkEnd w:id="28"/>
      <w:r>
        <w:t xml:space="preserve"> </w:t>
      </w:r>
      <w:proofErr w:type="spellStart"/>
      <w:r w:rsidRPr="00B91500">
        <w:t>Bilgiday</w:t>
      </w:r>
      <w:proofErr w:type="spellEnd"/>
      <w:r w:rsidRPr="00B91500">
        <w:t xml:space="preserve"> </w:t>
      </w:r>
      <w:proofErr w:type="spellStart"/>
      <w:r w:rsidRPr="00B91500">
        <w:t>Yuce</w:t>
      </w:r>
      <w:proofErr w:type="spellEnd"/>
      <w:r>
        <w:t xml:space="preserve">, </w:t>
      </w:r>
      <w:r w:rsidRPr="00B91500">
        <w:t xml:space="preserve">Patrick </w:t>
      </w:r>
      <w:proofErr w:type="spellStart"/>
      <w:r w:rsidRPr="00B91500">
        <w:t>Schaumont</w:t>
      </w:r>
      <w:proofErr w:type="spellEnd"/>
      <w:r>
        <w:t xml:space="preserve">, </w:t>
      </w:r>
      <w:r w:rsidRPr="00B91500">
        <w:t>Marc Witteman</w:t>
      </w:r>
      <w:r>
        <w:t xml:space="preserve">, </w:t>
      </w:r>
      <w:r w:rsidRPr="00B91500">
        <w:rPr>
          <w:i/>
        </w:rPr>
        <w:t>Fault Attacks on Secure Embedded Software: Threats, Design and Evaluation</w:t>
      </w:r>
      <w:r>
        <w:t xml:space="preserve">, </w:t>
      </w:r>
      <w:hyperlink r:id="rId11" w:history="1">
        <w:r w:rsidR="00515A40">
          <w:rPr>
            <w:rStyle w:val="Hyperlink"/>
          </w:rPr>
          <w:t>https://arxiv.org/pdf/2003.10513.pdf</w:t>
        </w:r>
      </w:hyperlink>
    </w:p>
    <w:p w14:paraId="4B4691B9" w14:textId="115EDA7B" w:rsidR="00CD3C11" w:rsidRPr="00A044AC" w:rsidRDefault="00F3633D" w:rsidP="00BC7E68">
      <w:pPr>
        <w:pStyle w:val="Footer1"/>
        <w:rPr>
          <w:lang w:val="en-US"/>
        </w:rPr>
      </w:pPr>
      <w:r w:rsidRPr="00A044AC">
        <w:rPr>
          <w:lang w:val="en-US" w:eastAsia="ja-JP"/>
        </w:rPr>
        <w:lastRenderedPageBreak/>
        <w:drawing>
          <wp:anchor distT="0" distB="0" distL="114300" distR="114300" simplePos="0" relativeHeight="251640832" behindDoc="0" locked="0" layoutInCell="1" allowOverlap="1" wp14:anchorId="1A22E366" wp14:editId="433B3F02">
            <wp:simplePos x="0" y="0"/>
            <wp:positionH relativeFrom="column">
              <wp:posOffset>-279400</wp:posOffset>
            </wp:positionH>
            <wp:positionV relativeFrom="paragraph">
              <wp:posOffset>3819442</wp:posOffset>
            </wp:positionV>
            <wp:extent cx="1885315" cy="596265"/>
            <wp:effectExtent l="0" t="0" r="0" b="0"/>
            <wp:wrapThrough wrapText="bothSides">
              <wp:wrapPolygon edited="0">
                <wp:start x="3492" y="5521"/>
                <wp:lineTo x="2619" y="13112"/>
                <wp:lineTo x="2619" y="15182"/>
                <wp:lineTo x="17897" y="15182"/>
                <wp:lineTo x="18115" y="13802"/>
                <wp:lineTo x="18333" y="8281"/>
                <wp:lineTo x="18115" y="5521"/>
                <wp:lineTo x="3492" y="5521"/>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scure_logo_RGB_PANTONE_539.ep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5315" cy="596265"/>
                    </a:xfrm>
                    <a:prstGeom prst="rect">
                      <a:avLst/>
                    </a:prstGeom>
                  </pic:spPr>
                </pic:pic>
              </a:graphicData>
            </a:graphic>
            <wp14:sizeRelH relativeFrom="page">
              <wp14:pctWidth>0</wp14:pctWidth>
            </wp14:sizeRelH>
            <wp14:sizeRelV relativeFrom="page">
              <wp14:pctHeight>0</wp14:pctHeight>
            </wp14:sizeRelV>
          </wp:anchor>
        </w:drawing>
      </w:r>
      <w:r w:rsidRPr="001F0DA8">
        <w:rPr>
          <w:lang w:val="en-US" w:eastAsia="ja-JP"/>
        </w:rPr>
        <mc:AlternateContent>
          <mc:Choice Requires="wps">
            <w:drawing>
              <wp:anchor distT="0" distB="0" distL="114300" distR="114300" simplePos="0" relativeHeight="251651072" behindDoc="0" locked="0" layoutInCell="1" allowOverlap="1" wp14:anchorId="4A5564E5" wp14:editId="6CCA8100">
                <wp:simplePos x="0" y="0"/>
                <wp:positionH relativeFrom="column">
                  <wp:posOffset>3789680</wp:posOffset>
                </wp:positionH>
                <wp:positionV relativeFrom="paragraph">
                  <wp:posOffset>-207835</wp:posOffset>
                </wp:positionV>
                <wp:extent cx="2690495" cy="253365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690495" cy="2533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4969E8" w14:textId="77777777" w:rsidR="005576D2" w:rsidRDefault="005576D2" w:rsidP="00C92938">
                            <w:r>
                              <w:t>Riscure BV</w:t>
                            </w:r>
                          </w:p>
                          <w:p w14:paraId="6170F086" w14:textId="77777777" w:rsidR="005576D2" w:rsidRDefault="005576D2" w:rsidP="00C92938">
                            <w:r>
                              <w:t xml:space="preserve">Frontier Building, </w:t>
                            </w:r>
                            <w:proofErr w:type="spellStart"/>
                            <w:r>
                              <w:t>Delftechpark</w:t>
                            </w:r>
                            <w:proofErr w:type="spellEnd"/>
                            <w:r>
                              <w:t xml:space="preserve"> 49</w:t>
                            </w:r>
                          </w:p>
                          <w:p w14:paraId="44C83FA3" w14:textId="77777777" w:rsidR="005576D2" w:rsidRDefault="005576D2" w:rsidP="00C92938">
                            <w:r>
                              <w:t>2628 XJ Delft</w:t>
                            </w:r>
                          </w:p>
                          <w:p w14:paraId="513E2CD3" w14:textId="77777777" w:rsidR="005576D2" w:rsidRDefault="005576D2" w:rsidP="00C92938">
                            <w:r>
                              <w:t xml:space="preserve">The Netherlands </w:t>
                            </w:r>
                          </w:p>
                          <w:p w14:paraId="594A87F9" w14:textId="77777777" w:rsidR="005576D2" w:rsidRDefault="005576D2" w:rsidP="00C92938"/>
                          <w:p w14:paraId="1B4F35D3" w14:textId="77777777" w:rsidR="005576D2" w:rsidRDefault="005576D2" w:rsidP="00C92938">
                            <w:r>
                              <w:t>Phone: + 31 (0) 15 251 4090</w:t>
                            </w:r>
                          </w:p>
                          <w:p w14:paraId="48D09560" w14:textId="77777777" w:rsidR="005576D2" w:rsidRDefault="00E22C44" w:rsidP="00C92938">
                            <w:pPr>
                              <w:rPr>
                                <w:rFonts w:ascii="Foco" w:hAnsi="Foco"/>
                              </w:rPr>
                            </w:pPr>
                            <w:hyperlink r:id="rId13" w:history="1">
                              <w:r w:rsidR="005576D2" w:rsidRPr="009134AE">
                                <w:rPr>
                                  <w:rStyle w:val="Hyperlink"/>
                                  <w:rFonts w:ascii="Foco" w:hAnsi="Foco"/>
                                </w:rPr>
                                <w:t>inforequest@riscure.com</w:t>
                              </w:r>
                            </w:hyperlink>
                            <w:r w:rsidR="005576D2">
                              <w:rPr>
                                <w:rFonts w:ascii="Foco" w:hAnsi="Foco"/>
                              </w:rPr>
                              <w:t xml:space="preserve"> </w:t>
                            </w:r>
                          </w:p>
                          <w:p w14:paraId="04FF66C9" w14:textId="77777777" w:rsidR="005576D2" w:rsidRDefault="005576D2" w:rsidP="00C92938"/>
                          <w:p w14:paraId="5516D781" w14:textId="77777777" w:rsidR="005576D2" w:rsidRDefault="005576D2" w:rsidP="00C92938"/>
                          <w:p w14:paraId="68564953" w14:textId="77777777" w:rsidR="005576D2" w:rsidRDefault="005576D2" w:rsidP="00C92938">
                            <w:r>
                              <w:t>Riscure BV</w:t>
                            </w:r>
                          </w:p>
                          <w:p w14:paraId="5147F0B5" w14:textId="77777777" w:rsidR="005576D2" w:rsidRDefault="005576D2" w:rsidP="00C92938">
                            <w:r>
                              <w:t xml:space="preserve">Frontier Building, </w:t>
                            </w:r>
                            <w:proofErr w:type="spellStart"/>
                            <w:r>
                              <w:t>Delftechpark</w:t>
                            </w:r>
                            <w:proofErr w:type="spellEnd"/>
                            <w:r>
                              <w:t xml:space="preserve"> 49</w:t>
                            </w:r>
                          </w:p>
                          <w:p w14:paraId="4FEA3DBF" w14:textId="77777777" w:rsidR="005576D2" w:rsidRDefault="005576D2" w:rsidP="00C92938">
                            <w:r>
                              <w:t>2628 XJ Delft</w:t>
                            </w:r>
                          </w:p>
                          <w:p w14:paraId="684FBB1A" w14:textId="77777777" w:rsidR="005576D2" w:rsidRDefault="005576D2" w:rsidP="00C92938">
                            <w:r>
                              <w:t xml:space="preserve">The Netherlands </w:t>
                            </w:r>
                          </w:p>
                          <w:p w14:paraId="55C9B1CE" w14:textId="77777777" w:rsidR="005576D2" w:rsidRDefault="005576D2" w:rsidP="00C92938"/>
                          <w:p w14:paraId="35B7121D" w14:textId="77777777" w:rsidR="005576D2" w:rsidRDefault="005576D2" w:rsidP="00C92938">
                            <w:r>
                              <w:t>Phone: + 31 (0) 15 251 4090</w:t>
                            </w:r>
                          </w:p>
                          <w:p w14:paraId="4B3EBA0D" w14:textId="77777777" w:rsidR="005576D2" w:rsidRDefault="00E22C44" w:rsidP="00C92938">
                            <w:pPr>
                              <w:rPr>
                                <w:rFonts w:ascii="Foco" w:hAnsi="Foco"/>
                              </w:rPr>
                            </w:pPr>
                            <w:hyperlink r:id="rId14" w:history="1">
                              <w:r w:rsidR="005576D2" w:rsidRPr="009134AE">
                                <w:rPr>
                                  <w:rStyle w:val="Hyperlink"/>
                                  <w:rFonts w:ascii="Foco" w:hAnsi="Foco"/>
                                </w:rPr>
                                <w:t>inforequest@riscure.com</w:t>
                              </w:r>
                            </w:hyperlink>
                            <w:r w:rsidR="005576D2">
                              <w:rPr>
                                <w:rFonts w:ascii="Foco" w:hAnsi="Foco"/>
                              </w:rPr>
                              <w:t xml:space="preserve"> </w:t>
                            </w:r>
                          </w:p>
                          <w:p w14:paraId="4074648E" w14:textId="77777777" w:rsidR="005576D2" w:rsidRDefault="005576D2" w:rsidP="00C92938"/>
                          <w:p w14:paraId="4C4281A3" w14:textId="77777777" w:rsidR="005576D2" w:rsidRDefault="005576D2" w:rsidP="00C92938"/>
                          <w:p w14:paraId="2E743331" w14:textId="77777777" w:rsidR="005576D2" w:rsidRDefault="005576D2" w:rsidP="006F55C1">
                            <w:r>
                              <w:t>Riscure BV</w:t>
                            </w:r>
                          </w:p>
                          <w:p w14:paraId="3ADCA4A2" w14:textId="77777777" w:rsidR="005576D2" w:rsidRDefault="005576D2" w:rsidP="006F55C1">
                            <w:r>
                              <w:t xml:space="preserve">Frontier Building, </w:t>
                            </w:r>
                            <w:proofErr w:type="spellStart"/>
                            <w:r>
                              <w:t>Delftechpark</w:t>
                            </w:r>
                            <w:proofErr w:type="spellEnd"/>
                            <w:r>
                              <w:t xml:space="preserve"> 49</w:t>
                            </w:r>
                          </w:p>
                          <w:p w14:paraId="3DA4BFC8" w14:textId="77777777" w:rsidR="005576D2" w:rsidRDefault="005576D2" w:rsidP="006F55C1">
                            <w:r>
                              <w:t>2628 XJ Delft</w:t>
                            </w:r>
                          </w:p>
                          <w:p w14:paraId="745E28D4" w14:textId="77777777" w:rsidR="005576D2" w:rsidRDefault="005576D2" w:rsidP="006F55C1">
                            <w:r>
                              <w:t xml:space="preserve">The Netherlands </w:t>
                            </w:r>
                          </w:p>
                          <w:p w14:paraId="5B5150AA" w14:textId="77777777" w:rsidR="005576D2" w:rsidRDefault="005576D2" w:rsidP="006F55C1"/>
                          <w:p w14:paraId="59906924" w14:textId="77777777" w:rsidR="005576D2" w:rsidRDefault="005576D2" w:rsidP="006F55C1">
                            <w:r>
                              <w:t>Phone: + 31 (0) 15 251 4090</w:t>
                            </w:r>
                          </w:p>
                          <w:p w14:paraId="141E6CB0" w14:textId="77777777" w:rsidR="005576D2" w:rsidRDefault="00E22C44" w:rsidP="006F55C1">
                            <w:pPr>
                              <w:rPr>
                                <w:rFonts w:ascii="Foco" w:hAnsi="Foco"/>
                              </w:rPr>
                            </w:pPr>
                            <w:hyperlink r:id="rId15" w:history="1">
                              <w:r w:rsidR="005576D2" w:rsidRPr="009134AE">
                                <w:rPr>
                                  <w:rStyle w:val="Hyperlink"/>
                                  <w:rFonts w:ascii="Foco" w:hAnsi="Foco"/>
                                </w:rPr>
                                <w:t>inforequest@riscure.com</w:t>
                              </w:r>
                            </w:hyperlink>
                            <w:r w:rsidR="005576D2">
                              <w:rPr>
                                <w:rFonts w:ascii="Foco" w:hAnsi="Foco"/>
                              </w:rPr>
                              <w:t xml:space="preserve"> </w:t>
                            </w:r>
                          </w:p>
                          <w:p w14:paraId="6E3C50E9" w14:textId="77777777" w:rsidR="005576D2" w:rsidRDefault="005576D2" w:rsidP="006F55C1"/>
                          <w:p w14:paraId="1AF8E499" w14:textId="77777777" w:rsidR="005576D2" w:rsidRDefault="005576D2" w:rsidP="006F55C1"/>
                          <w:p w14:paraId="59666F10" w14:textId="77777777" w:rsidR="005576D2" w:rsidRDefault="005576D2" w:rsidP="006F55C1">
                            <w:r>
                              <w:t>Riscure BV</w:t>
                            </w:r>
                          </w:p>
                          <w:p w14:paraId="49BF9C78" w14:textId="77777777" w:rsidR="005576D2" w:rsidRDefault="005576D2" w:rsidP="006F55C1">
                            <w:r>
                              <w:t xml:space="preserve">Frontier Building, </w:t>
                            </w:r>
                            <w:proofErr w:type="spellStart"/>
                            <w:r>
                              <w:t>Delftechpark</w:t>
                            </w:r>
                            <w:proofErr w:type="spellEnd"/>
                            <w:r>
                              <w:t xml:space="preserve"> 49</w:t>
                            </w:r>
                          </w:p>
                          <w:p w14:paraId="56E27166" w14:textId="77777777" w:rsidR="005576D2" w:rsidRDefault="005576D2" w:rsidP="006F55C1">
                            <w:r>
                              <w:t>2628 XJ Delft</w:t>
                            </w:r>
                          </w:p>
                          <w:p w14:paraId="48252CAC" w14:textId="77777777" w:rsidR="005576D2" w:rsidRDefault="005576D2" w:rsidP="006F55C1">
                            <w:r>
                              <w:t xml:space="preserve">The Netherlands </w:t>
                            </w:r>
                          </w:p>
                          <w:p w14:paraId="552F9B6C" w14:textId="77777777" w:rsidR="005576D2" w:rsidRDefault="005576D2" w:rsidP="006F55C1"/>
                          <w:p w14:paraId="1E6A6F61" w14:textId="77777777" w:rsidR="005576D2" w:rsidRDefault="005576D2" w:rsidP="006F55C1">
                            <w:r>
                              <w:t>Phone: + 31 (0) 15 251 4090</w:t>
                            </w:r>
                          </w:p>
                          <w:p w14:paraId="743F9A5A" w14:textId="77777777" w:rsidR="005576D2" w:rsidRDefault="00E22C44" w:rsidP="006F55C1">
                            <w:pPr>
                              <w:rPr>
                                <w:rFonts w:ascii="Foco" w:hAnsi="Foco"/>
                              </w:rPr>
                            </w:pPr>
                            <w:hyperlink r:id="rId16" w:history="1">
                              <w:r w:rsidR="005576D2" w:rsidRPr="009134AE">
                                <w:rPr>
                                  <w:rStyle w:val="Hyperlink"/>
                                  <w:rFonts w:ascii="Foco" w:hAnsi="Foco"/>
                                </w:rPr>
                                <w:t>inforequest@riscure.com</w:t>
                              </w:r>
                            </w:hyperlink>
                            <w:r w:rsidR="005576D2">
                              <w:rPr>
                                <w:rFonts w:ascii="Foco" w:hAnsi="Foco"/>
                              </w:rPr>
                              <w:t xml:space="preserve"> </w:t>
                            </w:r>
                          </w:p>
                          <w:p w14:paraId="47115ECA" w14:textId="77777777" w:rsidR="005576D2" w:rsidRDefault="005576D2" w:rsidP="006F55C1"/>
                          <w:p w14:paraId="006E3B09" w14:textId="77777777" w:rsidR="005576D2" w:rsidRDefault="005576D2" w:rsidP="006F55C1"/>
                          <w:p w14:paraId="1FDB7EF8" w14:textId="77777777" w:rsidR="005576D2" w:rsidRDefault="005576D2" w:rsidP="006F55C1">
                            <w:r>
                              <w:t>Riscure BV</w:t>
                            </w:r>
                          </w:p>
                          <w:p w14:paraId="42A2BA80" w14:textId="77777777" w:rsidR="005576D2" w:rsidRDefault="005576D2" w:rsidP="006F55C1">
                            <w:r>
                              <w:t xml:space="preserve">Frontier Building, </w:t>
                            </w:r>
                            <w:proofErr w:type="spellStart"/>
                            <w:r>
                              <w:t>Delftechpark</w:t>
                            </w:r>
                            <w:proofErr w:type="spellEnd"/>
                            <w:r>
                              <w:t xml:space="preserve"> 49</w:t>
                            </w:r>
                          </w:p>
                          <w:p w14:paraId="77D98DA3" w14:textId="77777777" w:rsidR="005576D2" w:rsidRDefault="005576D2" w:rsidP="006F55C1">
                            <w:r>
                              <w:t>2628 XJ Delft</w:t>
                            </w:r>
                          </w:p>
                          <w:p w14:paraId="701B9328" w14:textId="77777777" w:rsidR="005576D2" w:rsidRDefault="005576D2" w:rsidP="006F55C1">
                            <w:r>
                              <w:t xml:space="preserve">The Netherlands </w:t>
                            </w:r>
                          </w:p>
                          <w:p w14:paraId="6CE969ED" w14:textId="77777777" w:rsidR="005576D2" w:rsidRDefault="005576D2" w:rsidP="006F55C1"/>
                          <w:p w14:paraId="5191A7CD" w14:textId="77777777" w:rsidR="005576D2" w:rsidRDefault="005576D2" w:rsidP="006F55C1">
                            <w:r>
                              <w:t>Phone: + 31 (0) 15 251 4090</w:t>
                            </w:r>
                          </w:p>
                          <w:p w14:paraId="5BDF434E" w14:textId="77777777" w:rsidR="005576D2" w:rsidRDefault="00E22C44" w:rsidP="006F55C1">
                            <w:pPr>
                              <w:rPr>
                                <w:rFonts w:ascii="Foco" w:hAnsi="Foco"/>
                              </w:rPr>
                            </w:pPr>
                            <w:hyperlink r:id="rId17" w:history="1">
                              <w:r w:rsidR="005576D2" w:rsidRPr="009134AE">
                                <w:rPr>
                                  <w:rStyle w:val="Hyperlink"/>
                                  <w:rFonts w:ascii="Foco" w:hAnsi="Foco"/>
                                </w:rPr>
                                <w:t>inforequest@riscure.com</w:t>
                              </w:r>
                            </w:hyperlink>
                            <w:r w:rsidR="005576D2">
                              <w:rPr>
                                <w:rFonts w:ascii="Foco" w:hAnsi="Foco"/>
                              </w:rPr>
                              <w:t xml:space="preserve"> </w:t>
                            </w:r>
                          </w:p>
                          <w:p w14:paraId="1F25ED64" w14:textId="77777777" w:rsidR="005576D2" w:rsidRDefault="005576D2" w:rsidP="006F55C1"/>
                          <w:p w14:paraId="0D10D7F1" w14:textId="77777777" w:rsidR="005576D2" w:rsidRDefault="005576D2" w:rsidP="006F55C1"/>
                          <w:p w14:paraId="5A38FE62" w14:textId="77777777" w:rsidR="005576D2" w:rsidRDefault="005576D2" w:rsidP="006F55C1">
                            <w:r>
                              <w:t>Riscure BV</w:t>
                            </w:r>
                          </w:p>
                          <w:p w14:paraId="5783DA87" w14:textId="77777777" w:rsidR="005576D2" w:rsidRDefault="005576D2" w:rsidP="006F55C1">
                            <w:r>
                              <w:t xml:space="preserve">Frontier Building, </w:t>
                            </w:r>
                            <w:proofErr w:type="spellStart"/>
                            <w:r>
                              <w:t>Delftechpark</w:t>
                            </w:r>
                            <w:proofErr w:type="spellEnd"/>
                            <w:r>
                              <w:t xml:space="preserve"> 49</w:t>
                            </w:r>
                          </w:p>
                          <w:p w14:paraId="78636094" w14:textId="77777777" w:rsidR="005576D2" w:rsidRDefault="005576D2" w:rsidP="006F55C1">
                            <w:r>
                              <w:t>2628 XJ Delft</w:t>
                            </w:r>
                          </w:p>
                          <w:p w14:paraId="177D116B" w14:textId="77777777" w:rsidR="005576D2" w:rsidRDefault="005576D2" w:rsidP="006F55C1">
                            <w:r>
                              <w:t xml:space="preserve">The Netherlands </w:t>
                            </w:r>
                          </w:p>
                          <w:p w14:paraId="3411EEE5" w14:textId="77777777" w:rsidR="005576D2" w:rsidRDefault="005576D2" w:rsidP="006F55C1"/>
                          <w:p w14:paraId="2F06836F" w14:textId="77777777" w:rsidR="005576D2" w:rsidRDefault="005576D2" w:rsidP="006F55C1">
                            <w:r>
                              <w:t>Phone: + 31 (0) 15 251 4090</w:t>
                            </w:r>
                          </w:p>
                          <w:p w14:paraId="27ED14AA" w14:textId="77777777" w:rsidR="005576D2" w:rsidRDefault="00E22C44" w:rsidP="006F55C1">
                            <w:pPr>
                              <w:rPr>
                                <w:rFonts w:ascii="Foco" w:hAnsi="Foco"/>
                              </w:rPr>
                            </w:pPr>
                            <w:hyperlink r:id="rId18" w:history="1">
                              <w:r w:rsidR="005576D2" w:rsidRPr="009134AE">
                                <w:rPr>
                                  <w:rStyle w:val="Hyperlink"/>
                                  <w:rFonts w:ascii="Foco" w:hAnsi="Foco"/>
                                </w:rPr>
                                <w:t>inforequest@riscure.com</w:t>
                              </w:r>
                            </w:hyperlink>
                            <w:r w:rsidR="005576D2">
                              <w:rPr>
                                <w:rFonts w:ascii="Foco" w:hAnsi="Foco"/>
                              </w:rPr>
                              <w:t xml:space="preserve"> </w:t>
                            </w:r>
                          </w:p>
                          <w:p w14:paraId="4D3E8158" w14:textId="77777777" w:rsidR="005576D2" w:rsidRDefault="005576D2" w:rsidP="006F55C1"/>
                          <w:p w14:paraId="71F4E0A9" w14:textId="77777777" w:rsidR="005576D2" w:rsidRDefault="005576D2" w:rsidP="006F55C1"/>
                          <w:p w14:paraId="5A5BAF79" w14:textId="77777777" w:rsidR="005576D2" w:rsidRDefault="005576D2" w:rsidP="006F55C1">
                            <w:r>
                              <w:t>Riscure BV</w:t>
                            </w:r>
                          </w:p>
                          <w:p w14:paraId="0A67AD5F" w14:textId="77777777" w:rsidR="005576D2" w:rsidRDefault="005576D2" w:rsidP="006F55C1">
                            <w:r>
                              <w:t xml:space="preserve">Frontier Building, </w:t>
                            </w:r>
                            <w:proofErr w:type="spellStart"/>
                            <w:r>
                              <w:t>Delftechpark</w:t>
                            </w:r>
                            <w:proofErr w:type="spellEnd"/>
                            <w:r>
                              <w:t xml:space="preserve"> 49</w:t>
                            </w:r>
                          </w:p>
                          <w:p w14:paraId="4672C504" w14:textId="77777777" w:rsidR="005576D2" w:rsidRDefault="005576D2" w:rsidP="006F55C1">
                            <w:r>
                              <w:t>2628 XJ Delft</w:t>
                            </w:r>
                          </w:p>
                          <w:p w14:paraId="3BFD0A70" w14:textId="77777777" w:rsidR="005576D2" w:rsidRDefault="005576D2" w:rsidP="006F55C1">
                            <w:r>
                              <w:t xml:space="preserve">The Netherlands </w:t>
                            </w:r>
                          </w:p>
                          <w:p w14:paraId="7586384F" w14:textId="77777777" w:rsidR="005576D2" w:rsidRDefault="005576D2" w:rsidP="006F55C1"/>
                          <w:p w14:paraId="392B35CC" w14:textId="77777777" w:rsidR="005576D2" w:rsidRDefault="005576D2" w:rsidP="006F55C1">
                            <w:r>
                              <w:t>Phone: + 31 (0) 15 251 4090</w:t>
                            </w:r>
                          </w:p>
                          <w:p w14:paraId="49BB99C4" w14:textId="77777777" w:rsidR="005576D2" w:rsidRDefault="00E22C44" w:rsidP="006F55C1">
                            <w:pPr>
                              <w:rPr>
                                <w:rFonts w:ascii="Foco" w:hAnsi="Foco"/>
                              </w:rPr>
                            </w:pPr>
                            <w:hyperlink r:id="rId19" w:history="1">
                              <w:r w:rsidR="005576D2" w:rsidRPr="009134AE">
                                <w:rPr>
                                  <w:rStyle w:val="Hyperlink"/>
                                  <w:rFonts w:ascii="Foco" w:hAnsi="Foco"/>
                                </w:rPr>
                                <w:t>inforequest@riscure.com</w:t>
                              </w:r>
                            </w:hyperlink>
                            <w:r w:rsidR="005576D2">
                              <w:rPr>
                                <w:rFonts w:ascii="Foco" w:hAnsi="Foco"/>
                              </w:rPr>
                              <w:t xml:space="preserve"> </w:t>
                            </w:r>
                          </w:p>
                          <w:p w14:paraId="3D06D90F" w14:textId="77777777" w:rsidR="005576D2" w:rsidRDefault="005576D2" w:rsidP="006F55C1"/>
                          <w:p w14:paraId="4AC1DAA8" w14:textId="77777777" w:rsidR="005576D2" w:rsidRDefault="005576D2" w:rsidP="006F55C1"/>
                          <w:p w14:paraId="09EE4071" w14:textId="77777777" w:rsidR="005576D2" w:rsidRDefault="005576D2" w:rsidP="006F55C1">
                            <w:r>
                              <w:t>Riscure BV</w:t>
                            </w:r>
                          </w:p>
                          <w:p w14:paraId="142AE7A0" w14:textId="77777777" w:rsidR="005576D2" w:rsidRDefault="005576D2" w:rsidP="006F55C1">
                            <w:r>
                              <w:t xml:space="preserve">Frontier Building, </w:t>
                            </w:r>
                            <w:proofErr w:type="spellStart"/>
                            <w:r>
                              <w:t>Delftechpark</w:t>
                            </w:r>
                            <w:proofErr w:type="spellEnd"/>
                            <w:r>
                              <w:t xml:space="preserve"> 49</w:t>
                            </w:r>
                          </w:p>
                          <w:p w14:paraId="4D049DEC" w14:textId="77777777" w:rsidR="005576D2" w:rsidRDefault="005576D2" w:rsidP="006F55C1">
                            <w:r>
                              <w:t>2628 XJ Delft</w:t>
                            </w:r>
                          </w:p>
                          <w:p w14:paraId="452B346F" w14:textId="77777777" w:rsidR="005576D2" w:rsidRDefault="005576D2" w:rsidP="006F55C1">
                            <w:r>
                              <w:t xml:space="preserve">The Netherlands </w:t>
                            </w:r>
                          </w:p>
                          <w:p w14:paraId="25876E07" w14:textId="77777777" w:rsidR="005576D2" w:rsidRDefault="005576D2" w:rsidP="006F55C1"/>
                          <w:p w14:paraId="5794C501" w14:textId="77777777" w:rsidR="005576D2" w:rsidRDefault="005576D2" w:rsidP="006F55C1">
                            <w:r>
                              <w:t>Phone: + 31 (0) 15 251 4090</w:t>
                            </w:r>
                          </w:p>
                          <w:p w14:paraId="015695A1" w14:textId="77777777" w:rsidR="005576D2" w:rsidRDefault="00E22C44" w:rsidP="006F55C1">
                            <w:pPr>
                              <w:rPr>
                                <w:rFonts w:ascii="Foco" w:hAnsi="Foco"/>
                              </w:rPr>
                            </w:pPr>
                            <w:hyperlink r:id="rId20" w:history="1">
                              <w:r w:rsidR="005576D2" w:rsidRPr="009134AE">
                                <w:rPr>
                                  <w:rStyle w:val="Hyperlink"/>
                                  <w:rFonts w:ascii="Foco" w:hAnsi="Foco"/>
                                </w:rPr>
                                <w:t>inforequest@riscure.com</w:t>
                              </w:r>
                            </w:hyperlink>
                            <w:r w:rsidR="005576D2">
                              <w:rPr>
                                <w:rFonts w:ascii="Foco" w:hAnsi="Foco"/>
                              </w:rPr>
                              <w:t xml:space="preserve"> </w:t>
                            </w:r>
                          </w:p>
                          <w:p w14:paraId="71B6E1EE" w14:textId="77777777" w:rsidR="005576D2" w:rsidRDefault="005576D2" w:rsidP="006F55C1"/>
                          <w:p w14:paraId="10065A41" w14:textId="77777777" w:rsidR="005576D2" w:rsidRDefault="005576D2"/>
                          <w:p w14:paraId="41BB5A88" w14:textId="77777777" w:rsidR="005576D2" w:rsidRDefault="005576D2" w:rsidP="005576D2">
                            <w:r>
                              <w:t>Riscure BV</w:t>
                            </w:r>
                          </w:p>
                          <w:p w14:paraId="4B8CDC9C" w14:textId="77777777" w:rsidR="005576D2" w:rsidRDefault="005576D2" w:rsidP="005576D2">
                            <w:r>
                              <w:t xml:space="preserve">Frontier Building, </w:t>
                            </w:r>
                            <w:proofErr w:type="spellStart"/>
                            <w:r>
                              <w:t>Delftechpark</w:t>
                            </w:r>
                            <w:proofErr w:type="spellEnd"/>
                            <w:r>
                              <w:t xml:space="preserve"> 49</w:t>
                            </w:r>
                          </w:p>
                          <w:p w14:paraId="75F83844" w14:textId="77777777" w:rsidR="005576D2" w:rsidRDefault="005576D2" w:rsidP="005576D2">
                            <w:r>
                              <w:t>2628 XJ Delft</w:t>
                            </w:r>
                          </w:p>
                          <w:p w14:paraId="4E93829C" w14:textId="77777777" w:rsidR="005576D2" w:rsidRDefault="005576D2" w:rsidP="005576D2">
                            <w:r>
                              <w:t xml:space="preserve">The Netherlands </w:t>
                            </w:r>
                          </w:p>
                          <w:p w14:paraId="0C0688E5" w14:textId="77777777" w:rsidR="005576D2" w:rsidRDefault="005576D2" w:rsidP="005576D2"/>
                          <w:p w14:paraId="71BE7415" w14:textId="77777777" w:rsidR="005576D2" w:rsidRDefault="005576D2" w:rsidP="005576D2">
                            <w:r>
                              <w:t>Phone: + 31 (0) 15 251 4090</w:t>
                            </w:r>
                          </w:p>
                          <w:p w14:paraId="327840FE" w14:textId="77777777" w:rsidR="005576D2" w:rsidRDefault="00E22C44" w:rsidP="005576D2">
                            <w:pPr>
                              <w:rPr>
                                <w:rFonts w:ascii="Foco" w:hAnsi="Foco"/>
                              </w:rPr>
                            </w:pPr>
                            <w:hyperlink r:id="rId21" w:history="1">
                              <w:r w:rsidR="005576D2" w:rsidRPr="009134AE">
                                <w:rPr>
                                  <w:rStyle w:val="Hyperlink"/>
                                  <w:rFonts w:ascii="Foco" w:hAnsi="Foco"/>
                                </w:rPr>
                                <w:t>inforequest@riscure.com</w:t>
                              </w:r>
                            </w:hyperlink>
                            <w:r w:rsidR="005576D2">
                              <w:rPr>
                                <w:rFonts w:ascii="Foco" w:hAnsi="Foco"/>
                              </w:rPr>
                              <w:t xml:space="preserve"> </w:t>
                            </w:r>
                          </w:p>
                          <w:p w14:paraId="4A621163" w14:textId="77777777" w:rsidR="005576D2" w:rsidRDefault="005576D2" w:rsidP="005576D2"/>
                          <w:p w14:paraId="2F41D6E3" w14:textId="77777777" w:rsidR="005576D2" w:rsidRDefault="005576D2" w:rsidP="005576D2"/>
                          <w:p w14:paraId="0BDD86BA" w14:textId="77777777" w:rsidR="005576D2" w:rsidRDefault="005576D2" w:rsidP="005576D2">
                            <w:r>
                              <w:t>Riscure BV</w:t>
                            </w:r>
                          </w:p>
                          <w:p w14:paraId="4C865341" w14:textId="77777777" w:rsidR="005576D2" w:rsidRDefault="005576D2" w:rsidP="005576D2">
                            <w:r>
                              <w:t xml:space="preserve">Frontier Building, </w:t>
                            </w:r>
                            <w:proofErr w:type="spellStart"/>
                            <w:r>
                              <w:t>Delftechpark</w:t>
                            </w:r>
                            <w:proofErr w:type="spellEnd"/>
                            <w:r>
                              <w:t xml:space="preserve"> 49</w:t>
                            </w:r>
                          </w:p>
                          <w:p w14:paraId="5834BB9B" w14:textId="77777777" w:rsidR="005576D2" w:rsidRDefault="005576D2" w:rsidP="005576D2">
                            <w:r>
                              <w:t>2628 XJ Delft</w:t>
                            </w:r>
                          </w:p>
                          <w:p w14:paraId="7A0DFEB9" w14:textId="77777777" w:rsidR="005576D2" w:rsidRDefault="005576D2" w:rsidP="005576D2">
                            <w:r>
                              <w:t xml:space="preserve">The Netherlands </w:t>
                            </w:r>
                          </w:p>
                          <w:p w14:paraId="05F2021C" w14:textId="77777777" w:rsidR="005576D2" w:rsidRDefault="005576D2" w:rsidP="005576D2"/>
                          <w:p w14:paraId="3047AC3D" w14:textId="77777777" w:rsidR="005576D2" w:rsidRDefault="005576D2" w:rsidP="005576D2">
                            <w:r>
                              <w:t>Phone: + 31 (0) 15 251 4090</w:t>
                            </w:r>
                          </w:p>
                          <w:p w14:paraId="48A75F40" w14:textId="77777777" w:rsidR="005576D2" w:rsidRDefault="00E22C44" w:rsidP="005576D2">
                            <w:pPr>
                              <w:rPr>
                                <w:rFonts w:ascii="Foco" w:hAnsi="Foco"/>
                              </w:rPr>
                            </w:pPr>
                            <w:hyperlink r:id="rId22" w:history="1">
                              <w:r w:rsidR="005576D2" w:rsidRPr="009134AE">
                                <w:rPr>
                                  <w:rStyle w:val="Hyperlink"/>
                                  <w:rFonts w:ascii="Foco" w:hAnsi="Foco"/>
                                </w:rPr>
                                <w:t>inforequest@riscure.com</w:t>
                              </w:r>
                            </w:hyperlink>
                            <w:r w:rsidR="005576D2">
                              <w:rPr>
                                <w:rFonts w:ascii="Foco" w:hAnsi="Foco"/>
                              </w:rPr>
                              <w:t xml:space="preserve"> </w:t>
                            </w:r>
                          </w:p>
                          <w:p w14:paraId="57FDF1D7" w14:textId="77777777" w:rsidR="005576D2" w:rsidRDefault="005576D2" w:rsidP="005576D2"/>
                          <w:p w14:paraId="4433ABE8" w14:textId="77777777" w:rsidR="005576D2" w:rsidRDefault="005576D2" w:rsidP="005576D2"/>
                          <w:p w14:paraId="0D56C537" w14:textId="77777777" w:rsidR="005576D2" w:rsidRDefault="005576D2" w:rsidP="005576D2">
                            <w:r>
                              <w:t>Riscure BV</w:t>
                            </w:r>
                          </w:p>
                          <w:p w14:paraId="54D891F7" w14:textId="77777777" w:rsidR="005576D2" w:rsidRDefault="005576D2" w:rsidP="005576D2">
                            <w:r>
                              <w:t xml:space="preserve">Frontier Building, </w:t>
                            </w:r>
                            <w:proofErr w:type="spellStart"/>
                            <w:r>
                              <w:t>Delftechpark</w:t>
                            </w:r>
                            <w:proofErr w:type="spellEnd"/>
                            <w:r>
                              <w:t xml:space="preserve"> 49</w:t>
                            </w:r>
                          </w:p>
                          <w:p w14:paraId="13649969" w14:textId="77777777" w:rsidR="005576D2" w:rsidRDefault="005576D2" w:rsidP="005576D2">
                            <w:r>
                              <w:t>2628 XJ Delft</w:t>
                            </w:r>
                          </w:p>
                          <w:p w14:paraId="155DFB1B" w14:textId="77777777" w:rsidR="005576D2" w:rsidRDefault="005576D2" w:rsidP="005576D2">
                            <w:r>
                              <w:t xml:space="preserve">The Netherlands </w:t>
                            </w:r>
                          </w:p>
                          <w:p w14:paraId="517709DB" w14:textId="77777777" w:rsidR="005576D2" w:rsidRDefault="005576D2" w:rsidP="005576D2"/>
                          <w:p w14:paraId="5EC20899" w14:textId="77777777" w:rsidR="005576D2" w:rsidRDefault="005576D2" w:rsidP="005576D2">
                            <w:r>
                              <w:t>Phone: + 31 (0) 15 251 4090</w:t>
                            </w:r>
                          </w:p>
                          <w:p w14:paraId="54D0C0F4" w14:textId="77777777" w:rsidR="005576D2" w:rsidRDefault="00E22C44" w:rsidP="005576D2">
                            <w:pPr>
                              <w:rPr>
                                <w:rFonts w:ascii="Foco" w:hAnsi="Foco"/>
                              </w:rPr>
                            </w:pPr>
                            <w:hyperlink r:id="rId23" w:history="1">
                              <w:r w:rsidR="005576D2" w:rsidRPr="009134AE">
                                <w:rPr>
                                  <w:rStyle w:val="Hyperlink"/>
                                  <w:rFonts w:ascii="Foco" w:hAnsi="Foco"/>
                                </w:rPr>
                                <w:t>inforequest@riscure.com</w:t>
                              </w:r>
                            </w:hyperlink>
                            <w:r w:rsidR="005576D2">
                              <w:rPr>
                                <w:rFonts w:ascii="Foco" w:hAnsi="Foco"/>
                              </w:rPr>
                              <w:t xml:space="preserve"> </w:t>
                            </w:r>
                          </w:p>
                          <w:p w14:paraId="678735A4" w14:textId="77777777" w:rsidR="005576D2" w:rsidRDefault="005576D2" w:rsidP="005576D2"/>
                          <w:p w14:paraId="4921CF16" w14:textId="77777777" w:rsidR="005576D2" w:rsidRDefault="005576D2" w:rsidP="005576D2"/>
                          <w:p w14:paraId="31125828" w14:textId="77777777" w:rsidR="005576D2" w:rsidRDefault="005576D2" w:rsidP="005576D2">
                            <w:r>
                              <w:t>Riscure BV</w:t>
                            </w:r>
                          </w:p>
                          <w:p w14:paraId="27CCD637" w14:textId="77777777" w:rsidR="005576D2" w:rsidRDefault="005576D2" w:rsidP="005576D2">
                            <w:r>
                              <w:t xml:space="preserve">Frontier Building, </w:t>
                            </w:r>
                            <w:proofErr w:type="spellStart"/>
                            <w:r>
                              <w:t>Delftechpark</w:t>
                            </w:r>
                            <w:proofErr w:type="spellEnd"/>
                            <w:r>
                              <w:t xml:space="preserve"> 49</w:t>
                            </w:r>
                          </w:p>
                          <w:p w14:paraId="7842D418" w14:textId="77777777" w:rsidR="005576D2" w:rsidRDefault="005576D2" w:rsidP="005576D2">
                            <w:r>
                              <w:t>2628 XJ Delft</w:t>
                            </w:r>
                          </w:p>
                          <w:p w14:paraId="36CF8DF0" w14:textId="77777777" w:rsidR="005576D2" w:rsidRDefault="005576D2" w:rsidP="005576D2">
                            <w:r>
                              <w:t xml:space="preserve">The Netherlands </w:t>
                            </w:r>
                          </w:p>
                          <w:p w14:paraId="5384F558" w14:textId="77777777" w:rsidR="005576D2" w:rsidRDefault="005576D2" w:rsidP="005576D2"/>
                          <w:p w14:paraId="2EC523E9" w14:textId="77777777" w:rsidR="005576D2" w:rsidRDefault="005576D2" w:rsidP="005576D2">
                            <w:r>
                              <w:t>Phone: + 31 (0) 15 251 4090</w:t>
                            </w:r>
                          </w:p>
                          <w:p w14:paraId="5BFF6D8C" w14:textId="77777777" w:rsidR="005576D2" w:rsidRDefault="00E22C44" w:rsidP="005576D2">
                            <w:pPr>
                              <w:rPr>
                                <w:rFonts w:ascii="Foco" w:hAnsi="Foco"/>
                              </w:rPr>
                            </w:pPr>
                            <w:hyperlink r:id="rId24" w:history="1">
                              <w:r w:rsidR="005576D2" w:rsidRPr="009134AE">
                                <w:rPr>
                                  <w:rStyle w:val="Hyperlink"/>
                                  <w:rFonts w:ascii="Foco" w:hAnsi="Foco"/>
                                </w:rPr>
                                <w:t>inforequest@riscure.com</w:t>
                              </w:r>
                            </w:hyperlink>
                            <w:r w:rsidR="005576D2">
                              <w:rPr>
                                <w:rFonts w:ascii="Foco" w:hAnsi="Foco"/>
                              </w:rPr>
                              <w:t xml:space="preserve"> </w:t>
                            </w:r>
                          </w:p>
                          <w:p w14:paraId="711A6DC5" w14:textId="77777777" w:rsidR="005576D2" w:rsidRDefault="005576D2" w:rsidP="005576D2"/>
                          <w:p w14:paraId="1DF21D93" w14:textId="77777777" w:rsidR="005576D2" w:rsidRDefault="005576D2" w:rsidP="005576D2"/>
                          <w:p w14:paraId="39237A5C" w14:textId="77777777" w:rsidR="005576D2" w:rsidRDefault="005576D2" w:rsidP="005576D2">
                            <w:r>
                              <w:t>Riscure BV</w:t>
                            </w:r>
                          </w:p>
                          <w:p w14:paraId="2119F87C" w14:textId="77777777" w:rsidR="005576D2" w:rsidRDefault="005576D2" w:rsidP="005576D2">
                            <w:r>
                              <w:t xml:space="preserve">Frontier Building, </w:t>
                            </w:r>
                            <w:proofErr w:type="spellStart"/>
                            <w:r>
                              <w:t>Delftechpark</w:t>
                            </w:r>
                            <w:proofErr w:type="spellEnd"/>
                            <w:r>
                              <w:t xml:space="preserve"> 49</w:t>
                            </w:r>
                          </w:p>
                          <w:p w14:paraId="7C5E7773" w14:textId="77777777" w:rsidR="005576D2" w:rsidRDefault="005576D2" w:rsidP="005576D2">
                            <w:r>
                              <w:t>2628 XJ Delft</w:t>
                            </w:r>
                          </w:p>
                          <w:p w14:paraId="4F195EC7" w14:textId="77777777" w:rsidR="005576D2" w:rsidRDefault="005576D2" w:rsidP="005576D2">
                            <w:r>
                              <w:t xml:space="preserve">The Netherlands </w:t>
                            </w:r>
                          </w:p>
                          <w:p w14:paraId="1B55D6A1" w14:textId="77777777" w:rsidR="005576D2" w:rsidRDefault="005576D2" w:rsidP="005576D2"/>
                          <w:p w14:paraId="4717AC44" w14:textId="77777777" w:rsidR="005576D2" w:rsidRDefault="005576D2" w:rsidP="005576D2">
                            <w:r>
                              <w:t>Phone: + 31 (0) 15 251 4090</w:t>
                            </w:r>
                          </w:p>
                          <w:p w14:paraId="72387502" w14:textId="77777777" w:rsidR="005576D2" w:rsidRDefault="00E22C44" w:rsidP="005576D2">
                            <w:pPr>
                              <w:rPr>
                                <w:rFonts w:ascii="Foco" w:hAnsi="Foco"/>
                              </w:rPr>
                            </w:pPr>
                            <w:hyperlink r:id="rId25" w:history="1">
                              <w:r w:rsidR="005576D2" w:rsidRPr="009134AE">
                                <w:rPr>
                                  <w:rStyle w:val="Hyperlink"/>
                                  <w:rFonts w:ascii="Foco" w:hAnsi="Foco"/>
                                </w:rPr>
                                <w:t>inforequest@riscure.com</w:t>
                              </w:r>
                            </w:hyperlink>
                            <w:r w:rsidR="005576D2">
                              <w:rPr>
                                <w:rFonts w:ascii="Foco" w:hAnsi="Foco"/>
                              </w:rPr>
                              <w:t xml:space="preserve"> </w:t>
                            </w:r>
                          </w:p>
                          <w:p w14:paraId="7AEDB26D" w14:textId="77777777" w:rsidR="005576D2" w:rsidRDefault="005576D2" w:rsidP="005576D2"/>
                          <w:p w14:paraId="0BE30499" w14:textId="77777777" w:rsidR="005576D2" w:rsidRDefault="005576D2" w:rsidP="005576D2"/>
                          <w:p w14:paraId="1F3424F2" w14:textId="77777777" w:rsidR="005576D2" w:rsidRDefault="005576D2" w:rsidP="005576D2">
                            <w:r>
                              <w:t>Riscure BV</w:t>
                            </w:r>
                          </w:p>
                          <w:p w14:paraId="2E7A16B5" w14:textId="77777777" w:rsidR="005576D2" w:rsidRDefault="005576D2" w:rsidP="005576D2">
                            <w:r>
                              <w:t xml:space="preserve">Frontier Building, </w:t>
                            </w:r>
                            <w:proofErr w:type="spellStart"/>
                            <w:r>
                              <w:t>Delftechpark</w:t>
                            </w:r>
                            <w:proofErr w:type="spellEnd"/>
                            <w:r>
                              <w:t xml:space="preserve"> 49</w:t>
                            </w:r>
                          </w:p>
                          <w:p w14:paraId="1CC5D979" w14:textId="77777777" w:rsidR="005576D2" w:rsidRDefault="005576D2" w:rsidP="005576D2">
                            <w:r>
                              <w:t>2628 XJ Delft</w:t>
                            </w:r>
                          </w:p>
                          <w:p w14:paraId="6D34C7E1" w14:textId="77777777" w:rsidR="005576D2" w:rsidRDefault="005576D2" w:rsidP="005576D2">
                            <w:r>
                              <w:t xml:space="preserve">The Netherlands </w:t>
                            </w:r>
                          </w:p>
                          <w:p w14:paraId="1CE4E32C" w14:textId="77777777" w:rsidR="005576D2" w:rsidRDefault="005576D2" w:rsidP="005576D2"/>
                          <w:p w14:paraId="13EBE022" w14:textId="77777777" w:rsidR="005576D2" w:rsidRDefault="005576D2" w:rsidP="005576D2">
                            <w:r>
                              <w:t>Phone: + 31 (0) 15 251 4090</w:t>
                            </w:r>
                          </w:p>
                          <w:p w14:paraId="5B024753" w14:textId="77777777" w:rsidR="005576D2" w:rsidRDefault="00E22C44" w:rsidP="005576D2">
                            <w:pPr>
                              <w:rPr>
                                <w:rFonts w:ascii="Foco" w:hAnsi="Foco"/>
                              </w:rPr>
                            </w:pPr>
                            <w:hyperlink r:id="rId26" w:history="1">
                              <w:r w:rsidR="005576D2" w:rsidRPr="009134AE">
                                <w:rPr>
                                  <w:rStyle w:val="Hyperlink"/>
                                  <w:rFonts w:ascii="Foco" w:hAnsi="Foco"/>
                                </w:rPr>
                                <w:t>inforequest@riscure.com</w:t>
                              </w:r>
                            </w:hyperlink>
                            <w:r w:rsidR="005576D2">
                              <w:rPr>
                                <w:rFonts w:ascii="Foco" w:hAnsi="Foco"/>
                              </w:rPr>
                              <w:t xml:space="preserve"> </w:t>
                            </w:r>
                          </w:p>
                          <w:p w14:paraId="0177263B" w14:textId="77777777" w:rsidR="005576D2" w:rsidRDefault="005576D2" w:rsidP="005576D2"/>
                          <w:p w14:paraId="53024833" w14:textId="77777777" w:rsidR="005576D2" w:rsidRDefault="005576D2" w:rsidP="005576D2"/>
                          <w:p w14:paraId="68CC6EDB" w14:textId="77777777" w:rsidR="005576D2" w:rsidRDefault="005576D2" w:rsidP="005576D2">
                            <w:r>
                              <w:t>Riscure BV</w:t>
                            </w:r>
                          </w:p>
                          <w:p w14:paraId="05C5AA51" w14:textId="77777777" w:rsidR="005576D2" w:rsidRDefault="005576D2" w:rsidP="005576D2">
                            <w:r>
                              <w:t xml:space="preserve">Frontier Building, </w:t>
                            </w:r>
                            <w:proofErr w:type="spellStart"/>
                            <w:r>
                              <w:t>Delftechpark</w:t>
                            </w:r>
                            <w:proofErr w:type="spellEnd"/>
                            <w:r>
                              <w:t xml:space="preserve"> 49</w:t>
                            </w:r>
                          </w:p>
                          <w:p w14:paraId="0B23A857" w14:textId="77777777" w:rsidR="005576D2" w:rsidRDefault="005576D2" w:rsidP="005576D2">
                            <w:r>
                              <w:t>2628 XJ Delft</w:t>
                            </w:r>
                          </w:p>
                          <w:p w14:paraId="71FDCCF2" w14:textId="77777777" w:rsidR="005576D2" w:rsidRDefault="005576D2" w:rsidP="005576D2">
                            <w:r>
                              <w:t xml:space="preserve">The Netherlands </w:t>
                            </w:r>
                          </w:p>
                          <w:p w14:paraId="30AC5AB9" w14:textId="77777777" w:rsidR="005576D2" w:rsidRDefault="005576D2" w:rsidP="005576D2"/>
                          <w:p w14:paraId="5F2139F5" w14:textId="77777777" w:rsidR="005576D2" w:rsidRDefault="005576D2" w:rsidP="005576D2">
                            <w:r>
                              <w:t>Phone: + 31 (0) 15 251 4090</w:t>
                            </w:r>
                          </w:p>
                          <w:p w14:paraId="18B9422D" w14:textId="77777777" w:rsidR="005576D2" w:rsidRDefault="00E22C44" w:rsidP="005576D2">
                            <w:pPr>
                              <w:rPr>
                                <w:rFonts w:ascii="Foco" w:hAnsi="Foco"/>
                              </w:rPr>
                            </w:pPr>
                            <w:hyperlink r:id="rId27" w:history="1">
                              <w:r w:rsidR="005576D2" w:rsidRPr="009134AE">
                                <w:rPr>
                                  <w:rStyle w:val="Hyperlink"/>
                                  <w:rFonts w:ascii="Foco" w:hAnsi="Foco"/>
                                </w:rPr>
                                <w:t>inforequest@riscure.com</w:t>
                              </w:r>
                            </w:hyperlink>
                            <w:r w:rsidR="005576D2">
                              <w:rPr>
                                <w:rFonts w:ascii="Foco" w:hAnsi="Foco"/>
                              </w:rPr>
                              <w:t xml:space="preserve"> </w:t>
                            </w:r>
                          </w:p>
                          <w:p w14:paraId="162C677B" w14:textId="77777777" w:rsidR="005576D2" w:rsidRDefault="005576D2" w:rsidP="005576D2"/>
                          <w:p w14:paraId="408A96D3" w14:textId="77777777" w:rsidR="005576D2" w:rsidRDefault="005576D2" w:rsidP="005576D2"/>
                          <w:p w14:paraId="01F90623" w14:textId="77777777" w:rsidR="005576D2" w:rsidRDefault="005576D2" w:rsidP="005576D2">
                            <w:r>
                              <w:t>Riscure BV</w:t>
                            </w:r>
                          </w:p>
                          <w:p w14:paraId="496D2A3C" w14:textId="77777777" w:rsidR="005576D2" w:rsidRDefault="005576D2" w:rsidP="005576D2">
                            <w:r>
                              <w:t xml:space="preserve">Frontier Building, </w:t>
                            </w:r>
                            <w:proofErr w:type="spellStart"/>
                            <w:r>
                              <w:t>Delftechpark</w:t>
                            </w:r>
                            <w:proofErr w:type="spellEnd"/>
                            <w:r>
                              <w:t xml:space="preserve"> 49</w:t>
                            </w:r>
                          </w:p>
                          <w:p w14:paraId="7BFA0F23" w14:textId="77777777" w:rsidR="005576D2" w:rsidRDefault="005576D2" w:rsidP="005576D2">
                            <w:r>
                              <w:t>2628 XJ Delft</w:t>
                            </w:r>
                          </w:p>
                          <w:p w14:paraId="4323B7FD" w14:textId="77777777" w:rsidR="005576D2" w:rsidRDefault="005576D2" w:rsidP="005576D2">
                            <w:r>
                              <w:t xml:space="preserve">The Netherlands </w:t>
                            </w:r>
                          </w:p>
                          <w:p w14:paraId="4C562B91" w14:textId="77777777" w:rsidR="005576D2" w:rsidRDefault="005576D2" w:rsidP="005576D2"/>
                          <w:p w14:paraId="20D23E88" w14:textId="77777777" w:rsidR="005576D2" w:rsidRDefault="005576D2" w:rsidP="005576D2">
                            <w:r>
                              <w:t>Phone: + 31 (0) 15 251 4090</w:t>
                            </w:r>
                          </w:p>
                          <w:p w14:paraId="3CB5AD9D" w14:textId="77777777" w:rsidR="005576D2" w:rsidRDefault="00E22C44" w:rsidP="005576D2">
                            <w:pPr>
                              <w:rPr>
                                <w:rFonts w:ascii="Foco" w:hAnsi="Foco"/>
                              </w:rPr>
                            </w:pPr>
                            <w:hyperlink r:id="rId28" w:history="1">
                              <w:r w:rsidR="005576D2" w:rsidRPr="009134AE">
                                <w:rPr>
                                  <w:rStyle w:val="Hyperlink"/>
                                  <w:rFonts w:ascii="Foco" w:hAnsi="Foco"/>
                                </w:rPr>
                                <w:t>inforequest@riscure.com</w:t>
                              </w:r>
                            </w:hyperlink>
                            <w:r w:rsidR="005576D2">
                              <w:rPr>
                                <w:rFonts w:ascii="Foco" w:hAnsi="Foco"/>
                              </w:rPr>
                              <w:t xml:space="preserve"> </w:t>
                            </w:r>
                          </w:p>
                          <w:p w14:paraId="3BC651B3" w14:textId="7DC45E35" w:rsidR="005576D2" w:rsidRDefault="005576D2" w:rsidP="005576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564E5" id="Text Box 9" o:spid="_x0000_s1027" type="#_x0000_t202" style="position:absolute;margin-left:298.4pt;margin-top:-16.35pt;width:211.85pt;height:19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" filled="f" stroked="f">
                <v:textbox>
                  <w:txbxContent>
                    <w:p w14:paraId="7E4969E8" w14:textId="77777777" w:rsidR="005576D2" w:rsidRDefault="005576D2" w:rsidP="00C92938">
                      <w:r>
                        <w:t>Riscure BV</w:t>
                      </w:r>
                    </w:p>
                    <w:p w14:paraId="6170F086" w14:textId="77777777" w:rsidR="005576D2" w:rsidRDefault="005576D2" w:rsidP="00C92938">
                      <w:r>
                        <w:t xml:space="preserve">Frontier Building, </w:t>
                      </w:r>
                      <w:proofErr w:type="spellStart"/>
                      <w:r>
                        <w:t>Delftechpark</w:t>
                      </w:r>
                      <w:proofErr w:type="spellEnd"/>
                      <w:r>
                        <w:t xml:space="preserve"> 49</w:t>
                      </w:r>
                    </w:p>
                    <w:p w14:paraId="44C83FA3" w14:textId="77777777" w:rsidR="005576D2" w:rsidRDefault="005576D2" w:rsidP="00C92938">
                      <w:r>
                        <w:t>2628 XJ Delft</w:t>
                      </w:r>
                    </w:p>
                    <w:p w14:paraId="513E2CD3" w14:textId="77777777" w:rsidR="005576D2" w:rsidRDefault="005576D2" w:rsidP="00C92938">
                      <w:r>
                        <w:t xml:space="preserve">The Netherlands </w:t>
                      </w:r>
                    </w:p>
                    <w:p w14:paraId="594A87F9" w14:textId="77777777" w:rsidR="005576D2" w:rsidRDefault="005576D2" w:rsidP="00C92938"/>
                    <w:p w14:paraId="1B4F35D3" w14:textId="77777777" w:rsidR="005576D2" w:rsidRDefault="005576D2" w:rsidP="00C92938">
                      <w:r>
                        <w:t>Phone: + 31 (0) 15 251 4090</w:t>
                      </w:r>
                    </w:p>
                    <w:p w14:paraId="48D09560" w14:textId="77777777" w:rsidR="005576D2" w:rsidRDefault="00A4609C" w:rsidP="00C92938">
                      <w:pPr>
                        <w:rPr>
                          <w:rFonts w:ascii="Foco" w:hAnsi="Foco"/>
                        </w:rPr>
                      </w:pPr>
                      <w:hyperlink r:id="rId29" w:history="1">
                        <w:r w:rsidR="005576D2" w:rsidRPr="009134AE">
                          <w:rPr>
                            <w:rStyle w:val="Hyperlink"/>
                            <w:rFonts w:ascii="Foco" w:hAnsi="Foco"/>
                          </w:rPr>
                          <w:t>inforequest@riscure.com</w:t>
                        </w:r>
                      </w:hyperlink>
                      <w:r w:rsidR="005576D2">
                        <w:rPr>
                          <w:rFonts w:ascii="Foco" w:hAnsi="Foco"/>
                        </w:rPr>
                        <w:t xml:space="preserve"> </w:t>
                      </w:r>
                    </w:p>
                    <w:p w14:paraId="04FF66C9" w14:textId="77777777" w:rsidR="005576D2" w:rsidRDefault="005576D2" w:rsidP="00C92938"/>
                    <w:p w14:paraId="5516D781" w14:textId="77777777" w:rsidR="005576D2" w:rsidRDefault="005576D2" w:rsidP="00C92938"/>
                    <w:p w14:paraId="68564953" w14:textId="77777777" w:rsidR="005576D2" w:rsidRDefault="005576D2" w:rsidP="00C92938">
                      <w:r>
                        <w:t>Riscure BV</w:t>
                      </w:r>
                    </w:p>
                    <w:p w14:paraId="5147F0B5" w14:textId="77777777" w:rsidR="005576D2" w:rsidRDefault="005576D2" w:rsidP="00C92938">
                      <w:r>
                        <w:t xml:space="preserve">Frontier Building, </w:t>
                      </w:r>
                      <w:proofErr w:type="spellStart"/>
                      <w:r>
                        <w:t>Delftechpark</w:t>
                      </w:r>
                      <w:proofErr w:type="spellEnd"/>
                      <w:r>
                        <w:t xml:space="preserve"> 49</w:t>
                      </w:r>
                    </w:p>
                    <w:p w14:paraId="4FEA3DBF" w14:textId="77777777" w:rsidR="005576D2" w:rsidRDefault="005576D2" w:rsidP="00C92938">
                      <w:r>
                        <w:t>2628 XJ Delft</w:t>
                      </w:r>
                    </w:p>
                    <w:p w14:paraId="684FBB1A" w14:textId="77777777" w:rsidR="005576D2" w:rsidRDefault="005576D2" w:rsidP="00C92938">
                      <w:r>
                        <w:t xml:space="preserve">The Netherlands </w:t>
                      </w:r>
                    </w:p>
                    <w:p w14:paraId="55C9B1CE" w14:textId="77777777" w:rsidR="005576D2" w:rsidRDefault="005576D2" w:rsidP="00C92938"/>
                    <w:p w14:paraId="35B7121D" w14:textId="77777777" w:rsidR="005576D2" w:rsidRDefault="005576D2" w:rsidP="00C92938">
                      <w:r>
                        <w:t>Phone: + 31 (0) 15 251 4090</w:t>
                      </w:r>
                    </w:p>
                    <w:p w14:paraId="4B3EBA0D" w14:textId="77777777" w:rsidR="005576D2" w:rsidRDefault="00A4609C" w:rsidP="00C92938">
                      <w:pPr>
                        <w:rPr>
                          <w:rFonts w:ascii="Foco" w:hAnsi="Foco"/>
                        </w:rPr>
                      </w:pPr>
                      <w:hyperlink r:id="rId30" w:history="1">
                        <w:r w:rsidR="005576D2" w:rsidRPr="009134AE">
                          <w:rPr>
                            <w:rStyle w:val="Hyperlink"/>
                            <w:rFonts w:ascii="Foco" w:hAnsi="Foco"/>
                          </w:rPr>
                          <w:t>inforequest@riscure.com</w:t>
                        </w:r>
                      </w:hyperlink>
                      <w:r w:rsidR="005576D2">
                        <w:rPr>
                          <w:rFonts w:ascii="Foco" w:hAnsi="Foco"/>
                        </w:rPr>
                        <w:t xml:space="preserve"> </w:t>
                      </w:r>
                    </w:p>
                    <w:p w14:paraId="4074648E" w14:textId="77777777" w:rsidR="005576D2" w:rsidRDefault="005576D2" w:rsidP="00C92938"/>
                    <w:p w14:paraId="4C4281A3" w14:textId="77777777" w:rsidR="005576D2" w:rsidRDefault="005576D2" w:rsidP="00C92938"/>
                    <w:p w14:paraId="2E743331" w14:textId="77777777" w:rsidR="005576D2" w:rsidRDefault="005576D2" w:rsidP="006F55C1">
                      <w:r>
                        <w:t>Riscure BV</w:t>
                      </w:r>
                    </w:p>
                    <w:p w14:paraId="3ADCA4A2" w14:textId="77777777" w:rsidR="005576D2" w:rsidRDefault="005576D2" w:rsidP="006F55C1">
                      <w:r>
                        <w:t xml:space="preserve">Frontier Building, </w:t>
                      </w:r>
                      <w:proofErr w:type="spellStart"/>
                      <w:r>
                        <w:t>Delftechpark</w:t>
                      </w:r>
                      <w:proofErr w:type="spellEnd"/>
                      <w:r>
                        <w:t xml:space="preserve"> 49</w:t>
                      </w:r>
                    </w:p>
                    <w:p w14:paraId="3DA4BFC8" w14:textId="77777777" w:rsidR="005576D2" w:rsidRDefault="005576D2" w:rsidP="006F55C1">
                      <w:r>
                        <w:t>2628 XJ Delft</w:t>
                      </w:r>
                    </w:p>
                    <w:p w14:paraId="745E28D4" w14:textId="77777777" w:rsidR="005576D2" w:rsidRDefault="005576D2" w:rsidP="006F55C1">
                      <w:r>
                        <w:t xml:space="preserve">The Netherlands </w:t>
                      </w:r>
                    </w:p>
                    <w:p w14:paraId="5B5150AA" w14:textId="77777777" w:rsidR="005576D2" w:rsidRDefault="005576D2" w:rsidP="006F55C1"/>
                    <w:p w14:paraId="59906924" w14:textId="77777777" w:rsidR="005576D2" w:rsidRDefault="005576D2" w:rsidP="006F55C1">
                      <w:r>
                        <w:t>Phone: + 31 (0) 15 251 4090</w:t>
                      </w:r>
                    </w:p>
                    <w:p w14:paraId="141E6CB0" w14:textId="77777777" w:rsidR="005576D2" w:rsidRDefault="00A4609C" w:rsidP="006F55C1">
                      <w:pPr>
                        <w:rPr>
                          <w:rFonts w:ascii="Foco" w:hAnsi="Foco"/>
                        </w:rPr>
                      </w:pPr>
                      <w:hyperlink r:id="rId31" w:history="1">
                        <w:r w:rsidR="005576D2" w:rsidRPr="009134AE">
                          <w:rPr>
                            <w:rStyle w:val="Hyperlink"/>
                            <w:rFonts w:ascii="Foco" w:hAnsi="Foco"/>
                          </w:rPr>
                          <w:t>inforequest@riscure.com</w:t>
                        </w:r>
                      </w:hyperlink>
                      <w:r w:rsidR="005576D2">
                        <w:rPr>
                          <w:rFonts w:ascii="Foco" w:hAnsi="Foco"/>
                        </w:rPr>
                        <w:t xml:space="preserve"> </w:t>
                      </w:r>
                    </w:p>
                    <w:p w14:paraId="6E3C50E9" w14:textId="77777777" w:rsidR="005576D2" w:rsidRDefault="005576D2" w:rsidP="006F55C1"/>
                    <w:p w14:paraId="1AF8E499" w14:textId="77777777" w:rsidR="005576D2" w:rsidRDefault="005576D2" w:rsidP="006F55C1"/>
                    <w:p w14:paraId="59666F10" w14:textId="77777777" w:rsidR="005576D2" w:rsidRDefault="005576D2" w:rsidP="006F55C1">
                      <w:r>
                        <w:t>Riscure BV</w:t>
                      </w:r>
                    </w:p>
                    <w:p w14:paraId="49BF9C78" w14:textId="77777777" w:rsidR="005576D2" w:rsidRDefault="005576D2" w:rsidP="006F55C1">
                      <w:r>
                        <w:t xml:space="preserve">Frontier Building, </w:t>
                      </w:r>
                      <w:proofErr w:type="spellStart"/>
                      <w:r>
                        <w:t>Delftechpark</w:t>
                      </w:r>
                      <w:proofErr w:type="spellEnd"/>
                      <w:r>
                        <w:t xml:space="preserve"> 49</w:t>
                      </w:r>
                    </w:p>
                    <w:p w14:paraId="56E27166" w14:textId="77777777" w:rsidR="005576D2" w:rsidRDefault="005576D2" w:rsidP="006F55C1">
                      <w:r>
                        <w:t>2628 XJ Delft</w:t>
                      </w:r>
                    </w:p>
                    <w:p w14:paraId="48252CAC" w14:textId="77777777" w:rsidR="005576D2" w:rsidRDefault="005576D2" w:rsidP="006F55C1">
                      <w:r>
                        <w:t xml:space="preserve">The Netherlands </w:t>
                      </w:r>
                    </w:p>
                    <w:p w14:paraId="552F9B6C" w14:textId="77777777" w:rsidR="005576D2" w:rsidRDefault="005576D2" w:rsidP="006F55C1"/>
                    <w:p w14:paraId="1E6A6F61" w14:textId="77777777" w:rsidR="005576D2" w:rsidRDefault="005576D2" w:rsidP="006F55C1">
                      <w:r>
                        <w:t>Phone: + 31 (0) 15 251 4090</w:t>
                      </w:r>
                    </w:p>
                    <w:p w14:paraId="743F9A5A" w14:textId="77777777" w:rsidR="005576D2" w:rsidRDefault="00A4609C" w:rsidP="006F55C1">
                      <w:pPr>
                        <w:rPr>
                          <w:rFonts w:ascii="Foco" w:hAnsi="Foco"/>
                        </w:rPr>
                      </w:pPr>
                      <w:hyperlink r:id="rId32" w:history="1">
                        <w:r w:rsidR="005576D2" w:rsidRPr="009134AE">
                          <w:rPr>
                            <w:rStyle w:val="Hyperlink"/>
                            <w:rFonts w:ascii="Foco" w:hAnsi="Foco"/>
                          </w:rPr>
                          <w:t>inforequest@riscure.com</w:t>
                        </w:r>
                      </w:hyperlink>
                      <w:r w:rsidR="005576D2">
                        <w:rPr>
                          <w:rFonts w:ascii="Foco" w:hAnsi="Foco"/>
                        </w:rPr>
                        <w:t xml:space="preserve"> </w:t>
                      </w:r>
                    </w:p>
                    <w:p w14:paraId="47115ECA" w14:textId="77777777" w:rsidR="005576D2" w:rsidRDefault="005576D2" w:rsidP="006F55C1"/>
                    <w:p w14:paraId="006E3B09" w14:textId="77777777" w:rsidR="005576D2" w:rsidRDefault="005576D2" w:rsidP="006F55C1"/>
                    <w:p w14:paraId="1FDB7EF8" w14:textId="77777777" w:rsidR="005576D2" w:rsidRDefault="005576D2" w:rsidP="006F55C1">
                      <w:r>
                        <w:t>Riscure BV</w:t>
                      </w:r>
                    </w:p>
                    <w:p w14:paraId="42A2BA80" w14:textId="77777777" w:rsidR="005576D2" w:rsidRDefault="005576D2" w:rsidP="006F55C1">
                      <w:r>
                        <w:t xml:space="preserve">Frontier Building, </w:t>
                      </w:r>
                      <w:proofErr w:type="spellStart"/>
                      <w:r>
                        <w:t>Delftechpark</w:t>
                      </w:r>
                      <w:proofErr w:type="spellEnd"/>
                      <w:r>
                        <w:t xml:space="preserve"> 49</w:t>
                      </w:r>
                    </w:p>
                    <w:p w14:paraId="77D98DA3" w14:textId="77777777" w:rsidR="005576D2" w:rsidRDefault="005576D2" w:rsidP="006F55C1">
                      <w:r>
                        <w:t>2628 XJ Delft</w:t>
                      </w:r>
                    </w:p>
                    <w:p w14:paraId="701B9328" w14:textId="77777777" w:rsidR="005576D2" w:rsidRDefault="005576D2" w:rsidP="006F55C1">
                      <w:r>
                        <w:t xml:space="preserve">The Netherlands </w:t>
                      </w:r>
                    </w:p>
                    <w:p w14:paraId="6CE969ED" w14:textId="77777777" w:rsidR="005576D2" w:rsidRDefault="005576D2" w:rsidP="006F55C1"/>
                    <w:p w14:paraId="5191A7CD" w14:textId="77777777" w:rsidR="005576D2" w:rsidRDefault="005576D2" w:rsidP="006F55C1">
                      <w:r>
                        <w:t>Phone: + 31 (0) 15 251 4090</w:t>
                      </w:r>
                    </w:p>
                    <w:p w14:paraId="5BDF434E" w14:textId="77777777" w:rsidR="005576D2" w:rsidRDefault="00A4609C" w:rsidP="006F55C1">
                      <w:pPr>
                        <w:rPr>
                          <w:rFonts w:ascii="Foco" w:hAnsi="Foco"/>
                        </w:rPr>
                      </w:pPr>
                      <w:hyperlink r:id="rId33" w:history="1">
                        <w:r w:rsidR="005576D2" w:rsidRPr="009134AE">
                          <w:rPr>
                            <w:rStyle w:val="Hyperlink"/>
                            <w:rFonts w:ascii="Foco" w:hAnsi="Foco"/>
                          </w:rPr>
                          <w:t>inforequest@riscure.com</w:t>
                        </w:r>
                      </w:hyperlink>
                      <w:r w:rsidR="005576D2">
                        <w:rPr>
                          <w:rFonts w:ascii="Foco" w:hAnsi="Foco"/>
                        </w:rPr>
                        <w:t xml:space="preserve"> </w:t>
                      </w:r>
                    </w:p>
                    <w:p w14:paraId="1F25ED64" w14:textId="77777777" w:rsidR="005576D2" w:rsidRDefault="005576D2" w:rsidP="006F55C1"/>
                    <w:p w14:paraId="0D10D7F1" w14:textId="77777777" w:rsidR="005576D2" w:rsidRDefault="005576D2" w:rsidP="006F55C1"/>
                    <w:p w14:paraId="5A38FE62" w14:textId="77777777" w:rsidR="005576D2" w:rsidRDefault="005576D2" w:rsidP="006F55C1">
                      <w:r>
                        <w:t>Riscure BV</w:t>
                      </w:r>
                    </w:p>
                    <w:p w14:paraId="5783DA87" w14:textId="77777777" w:rsidR="005576D2" w:rsidRDefault="005576D2" w:rsidP="006F55C1">
                      <w:r>
                        <w:t xml:space="preserve">Frontier Building, </w:t>
                      </w:r>
                      <w:proofErr w:type="spellStart"/>
                      <w:r>
                        <w:t>Delftechpark</w:t>
                      </w:r>
                      <w:proofErr w:type="spellEnd"/>
                      <w:r>
                        <w:t xml:space="preserve"> 49</w:t>
                      </w:r>
                    </w:p>
                    <w:p w14:paraId="78636094" w14:textId="77777777" w:rsidR="005576D2" w:rsidRDefault="005576D2" w:rsidP="006F55C1">
                      <w:r>
                        <w:t>2628 XJ Delft</w:t>
                      </w:r>
                    </w:p>
                    <w:p w14:paraId="177D116B" w14:textId="77777777" w:rsidR="005576D2" w:rsidRDefault="005576D2" w:rsidP="006F55C1">
                      <w:r>
                        <w:t xml:space="preserve">The Netherlands </w:t>
                      </w:r>
                    </w:p>
                    <w:p w14:paraId="3411EEE5" w14:textId="77777777" w:rsidR="005576D2" w:rsidRDefault="005576D2" w:rsidP="006F55C1"/>
                    <w:p w14:paraId="2F06836F" w14:textId="77777777" w:rsidR="005576D2" w:rsidRDefault="005576D2" w:rsidP="006F55C1">
                      <w:r>
                        <w:t>Phone: + 31 (0) 15 251 4090</w:t>
                      </w:r>
                    </w:p>
                    <w:p w14:paraId="27ED14AA" w14:textId="77777777" w:rsidR="005576D2" w:rsidRDefault="00A4609C" w:rsidP="006F55C1">
                      <w:pPr>
                        <w:rPr>
                          <w:rFonts w:ascii="Foco" w:hAnsi="Foco"/>
                        </w:rPr>
                      </w:pPr>
                      <w:hyperlink r:id="rId34" w:history="1">
                        <w:r w:rsidR="005576D2" w:rsidRPr="009134AE">
                          <w:rPr>
                            <w:rStyle w:val="Hyperlink"/>
                            <w:rFonts w:ascii="Foco" w:hAnsi="Foco"/>
                          </w:rPr>
                          <w:t>inforequest@riscure.com</w:t>
                        </w:r>
                      </w:hyperlink>
                      <w:r w:rsidR="005576D2">
                        <w:rPr>
                          <w:rFonts w:ascii="Foco" w:hAnsi="Foco"/>
                        </w:rPr>
                        <w:t xml:space="preserve"> </w:t>
                      </w:r>
                    </w:p>
                    <w:p w14:paraId="4D3E8158" w14:textId="77777777" w:rsidR="005576D2" w:rsidRDefault="005576D2" w:rsidP="006F55C1"/>
                    <w:p w14:paraId="71F4E0A9" w14:textId="77777777" w:rsidR="005576D2" w:rsidRDefault="005576D2" w:rsidP="006F55C1"/>
                    <w:p w14:paraId="5A5BAF79" w14:textId="77777777" w:rsidR="005576D2" w:rsidRDefault="005576D2" w:rsidP="006F55C1">
                      <w:r>
                        <w:t>Riscure BV</w:t>
                      </w:r>
                    </w:p>
                    <w:p w14:paraId="0A67AD5F" w14:textId="77777777" w:rsidR="005576D2" w:rsidRDefault="005576D2" w:rsidP="006F55C1">
                      <w:r>
                        <w:t xml:space="preserve">Frontier Building, </w:t>
                      </w:r>
                      <w:proofErr w:type="spellStart"/>
                      <w:r>
                        <w:t>Delftechpark</w:t>
                      </w:r>
                      <w:proofErr w:type="spellEnd"/>
                      <w:r>
                        <w:t xml:space="preserve"> 49</w:t>
                      </w:r>
                    </w:p>
                    <w:p w14:paraId="4672C504" w14:textId="77777777" w:rsidR="005576D2" w:rsidRDefault="005576D2" w:rsidP="006F55C1">
                      <w:r>
                        <w:t>2628 XJ Delft</w:t>
                      </w:r>
                    </w:p>
                    <w:p w14:paraId="3BFD0A70" w14:textId="77777777" w:rsidR="005576D2" w:rsidRDefault="005576D2" w:rsidP="006F55C1">
                      <w:r>
                        <w:t xml:space="preserve">The Netherlands </w:t>
                      </w:r>
                    </w:p>
                    <w:p w14:paraId="7586384F" w14:textId="77777777" w:rsidR="005576D2" w:rsidRDefault="005576D2" w:rsidP="006F55C1"/>
                    <w:p w14:paraId="392B35CC" w14:textId="77777777" w:rsidR="005576D2" w:rsidRDefault="005576D2" w:rsidP="006F55C1">
                      <w:r>
                        <w:t>Phone: + 31 (0) 15 251 4090</w:t>
                      </w:r>
                    </w:p>
                    <w:p w14:paraId="49BB99C4" w14:textId="77777777" w:rsidR="005576D2" w:rsidRDefault="00A4609C" w:rsidP="006F55C1">
                      <w:pPr>
                        <w:rPr>
                          <w:rFonts w:ascii="Foco" w:hAnsi="Foco"/>
                        </w:rPr>
                      </w:pPr>
                      <w:hyperlink r:id="rId35" w:history="1">
                        <w:r w:rsidR="005576D2" w:rsidRPr="009134AE">
                          <w:rPr>
                            <w:rStyle w:val="Hyperlink"/>
                            <w:rFonts w:ascii="Foco" w:hAnsi="Foco"/>
                          </w:rPr>
                          <w:t>inforequest@riscure.com</w:t>
                        </w:r>
                      </w:hyperlink>
                      <w:r w:rsidR="005576D2">
                        <w:rPr>
                          <w:rFonts w:ascii="Foco" w:hAnsi="Foco"/>
                        </w:rPr>
                        <w:t xml:space="preserve"> </w:t>
                      </w:r>
                    </w:p>
                    <w:p w14:paraId="3D06D90F" w14:textId="77777777" w:rsidR="005576D2" w:rsidRDefault="005576D2" w:rsidP="006F55C1"/>
                    <w:p w14:paraId="4AC1DAA8" w14:textId="77777777" w:rsidR="005576D2" w:rsidRDefault="005576D2" w:rsidP="006F55C1"/>
                    <w:p w14:paraId="09EE4071" w14:textId="77777777" w:rsidR="005576D2" w:rsidRDefault="005576D2" w:rsidP="006F55C1">
                      <w:r>
                        <w:t>Riscure BV</w:t>
                      </w:r>
                    </w:p>
                    <w:p w14:paraId="142AE7A0" w14:textId="77777777" w:rsidR="005576D2" w:rsidRDefault="005576D2" w:rsidP="006F55C1">
                      <w:r>
                        <w:t xml:space="preserve">Frontier Building, </w:t>
                      </w:r>
                      <w:proofErr w:type="spellStart"/>
                      <w:r>
                        <w:t>Delftechpark</w:t>
                      </w:r>
                      <w:proofErr w:type="spellEnd"/>
                      <w:r>
                        <w:t xml:space="preserve"> 49</w:t>
                      </w:r>
                    </w:p>
                    <w:p w14:paraId="4D049DEC" w14:textId="77777777" w:rsidR="005576D2" w:rsidRDefault="005576D2" w:rsidP="006F55C1">
                      <w:r>
                        <w:t>2628 XJ Delft</w:t>
                      </w:r>
                    </w:p>
                    <w:p w14:paraId="452B346F" w14:textId="77777777" w:rsidR="005576D2" w:rsidRDefault="005576D2" w:rsidP="006F55C1">
                      <w:r>
                        <w:t xml:space="preserve">The Netherlands </w:t>
                      </w:r>
                    </w:p>
                    <w:p w14:paraId="25876E07" w14:textId="77777777" w:rsidR="005576D2" w:rsidRDefault="005576D2" w:rsidP="006F55C1"/>
                    <w:p w14:paraId="5794C501" w14:textId="77777777" w:rsidR="005576D2" w:rsidRDefault="005576D2" w:rsidP="006F55C1">
                      <w:r>
                        <w:t>Phone: + 31 (0) 15 251 4090</w:t>
                      </w:r>
                    </w:p>
                    <w:p w14:paraId="015695A1" w14:textId="77777777" w:rsidR="005576D2" w:rsidRDefault="00A4609C" w:rsidP="006F55C1">
                      <w:pPr>
                        <w:rPr>
                          <w:rFonts w:ascii="Foco" w:hAnsi="Foco"/>
                        </w:rPr>
                      </w:pPr>
                      <w:hyperlink r:id="rId36" w:history="1">
                        <w:r w:rsidR="005576D2" w:rsidRPr="009134AE">
                          <w:rPr>
                            <w:rStyle w:val="Hyperlink"/>
                            <w:rFonts w:ascii="Foco" w:hAnsi="Foco"/>
                          </w:rPr>
                          <w:t>inforequest@riscure.com</w:t>
                        </w:r>
                      </w:hyperlink>
                      <w:r w:rsidR="005576D2">
                        <w:rPr>
                          <w:rFonts w:ascii="Foco" w:hAnsi="Foco"/>
                        </w:rPr>
                        <w:t xml:space="preserve"> </w:t>
                      </w:r>
                    </w:p>
                    <w:p w14:paraId="71B6E1EE" w14:textId="77777777" w:rsidR="005576D2" w:rsidRDefault="005576D2" w:rsidP="006F55C1"/>
                    <w:p w14:paraId="10065A41" w14:textId="77777777" w:rsidR="005576D2" w:rsidRDefault="005576D2"/>
                    <w:p w14:paraId="41BB5A88" w14:textId="77777777" w:rsidR="005576D2" w:rsidRDefault="005576D2" w:rsidP="005576D2">
                      <w:r>
                        <w:t>Riscure BV</w:t>
                      </w:r>
                    </w:p>
                    <w:p w14:paraId="4B8CDC9C" w14:textId="77777777" w:rsidR="005576D2" w:rsidRDefault="005576D2" w:rsidP="005576D2">
                      <w:r>
                        <w:t xml:space="preserve">Frontier Building, </w:t>
                      </w:r>
                      <w:proofErr w:type="spellStart"/>
                      <w:r>
                        <w:t>Delftechpark</w:t>
                      </w:r>
                      <w:proofErr w:type="spellEnd"/>
                      <w:r>
                        <w:t xml:space="preserve"> 49</w:t>
                      </w:r>
                    </w:p>
                    <w:p w14:paraId="75F83844" w14:textId="77777777" w:rsidR="005576D2" w:rsidRDefault="005576D2" w:rsidP="005576D2">
                      <w:r>
                        <w:t>2628 XJ Delft</w:t>
                      </w:r>
                    </w:p>
                    <w:p w14:paraId="4E93829C" w14:textId="77777777" w:rsidR="005576D2" w:rsidRDefault="005576D2" w:rsidP="005576D2">
                      <w:r>
                        <w:t xml:space="preserve">The Netherlands </w:t>
                      </w:r>
                    </w:p>
                    <w:p w14:paraId="0C0688E5" w14:textId="77777777" w:rsidR="005576D2" w:rsidRDefault="005576D2" w:rsidP="005576D2"/>
                    <w:p w14:paraId="71BE7415" w14:textId="77777777" w:rsidR="005576D2" w:rsidRDefault="005576D2" w:rsidP="005576D2">
                      <w:r>
                        <w:t>Phone: + 31 (0) 15 251 4090</w:t>
                      </w:r>
                    </w:p>
                    <w:p w14:paraId="327840FE" w14:textId="77777777" w:rsidR="005576D2" w:rsidRDefault="00A4609C" w:rsidP="005576D2">
                      <w:pPr>
                        <w:rPr>
                          <w:rFonts w:ascii="Foco" w:hAnsi="Foco"/>
                        </w:rPr>
                      </w:pPr>
                      <w:hyperlink r:id="rId37" w:history="1">
                        <w:r w:rsidR="005576D2" w:rsidRPr="009134AE">
                          <w:rPr>
                            <w:rStyle w:val="Hyperlink"/>
                            <w:rFonts w:ascii="Foco" w:hAnsi="Foco"/>
                          </w:rPr>
                          <w:t>inforequest@riscure.com</w:t>
                        </w:r>
                      </w:hyperlink>
                      <w:r w:rsidR="005576D2">
                        <w:rPr>
                          <w:rFonts w:ascii="Foco" w:hAnsi="Foco"/>
                        </w:rPr>
                        <w:t xml:space="preserve"> </w:t>
                      </w:r>
                    </w:p>
                    <w:p w14:paraId="4A621163" w14:textId="77777777" w:rsidR="005576D2" w:rsidRDefault="005576D2" w:rsidP="005576D2"/>
                    <w:p w14:paraId="2F41D6E3" w14:textId="77777777" w:rsidR="005576D2" w:rsidRDefault="005576D2" w:rsidP="005576D2"/>
                    <w:p w14:paraId="0BDD86BA" w14:textId="77777777" w:rsidR="005576D2" w:rsidRDefault="005576D2" w:rsidP="005576D2">
                      <w:r>
                        <w:t>Riscure BV</w:t>
                      </w:r>
                    </w:p>
                    <w:p w14:paraId="4C865341" w14:textId="77777777" w:rsidR="005576D2" w:rsidRDefault="005576D2" w:rsidP="005576D2">
                      <w:r>
                        <w:t xml:space="preserve">Frontier Building, </w:t>
                      </w:r>
                      <w:proofErr w:type="spellStart"/>
                      <w:r>
                        <w:t>Delftechpark</w:t>
                      </w:r>
                      <w:proofErr w:type="spellEnd"/>
                      <w:r>
                        <w:t xml:space="preserve"> 49</w:t>
                      </w:r>
                    </w:p>
                    <w:p w14:paraId="5834BB9B" w14:textId="77777777" w:rsidR="005576D2" w:rsidRDefault="005576D2" w:rsidP="005576D2">
                      <w:r>
                        <w:t>2628 XJ Delft</w:t>
                      </w:r>
                    </w:p>
                    <w:p w14:paraId="7A0DFEB9" w14:textId="77777777" w:rsidR="005576D2" w:rsidRDefault="005576D2" w:rsidP="005576D2">
                      <w:r>
                        <w:t xml:space="preserve">The Netherlands </w:t>
                      </w:r>
                    </w:p>
                    <w:p w14:paraId="05F2021C" w14:textId="77777777" w:rsidR="005576D2" w:rsidRDefault="005576D2" w:rsidP="005576D2"/>
                    <w:p w14:paraId="3047AC3D" w14:textId="77777777" w:rsidR="005576D2" w:rsidRDefault="005576D2" w:rsidP="005576D2">
                      <w:r>
                        <w:t>Phone: + 31 (0) 15 251 4090</w:t>
                      </w:r>
                    </w:p>
                    <w:p w14:paraId="48A75F40" w14:textId="77777777" w:rsidR="005576D2" w:rsidRDefault="00A4609C" w:rsidP="005576D2">
                      <w:pPr>
                        <w:rPr>
                          <w:rFonts w:ascii="Foco" w:hAnsi="Foco"/>
                        </w:rPr>
                      </w:pPr>
                      <w:hyperlink r:id="rId38" w:history="1">
                        <w:r w:rsidR="005576D2" w:rsidRPr="009134AE">
                          <w:rPr>
                            <w:rStyle w:val="Hyperlink"/>
                            <w:rFonts w:ascii="Foco" w:hAnsi="Foco"/>
                          </w:rPr>
                          <w:t>inforequest@riscure.com</w:t>
                        </w:r>
                      </w:hyperlink>
                      <w:r w:rsidR="005576D2">
                        <w:rPr>
                          <w:rFonts w:ascii="Foco" w:hAnsi="Foco"/>
                        </w:rPr>
                        <w:t xml:space="preserve"> </w:t>
                      </w:r>
                    </w:p>
                    <w:p w14:paraId="57FDF1D7" w14:textId="77777777" w:rsidR="005576D2" w:rsidRDefault="005576D2" w:rsidP="005576D2"/>
                    <w:p w14:paraId="4433ABE8" w14:textId="77777777" w:rsidR="005576D2" w:rsidRDefault="005576D2" w:rsidP="005576D2"/>
                    <w:p w14:paraId="0D56C537" w14:textId="77777777" w:rsidR="005576D2" w:rsidRDefault="005576D2" w:rsidP="005576D2">
                      <w:r>
                        <w:t>Riscure BV</w:t>
                      </w:r>
                    </w:p>
                    <w:p w14:paraId="54D891F7" w14:textId="77777777" w:rsidR="005576D2" w:rsidRDefault="005576D2" w:rsidP="005576D2">
                      <w:r>
                        <w:t xml:space="preserve">Frontier Building, </w:t>
                      </w:r>
                      <w:proofErr w:type="spellStart"/>
                      <w:r>
                        <w:t>Delftechpark</w:t>
                      </w:r>
                      <w:proofErr w:type="spellEnd"/>
                      <w:r>
                        <w:t xml:space="preserve"> 49</w:t>
                      </w:r>
                    </w:p>
                    <w:p w14:paraId="13649969" w14:textId="77777777" w:rsidR="005576D2" w:rsidRDefault="005576D2" w:rsidP="005576D2">
                      <w:r>
                        <w:t>2628 XJ Delft</w:t>
                      </w:r>
                    </w:p>
                    <w:p w14:paraId="155DFB1B" w14:textId="77777777" w:rsidR="005576D2" w:rsidRDefault="005576D2" w:rsidP="005576D2">
                      <w:r>
                        <w:t xml:space="preserve">The Netherlands </w:t>
                      </w:r>
                    </w:p>
                    <w:p w14:paraId="517709DB" w14:textId="77777777" w:rsidR="005576D2" w:rsidRDefault="005576D2" w:rsidP="005576D2"/>
                    <w:p w14:paraId="5EC20899" w14:textId="77777777" w:rsidR="005576D2" w:rsidRDefault="005576D2" w:rsidP="005576D2">
                      <w:r>
                        <w:t>Phone: + 31 (0) 15 251 4090</w:t>
                      </w:r>
                    </w:p>
                    <w:p w14:paraId="54D0C0F4" w14:textId="77777777" w:rsidR="005576D2" w:rsidRDefault="00A4609C" w:rsidP="005576D2">
                      <w:pPr>
                        <w:rPr>
                          <w:rFonts w:ascii="Foco" w:hAnsi="Foco"/>
                        </w:rPr>
                      </w:pPr>
                      <w:hyperlink r:id="rId39" w:history="1">
                        <w:r w:rsidR="005576D2" w:rsidRPr="009134AE">
                          <w:rPr>
                            <w:rStyle w:val="Hyperlink"/>
                            <w:rFonts w:ascii="Foco" w:hAnsi="Foco"/>
                          </w:rPr>
                          <w:t>inforequest@riscure.com</w:t>
                        </w:r>
                      </w:hyperlink>
                      <w:r w:rsidR="005576D2">
                        <w:rPr>
                          <w:rFonts w:ascii="Foco" w:hAnsi="Foco"/>
                        </w:rPr>
                        <w:t xml:space="preserve"> </w:t>
                      </w:r>
                    </w:p>
                    <w:p w14:paraId="678735A4" w14:textId="77777777" w:rsidR="005576D2" w:rsidRDefault="005576D2" w:rsidP="005576D2"/>
                    <w:p w14:paraId="4921CF16" w14:textId="77777777" w:rsidR="005576D2" w:rsidRDefault="005576D2" w:rsidP="005576D2"/>
                    <w:p w14:paraId="31125828" w14:textId="77777777" w:rsidR="005576D2" w:rsidRDefault="005576D2" w:rsidP="005576D2">
                      <w:r>
                        <w:t>Riscure BV</w:t>
                      </w:r>
                    </w:p>
                    <w:p w14:paraId="27CCD637" w14:textId="77777777" w:rsidR="005576D2" w:rsidRDefault="005576D2" w:rsidP="005576D2">
                      <w:r>
                        <w:t xml:space="preserve">Frontier Building, </w:t>
                      </w:r>
                      <w:proofErr w:type="spellStart"/>
                      <w:r>
                        <w:t>Delftechpark</w:t>
                      </w:r>
                      <w:proofErr w:type="spellEnd"/>
                      <w:r>
                        <w:t xml:space="preserve"> 49</w:t>
                      </w:r>
                    </w:p>
                    <w:p w14:paraId="7842D418" w14:textId="77777777" w:rsidR="005576D2" w:rsidRDefault="005576D2" w:rsidP="005576D2">
                      <w:r>
                        <w:t>2628 XJ Delft</w:t>
                      </w:r>
                    </w:p>
                    <w:p w14:paraId="36CF8DF0" w14:textId="77777777" w:rsidR="005576D2" w:rsidRDefault="005576D2" w:rsidP="005576D2">
                      <w:r>
                        <w:t xml:space="preserve">The Netherlands </w:t>
                      </w:r>
                    </w:p>
                    <w:p w14:paraId="5384F558" w14:textId="77777777" w:rsidR="005576D2" w:rsidRDefault="005576D2" w:rsidP="005576D2"/>
                    <w:p w14:paraId="2EC523E9" w14:textId="77777777" w:rsidR="005576D2" w:rsidRDefault="005576D2" w:rsidP="005576D2">
                      <w:r>
                        <w:t>Phone: + 31 (0) 15 251 4090</w:t>
                      </w:r>
                    </w:p>
                    <w:p w14:paraId="5BFF6D8C" w14:textId="77777777" w:rsidR="005576D2" w:rsidRDefault="00A4609C" w:rsidP="005576D2">
                      <w:pPr>
                        <w:rPr>
                          <w:rFonts w:ascii="Foco" w:hAnsi="Foco"/>
                        </w:rPr>
                      </w:pPr>
                      <w:hyperlink r:id="rId40" w:history="1">
                        <w:r w:rsidR="005576D2" w:rsidRPr="009134AE">
                          <w:rPr>
                            <w:rStyle w:val="Hyperlink"/>
                            <w:rFonts w:ascii="Foco" w:hAnsi="Foco"/>
                          </w:rPr>
                          <w:t>inforequest@riscure.com</w:t>
                        </w:r>
                      </w:hyperlink>
                      <w:r w:rsidR="005576D2">
                        <w:rPr>
                          <w:rFonts w:ascii="Foco" w:hAnsi="Foco"/>
                        </w:rPr>
                        <w:t xml:space="preserve"> </w:t>
                      </w:r>
                    </w:p>
                    <w:p w14:paraId="711A6DC5" w14:textId="77777777" w:rsidR="005576D2" w:rsidRDefault="005576D2" w:rsidP="005576D2"/>
                    <w:p w14:paraId="1DF21D93" w14:textId="77777777" w:rsidR="005576D2" w:rsidRDefault="005576D2" w:rsidP="005576D2"/>
                    <w:p w14:paraId="39237A5C" w14:textId="77777777" w:rsidR="005576D2" w:rsidRDefault="005576D2" w:rsidP="005576D2">
                      <w:r>
                        <w:t>Riscure BV</w:t>
                      </w:r>
                    </w:p>
                    <w:p w14:paraId="2119F87C" w14:textId="77777777" w:rsidR="005576D2" w:rsidRDefault="005576D2" w:rsidP="005576D2">
                      <w:r>
                        <w:t xml:space="preserve">Frontier Building, </w:t>
                      </w:r>
                      <w:proofErr w:type="spellStart"/>
                      <w:r>
                        <w:t>Delftechpark</w:t>
                      </w:r>
                      <w:proofErr w:type="spellEnd"/>
                      <w:r>
                        <w:t xml:space="preserve"> 49</w:t>
                      </w:r>
                    </w:p>
                    <w:p w14:paraId="7C5E7773" w14:textId="77777777" w:rsidR="005576D2" w:rsidRDefault="005576D2" w:rsidP="005576D2">
                      <w:r>
                        <w:t>2628 XJ Delft</w:t>
                      </w:r>
                    </w:p>
                    <w:p w14:paraId="4F195EC7" w14:textId="77777777" w:rsidR="005576D2" w:rsidRDefault="005576D2" w:rsidP="005576D2">
                      <w:r>
                        <w:t xml:space="preserve">The Netherlands </w:t>
                      </w:r>
                    </w:p>
                    <w:p w14:paraId="1B55D6A1" w14:textId="77777777" w:rsidR="005576D2" w:rsidRDefault="005576D2" w:rsidP="005576D2"/>
                    <w:p w14:paraId="4717AC44" w14:textId="77777777" w:rsidR="005576D2" w:rsidRDefault="005576D2" w:rsidP="005576D2">
                      <w:r>
                        <w:t>Phone: + 31 (0) 15 251 4090</w:t>
                      </w:r>
                    </w:p>
                    <w:p w14:paraId="72387502" w14:textId="77777777" w:rsidR="005576D2" w:rsidRDefault="00A4609C" w:rsidP="005576D2">
                      <w:pPr>
                        <w:rPr>
                          <w:rFonts w:ascii="Foco" w:hAnsi="Foco"/>
                        </w:rPr>
                      </w:pPr>
                      <w:hyperlink r:id="rId41" w:history="1">
                        <w:r w:rsidR="005576D2" w:rsidRPr="009134AE">
                          <w:rPr>
                            <w:rStyle w:val="Hyperlink"/>
                            <w:rFonts w:ascii="Foco" w:hAnsi="Foco"/>
                          </w:rPr>
                          <w:t>inforequest@riscure.com</w:t>
                        </w:r>
                      </w:hyperlink>
                      <w:r w:rsidR="005576D2">
                        <w:rPr>
                          <w:rFonts w:ascii="Foco" w:hAnsi="Foco"/>
                        </w:rPr>
                        <w:t xml:space="preserve"> </w:t>
                      </w:r>
                    </w:p>
                    <w:p w14:paraId="7AEDB26D" w14:textId="77777777" w:rsidR="005576D2" w:rsidRDefault="005576D2" w:rsidP="005576D2"/>
                    <w:p w14:paraId="0BE30499" w14:textId="77777777" w:rsidR="005576D2" w:rsidRDefault="005576D2" w:rsidP="005576D2"/>
                    <w:p w14:paraId="1F3424F2" w14:textId="77777777" w:rsidR="005576D2" w:rsidRDefault="005576D2" w:rsidP="005576D2">
                      <w:r>
                        <w:t>Riscure BV</w:t>
                      </w:r>
                    </w:p>
                    <w:p w14:paraId="2E7A16B5" w14:textId="77777777" w:rsidR="005576D2" w:rsidRDefault="005576D2" w:rsidP="005576D2">
                      <w:r>
                        <w:t xml:space="preserve">Frontier Building, </w:t>
                      </w:r>
                      <w:proofErr w:type="spellStart"/>
                      <w:r>
                        <w:t>Delftechpark</w:t>
                      </w:r>
                      <w:proofErr w:type="spellEnd"/>
                      <w:r>
                        <w:t xml:space="preserve"> 49</w:t>
                      </w:r>
                    </w:p>
                    <w:p w14:paraId="1CC5D979" w14:textId="77777777" w:rsidR="005576D2" w:rsidRDefault="005576D2" w:rsidP="005576D2">
                      <w:r>
                        <w:t>2628 XJ Delft</w:t>
                      </w:r>
                    </w:p>
                    <w:p w14:paraId="6D34C7E1" w14:textId="77777777" w:rsidR="005576D2" w:rsidRDefault="005576D2" w:rsidP="005576D2">
                      <w:r>
                        <w:t xml:space="preserve">The Netherlands </w:t>
                      </w:r>
                    </w:p>
                    <w:p w14:paraId="1CE4E32C" w14:textId="77777777" w:rsidR="005576D2" w:rsidRDefault="005576D2" w:rsidP="005576D2"/>
                    <w:p w14:paraId="13EBE022" w14:textId="77777777" w:rsidR="005576D2" w:rsidRDefault="005576D2" w:rsidP="005576D2">
                      <w:r>
                        <w:t>Phone: + 31 (0) 15 251 4090</w:t>
                      </w:r>
                    </w:p>
                    <w:p w14:paraId="5B024753" w14:textId="77777777" w:rsidR="005576D2" w:rsidRDefault="00A4609C" w:rsidP="005576D2">
                      <w:pPr>
                        <w:rPr>
                          <w:rFonts w:ascii="Foco" w:hAnsi="Foco"/>
                        </w:rPr>
                      </w:pPr>
                      <w:hyperlink r:id="rId42" w:history="1">
                        <w:r w:rsidR="005576D2" w:rsidRPr="009134AE">
                          <w:rPr>
                            <w:rStyle w:val="Hyperlink"/>
                            <w:rFonts w:ascii="Foco" w:hAnsi="Foco"/>
                          </w:rPr>
                          <w:t>inforequest@riscure.com</w:t>
                        </w:r>
                      </w:hyperlink>
                      <w:r w:rsidR="005576D2">
                        <w:rPr>
                          <w:rFonts w:ascii="Foco" w:hAnsi="Foco"/>
                        </w:rPr>
                        <w:t xml:space="preserve"> </w:t>
                      </w:r>
                    </w:p>
                    <w:p w14:paraId="0177263B" w14:textId="77777777" w:rsidR="005576D2" w:rsidRDefault="005576D2" w:rsidP="005576D2"/>
                    <w:p w14:paraId="53024833" w14:textId="77777777" w:rsidR="005576D2" w:rsidRDefault="005576D2" w:rsidP="005576D2"/>
                    <w:p w14:paraId="68CC6EDB" w14:textId="77777777" w:rsidR="005576D2" w:rsidRDefault="005576D2" w:rsidP="005576D2">
                      <w:r>
                        <w:t>Riscure BV</w:t>
                      </w:r>
                    </w:p>
                    <w:p w14:paraId="05C5AA51" w14:textId="77777777" w:rsidR="005576D2" w:rsidRDefault="005576D2" w:rsidP="005576D2">
                      <w:r>
                        <w:t xml:space="preserve">Frontier Building, </w:t>
                      </w:r>
                      <w:proofErr w:type="spellStart"/>
                      <w:r>
                        <w:t>Delftechpark</w:t>
                      </w:r>
                      <w:proofErr w:type="spellEnd"/>
                      <w:r>
                        <w:t xml:space="preserve"> 49</w:t>
                      </w:r>
                    </w:p>
                    <w:p w14:paraId="0B23A857" w14:textId="77777777" w:rsidR="005576D2" w:rsidRDefault="005576D2" w:rsidP="005576D2">
                      <w:r>
                        <w:t>2628 XJ Delft</w:t>
                      </w:r>
                    </w:p>
                    <w:p w14:paraId="71FDCCF2" w14:textId="77777777" w:rsidR="005576D2" w:rsidRDefault="005576D2" w:rsidP="005576D2">
                      <w:r>
                        <w:t xml:space="preserve">The Netherlands </w:t>
                      </w:r>
                    </w:p>
                    <w:p w14:paraId="30AC5AB9" w14:textId="77777777" w:rsidR="005576D2" w:rsidRDefault="005576D2" w:rsidP="005576D2"/>
                    <w:p w14:paraId="5F2139F5" w14:textId="77777777" w:rsidR="005576D2" w:rsidRDefault="005576D2" w:rsidP="005576D2">
                      <w:r>
                        <w:t>Phone: + 31 (0) 15 251 4090</w:t>
                      </w:r>
                    </w:p>
                    <w:p w14:paraId="18B9422D" w14:textId="77777777" w:rsidR="005576D2" w:rsidRDefault="00A4609C" w:rsidP="005576D2">
                      <w:pPr>
                        <w:rPr>
                          <w:rFonts w:ascii="Foco" w:hAnsi="Foco"/>
                        </w:rPr>
                      </w:pPr>
                      <w:hyperlink r:id="rId43" w:history="1">
                        <w:r w:rsidR="005576D2" w:rsidRPr="009134AE">
                          <w:rPr>
                            <w:rStyle w:val="Hyperlink"/>
                            <w:rFonts w:ascii="Foco" w:hAnsi="Foco"/>
                          </w:rPr>
                          <w:t>inforequest@riscure.com</w:t>
                        </w:r>
                      </w:hyperlink>
                      <w:r w:rsidR="005576D2">
                        <w:rPr>
                          <w:rFonts w:ascii="Foco" w:hAnsi="Foco"/>
                        </w:rPr>
                        <w:t xml:space="preserve"> </w:t>
                      </w:r>
                    </w:p>
                    <w:p w14:paraId="162C677B" w14:textId="77777777" w:rsidR="005576D2" w:rsidRDefault="005576D2" w:rsidP="005576D2"/>
                    <w:p w14:paraId="408A96D3" w14:textId="77777777" w:rsidR="005576D2" w:rsidRDefault="005576D2" w:rsidP="005576D2"/>
                    <w:p w14:paraId="01F90623" w14:textId="77777777" w:rsidR="005576D2" w:rsidRDefault="005576D2" w:rsidP="005576D2">
                      <w:r>
                        <w:t>Riscure BV</w:t>
                      </w:r>
                    </w:p>
                    <w:p w14:paraId="496D2A3C" w14:textId="77777777" w:rsidR="005576D2" w:rsidRDefault="005576D2" w:rsidP="005576D2">
                      <w:r>
                        <w:t xml:space="preserve">Frontier Building, </w:t>
                      </w:r>
                      <w:proofErr w:type="spellStart"/>
                      <w:r>
                        <w:t>Delftechpark</w:t>
                      </w:r>
                      <w:proofErr w:type="spellEnd"/>
                      <w:r>
                        <w:t xml:space="preserve"> 49</w:t>
                      </w:r>
                    </w:p>
                    <w:p w14:paraId="7BFA0F23" w14:textId="77777777" w:rsidR="005576D2" w:rsidRDefault="005576D2" w:rsidP="005576D2">
                      <w:r>
                        <w:t>2628 XJ Delft</w:t>
                      </w:r>
                    </w:p>
                    <w:p w14:paraId="4323B7FD" w14:textId="77777777" w:rsidR="005576D2" w:rsidRDefault="005576D2" w:rsidP="005576D2">
                      <w:r>
                        <w:t xml:space="preserve">The Netherlands </w:t>
                      </w:r>
                    </w:p>
                    <w:p w14:paraId="4C562B91" w14:textId="77777777" w:rsidR="005576D2" w:rsidRDefault="005576D2" w:rsidP="005576D2"/>
                    <w:p w14:paraId="20D23E88" w14:textId="77777777" w:rsidR="005576D2" w:rsidRDefault="005576D2" w:rsidP="005576D2">
                      <w:r>
                        <w:t>Phone: + 31 (0) 15 251 4090</w:t>
                      </w:r>
                    </w:p>
                    <w:p w14:paraId="3CB5AD9D" w14:textId="77777777" w:rsidR="005576D2" w:rsidRDefault="00A4609C" w:rsidP="005576D2">
                      <w:pPr>
                        <w:rPr>
                          <w:rFonts w:ascii="Foco" w:hAnsi="Foco"/>
                        </w:rPr>
                      </w:pPr>
                      <w:hyperlink r:id="rId44" w:history="1">
                        <w:r w:rsidR="005576D2" w:rsidRPr="009134AE">
                          <w:rPr>
                            <w:rStyle w:val="Hyperlink"/>
                            <w:rFonts w:ascii="Foco" w:hAnsi="Foco"/>
                          </w:rPr>
                          <w:t>inforequest@riscure.com</w:t>
                        </w:r>
                      </w:hyperlink>
                      <w:r w:rsidR="005576D2">
                        <w:rPr>
                          <w:rFonts w:ascii="Foco" w:hAnsi="Foco"/>
                        </w:rPr>
                        <w:t xml:space="preserve"> </w:t>
                      </w:r>
                    </w:p>
                    <w:p w14:paraId="3BC651B3" w14:textId="7DC45E35" w:rsidR="005576D2" w:rsidRDefault="005576D2" w:rsidP="005576D2"/>
                  </w:txbxContent>
                </v:textbox>
                <w10:wrap type="square"/>
              </v:shape>
            </w:pict>
          </mc:Fallback>
        </mc:AlternateContent>
      </w:r>
      <w:r w:rsidRPr="00A044AC">
        <w:rPr>
          <w:lang w:val="en-US" w:eastAsia="ja-JP"/>
        </w:rPr>
        <mc:AlternateContent>
          <mc:Choice Requires="wps">
            <w:drawing>
              <wp:anchor distT="0" distB="0" distL="114300" distR="114300" simplePos="0" relativeHeight="251665408" behindDoc="0" locked="0" layoutInCell="1" allowOverlap="1" wp14:anchorId="7F5B3413" wp14:editId="507576F2">
                <wp:simplePos x="0" y="0"/>
                <wp:positionH relativeFrom="column">
                  <wp:posOffset>3790315</wp:posOffset>
                </wp:positionH>
                <wp:positionV relativeFrom="paragraph">
                  <wp:posOffset>3170365</wp:posOffset>
                </wp:positionV>
                <wp:extent cx="2783840" cy="2047875"/>
                <wp:effectExtent l="0" t="0" r="0" b="9525"/>
                <wp:wrapSquare wrapText="bothSides"/>
                <wp:docPr id="18" name="Text Box 18"/>
                <wp:cNvGraphicFramePr/>
                <a:graphic xmlns:a="http://schemas.openxmlformats.org/drawingml/2006/main">
                  <a:graphicData uri="http://schemas.microsoft.com/office/word/2010/wordprocessingShape">
                    <wps:wsp>
                      <wps:cNvSpPr txBox="1"/>
                      <wps:spPr>
                        <a:xfrm>
                          <a:off x="0" y="0"/>
                          <a:ext cx="278384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A4F5C0" w14:textId="77777777" w:rsidR="005576D2" w:rsidRPr="00C25230" w:rsidRDefault="005576D2" w:rsidP="00C92938">
                            <w:r w:rsidRPr="00C25230">
                              <w:t>Riscure North America</w:t>
                            </w:r>
                          </w:p>
                          <w:p w14:paraId="1974C562" w14:textId="77777777" w:rsidR="005576D2" w:rsidRPr="00C25230" w:rsidRDefault="005576D2" w:rsidP="00C92938">
                            <w:r w:rsidRPr="00C25230">
                              <w:t xml:space="preserve">550 Kearny St. Suite 330 </w:t>
                            </w:r>
                          </w:p>
                          <w:p w14:paraId="2FC4F32E" w14:textId="77777777" w:rsidR="005576D2" w:rsidRPr="00C25230" w:rsidRDefault="005576D2" w:rsidP="00C92938">
                            <w:r w:rsidRPr="00C25230">
                              <w:t xml:space="preserve">San Francisco, CA 94108 </w:t>
                            </w:r>
                          </w:p>
                          <w:p w14:paraId="31B1F67E" w14:textId="77777777" w:rsidR="005576D2" w:rsidRPr="00C25230" w:rsidRDefault="005576D2" w:rsidP="00C92938">
                            <w:r w:rsidRPr="00C25230">
                              <w:t>USA</w:t>
                            </w:r>
                          </w:p>
                          <w:p w14:paraId="1349FDE4" w14:textId="77777777" w:rsidR="005576D2" w:rsidRPr="00C25230" w:rsidRDefault="005576D2" w:rsidP="00C92938"/>
                          <w:p w14:paraId="189DDD8F" w14:textId="77777777" w:rsidR="005576D2" w:rsidRPr="00C25230" w:rsidRDefault="005576D2" w:rsidP="00C92938">
                            <w:r>
                              <w:t xml:space="preserve">Phone: </w:t>
                            </w:r>
                            <w:r w:rsidRPr="00C25230">
                              <w:t>+1 (650) 646 9979</w:t>
                            </w:r>
                          </w:p>
                          <w:p w14:paraId="7B498698" w14:textId="77777777" w:rsidR="005576D2" w:rsidRPr="009134AE" w:rsidRDefault="00E22C44" w:rsidP="00C92938">
                            <w:pPr>
                              <w:rPr>
                                <w:rStyle w:val="Hyperlink"/>
                              </w:rPr>
                            </w:pPr>
                            <w:hyperlink r:id="rId45" w:history="1">
                              <w:r w:rsidR="005576D2">
                                <w:rPr>
                                  <w:rStyle w:val="Hyperlink"/>
                                  <w:rFonts w:ascii="Foco" w:hAnsi="Foco"/>
                                </w:rPr>
                                <w:t>inforequest@riscure.com</w:t>
                              </w:r>
                            </w:hyperlink>
                          </w:p>
                          <w:p w14:paraId="4EBD78A4" w14:textId="77777777" w:rsidR="005576D2" w:rsidRDefault="005576D2" w:rsidP="00C92938"/>
                          <w:p w14:paraId="55CA1C7E" w14:textId="77777777" w:rsidR="005576D2" w:rsidRDefault="005576D2" w:rsidP="00C92938"/>
                          <w:p w14:paraId="45B403B6" w14:textId="77777777" w:rsidR="005576D2" w:rsidRPr="00C25230" w:rsidRDefault="005576D2" w:rsidP="00C92938">
                            <w:r w:rsidRPr="00C25230">
                              <w:t>Riscure North America</w:t>
                            </w:r>
                          </w:p>
                          <w:p w14:paraId="25FF3336" w14:textId="77777777" w:rsidR="005576D2" w:rsidRPr="00C25230" w:rsidRDefault="005576D2" w:rsidP="00C92938">
                            <w:r w:rsidRPr="00C25230">
                              <w:t xml:space="preserve">550 Kearny St. Suite 330 </w:t>
                            </w:r>
                          </w:p>
                          <w:p w14:paraId="4A5C6D24" w14:textId="77777777" w:rsidR="005576D2" w:rsidRPr="00C25230" w:rsidRDefault="005576D2" w:rsidP="00C92938">
                            <w:r w:rsidRPr="00C25230">
                              <w:t xml:space="preserve">San Francisco, CA 94108 </w:t>
                            </w:r>
                          </w:p>
                          <w:p w14:paraId="56D3E5B4" w14:textId="77777777" w:rsidR="005576D2" w:rsidRPr="00C25230" w:rsidRDefault="005576D2" w:rsidP="00C92938">
                            <w:r w:rsidRPr="00C25230">
                              <w:t>USA</w:t>
                            </w:r>
                          </w:p>
                          <w:p w14:paraId="1A200C40" w14:textId="77777777" w:rsidR="005576D2" w:rsidRPr="00C25230" w:rsidRDefault="005576D2" w:rsidP="00C92938"/>
                          <w:p w14:paraId="5A82AF44" w14:textId="77777777" w:rsidR="005576D2" w:rsidRPr="00C25230" w:rsidRDefault="005576D2" w:rsidP="00C92938">
                            <w:r>
                              <w:t xml:space="preserve">Phone: </w:t>
                            </w:r>
                            <w:r w:rsidRPr="00C25230">
                              <w:t>+1 (650) 646 9979</w:t>
                            </w:r>
                          </w:p>
                          <w:p w14:paraId="628AB07F" w14:textId="77777777" w:rsidR="005576D2" w:rsidRPr="009134AE" w:rsidRDefault="00E22C44" w:rsidP="00C92938">
                            <w:pPr>
                              <w:rPr>
                                <w:rStyle w:val="Hyperlink"/>
                              </w:rPr>
                            </w:pPr>
                            <w:hyperlink r:id="rId46" w:history="1">
                              <w:r w:rsidR="005576D2">
                                <w:rPr>
                                  <w:rStyle w:val="Hyperlink"/>
                                  <w:rFonts w:ascii="Foco" w:hAnsi="Foco"/>
                                </w:rPr>
                                <w:t>inforequest@riscure.com</w:t>
                              </w:r>
                            </w:hyperlink>
                          </w:p>
                          <w:p w14:paraId="7DA1EE72" w14:textId="77777777" w:rsidR="005576D2" w:rsidRDefault="005576D2" w:rsidP="00C92938"/>
                          <w:p w14:paraId="48458459" w14:textId="77777777" w:rsidR="005576D2" w:rsidRDefault="005576D2" w:rsidP="00C92938"/>
                          <w:p w14:paraId="2DF32AC4" w14:textId="77777777" w:rsidR="005576D2" w:rsidRPr="00C25230" w:rsidRDefault="005576D2" w:rsidP="006F55C1">
                            <w:r w:rsidRPr="00C25230">
                              <w:t>Riscure North America</w:t>
                            </w:r>
                          </w:p>
                          <w:p w14:paraId="64BC7246" w14:textId="77777777" w:rsidR="005576D2" w:rsidRPr="00C25230" w:rsidRDefault="005576D2" w:rsidP="006F55C1">
                            <w:r w:rsidRPr="00C25230">
                              <w:t xml:space="preserve">550 Kearny St. Suite 330 </w:t>
                            </w:r>
                          </w:p>
                          <w:p w14:paraId="2C78D5CD" w14:textId="77777777" w:rsidR="005576D2" w:rsidRPr="00C25230" w:rsidRDefault="005576D2" w:rsidP="006F55C1">
                            <w:r w:rsidRPr="00C25230">
                              <w:t xml:space="preserve">San Francisco, CA 94108 </w:t>
                            </w:r>
                          </w:p>
                          <w:p w14:paraId="32AEE24E" w14:textId="77777777" w:rsidR="005576D2" w:rsidRPr="00C25230" w:rsidRDefault="005576D2" w:rsidP="006F55C1">
                            <w:r w:rsidRPr="00C25230">
                              <w:t>USA</w:t>
                            </w:r>
                          </w:p>
                          <w:p w14:paraId="7A2C9317" w14:textId="77777777" w:rsidR="005576D2" w:rsidRPr="00C25230" w:rsidRDefault="005576D2" w:rsidP="006F55C1"/>
                          <w:p w14:paraId="1B13C182" w14:textId="77777777" w:rsidR="005576D2" w:rsidRPr="00C25230" w:rsidRDefault="005576D2" w:rsidP="006F55C1">
                            <w:r>
                              <w:t xml:space="preserve">Phone: </w:t>
                            </w:r>
                            <w:r w:rsidRPr="00C25230">
                              <w:t>+1 (650) 646 9979</w:t>
                            </w:r>
                          </w:p>
                          <w:p w14:paraId="5FF35E48" w14:textId="77777777" w:rsidR="005576D2" w:rsidRPr="009134AE" w:rsidRDefault="00E22C44" w:rsidP="006F55C1">
                            <w:pPr>
                              <w:rPr>
                                <w:rStyle w:val="Hyperlink"/>
                              </w:rPr>
                            </w:pPr>
                            <w:hyperlink r:id="rId47" w:history="1">
                              <w:r w:rsidR="005576D2">
                                <w:rPr>
                                  <w:rStyle w:val="Hyperlink"/>
                                  <w:rFonts w:ascii="Foco" w:hAnsi="Foco"/>
                                </w:rPr>
                                <w:t>inforequest@riscure.com</w:t>
                              </w:r>
                            </w:hyperlink>
                          </w:p>
                          <w:p w14:paraId="1674E9FE" w14:textId="77777777" w:rsidR="005576D2" w:rsidRDefault="005576D2" w:rsidP="006F55C1"/>
                          <w:p w14:paraId="1E417617" w14:textId="77777777" w:rsidR="005576D2" w:rsidRDefault="005576D2" w:rsidP="006F55C1"/>
                          <w:p w14:paraId="505C0867" w14:textId="77777777" w:rsidR="005576D2" w:rsidRPr="00C25230" w:rsidRDefault="005576D2" w:rsidP="006F55C1">
                            <w:r w:rsidRPr="00C25230">
                              <w:t>Riscure North America</w:t>
                            </w:r>
                          </w:p>
                          <w:p w14:paraId="75BB2C29" w14:textId="77777777" w:rsidR="005576D2" w:rsidRPr="00C25230" w:rsidRDefault="005576D2" w:rsidP="006F55C1">
                            <w:r w:rsidRPr="00C25230">
                              <w:t xml:space="preserve">550 Kearny St. Suite 330 </w:t>
                            </w:r>
                          </w:p>
                          <w:p w14:paraId="289A0B72" w14:textId="77777777" w:rsidR="005576D2" w:rsidRPr="00C25230" w:rsidRDefault="005576D2" w:rsidP="006F55C1">
                            <w:r w:rsidRPr="00C25230">
                              <w:t xml:space="preserve">San Francisco, CA 94108 </w:t>
                            </w:r>
                          </w:p>
                          <w:p w14:paraId="38B5D348" w14:textId="77777777" w:rsidR="005576D2" w:rsidRPr="00C25230" w:rsidRDefault="005576D2" w:rsidP="006F55C1">
                            <w:r w:rsidRPr="00C25230">
                              <w:t>USA</w:t>
                            </w:r>
                          </w:p>
                          <w:p w14:paraId="327733D8" w14:textId="77777777" w:rsidR="005576D2" w:rsidRPr="00C25230" w:rsidRDefault="005576D2" w:rsidP="006F55C1"/>
                          <w:p w14:paraId="220CB246" w14:textId="77777777" w:rsidR="005576D2" w:rsidRPr="00C25230" w:rsidRDefault="005576D2" w:rsidP="006F55C1">
                            <w:r>
                              <w:t xml:space="preserve">Phone: </w:t>
                            </w:r>
                            <w:r w:rsidRPr="00C25230">
                              <w:t>+1 (650) 646 9979</w:t>
                            </w:r>
                          </w:p>
                          <w:p w14:paraId="5C1FE1DF" w14:textId="77777777" w:rsidR="005576D2" w:rsidRPr="009134AE" w:rsidRDefault="00E22C44" w:rsidP="006F55C1">
                            <w:pPr>
                              <w:rPr>
                                <w:rStyle w:val="Hyperlink"/>
                              </w:rPr>
                            </w:pPr>
                            <w:hyperlink r:id="rId48" w:history="1">
                              <w:r w:rsidR="005576D2">
                                <w:rPr>
                                  <w:rStyle w:val="Hyperlink"/>
                                  <w:rFonts w:ascii="Foco" w:hAnsi="Foco"/>
                                </w:rPr>
                                <w:t>inforequest@riscure.com</w:t>
                              </w:r>
                            </w:hyperlink>
                          </w:p>
                          <w:p w14:paraId="4E291BED" w14:textId="77777777" w:rsidR="005576D2" w:rsidRDefault="005576D2" w:rsidP="006F55C1"/>
                          <w:p w14:paraId="1A212CDD" w14:textId="77777777" w:rsidR="005576D2" w:rsidRDefault="005576D2" w:rsidP="006F55C1"/>
                          <w:p w14:paraId="05C2E4FE" w14:textId="77777777" w:rsidR="005576D2" w:rsidRPr="00C25230" w:rsidRDefault="005576D2" w:rsidP="006F55C1">
                            <w:r w:rsidRPr="00C25230">
                              <w:t>Riscure North America</w:t>
                            </w:r>
                          </w:p>
                          <w:p w14:paraId="20D79B6C" w14:textId="77777777" w:rsidR="005576D2" w:rsidRPr="00C25230" w:rsidRDefault="005576D2" w:rsidP="006F55C1">
                            <w:r w:rsidRPr="00C25230">
                              <w:t xml:space="preserve">550 Kearny St. Suite 330 </w:t>
                            </w:r>
                          </w:p>
                          <w:p w14:paraId="0A724C17" w14:textId="77777777" w:rsidR="005576D2" w:rsidRPr="00C25230" w:rsidRDefault="005576D2" w:rsidP="006F55C1">
                            <w:r w:rsidRPr="00C25230">
                              <w:t xml:space="preserve">San Francisco, CA 94108 </w:t>
                            </w:r>
                          </w:p>
                          <w:p w14:paraId="5DDDB744" w14:textId="77777777" w:rsidR="005576D2" w:rsidRPr="00C25230" w:rsidRDefault="005576D2" w:rsidP="006F55C1">
                            <w:r w:rsidRPr="00C25230">
                              <w:t>USA</w:t>
                            </w:r>
                          </w:p>
                          <w:p w14:paraId="1DCC8C4A" w14:textId="77777777" w:rsidR="005576D2" w:rsidRPr="00C25230" w:rsidRDefault="005576D2" w:rsidP="006F55C1"/>
                          <w:p w14:paraId="4B2EAB87" w14:textId="77777777" w:rsidR="005576D2" w:rsidRPr="00C25230" w:rsidRDefault="005576D2" w:rsidP="006F55C1">
                            <w:r>
                              <w:t xml:space="preserve">Phone: </w:t>
                            </w:r>
                            <w:r w:rsidRPr="00C25230">
                              <w:t>+1 (650) 646 9979</w:t>
                            </w:r>
                          </w:p>
                          <w:p w14:paraId="5877402B" w14:textId="77777777" w:rsidR="005576D2" w:rsidRPr="009134AE" w:rsidRDefault="00E22C44" w:rsidP="006F55C1">
                            <w:pPr>
                              <w:rPr>
                                <w:rStyle w:val="Hyperlink"/>
                              </w:rPr>
                            </w:pPr>
                            <w:hyperlink r:id="rId49" w:history="1">
                              <w:r w:rsidR="005576D2">
                                <w:rPr>
                                  <w:rStyle w:val="Hyperlink"/>
                                  <w:rFonts w:ascii="Foco" w:hAnsi="Foco"/>
                                </w:rPr>
                                <w:t>inforequest@riscure.com</w:t>
                              </w:r>
                            </w:hyperlink>
                          </w:p>
                          <w:p w14:paraId="71E5A190" w14:textId="77777777" w:rsidR="005576D2" w:rsidRDefault="005576D2" w:rsidP="006F55C1"/>
                          <w:p w14:paraId="1173F964" w14:textId="77777777" w:rsidR="005576D2" w:rsidRDefault="005576D2" w:rsidP="006F55C1"/>
                          <w:p w14:paraId="29333058" w14:textId="77777777" w:rsidR="005576D2" w:rsidRPr="00C25230" w:rsidRDefault="005576D2" w:rsidP="006F55C1">
                            <w:r w:rsidRPr="00C25230">
                              <w:t>Riscure North America</w:t>
                            </w:r>
                          </w:p>
                          <w:p w14:paraId="2BD27098" w14:textId="77777777" w:rsidR="005576D2" w:rsidRPr="00C25230" w:rsidRDefault="005576D2" w:rsidP="006F55C1">
                            <w:r w:rsidRPr="00C25230">
                              <w:t xml:space="preserve">550 Kearny St. Suite 330 </w:t>
                            </w:r>
                          </w:p>
                          <w:p w14:paraId="43363BC7" w14:textId="77777777" w:rsidR="005576D2" w:rsidRPr="00C25230" w:rsidRDefault="005576D2" w:rsidP="006F55C1">
                            <w:r w:rsidRPr="00C25230">
                              <w:t xml:space="preserve">San Francisco, CA 94108 </w:t>
                            </w:r>
                          </w:p>
                          <w:p w14:paraId="12A022DA" w14:textId="77777777" w:rsidR="005576D2" w:rsidRPr="00C25230" w:rsidRDefault="005576D2" w:rsidP="006F55C1">
                            <w:r w:rsidRPr="00C25230">
                              <w:t>USA</w:t>
                            </w:r>
                          </w:p>
                          <w:p w14:paraId="2465CBB4" w14:textId="77777777" w:rsidR="005576D2" w:rsidRPr="00C25230" w:rsidRDefault="005576D2" w:rsidP="006F55C1"/>
                          <w:p w14:paraId="70448F4E" w14:textId="77777777" w:rsidR="005576D2" w:rsidRPr="00C25230" w:rsidRDefault="005576D2" w:rsidP="006F55C1">
                            <w:r>
                              <w:t xml:space="preserve">Phone: </w:t>
                            </w:r>
                            <w:r w:rsidRPr="00C25230">
                              <w:t>+1 (650) 646 9979</w:t>
                            </w:r>
                          </w:p>
                          <w:p w14:paraId="113A9827" w14:textId="77777777" w:rsidR="005576D2" w:rsidRPr="009134AE" w:rsidRDefault="00E22C44" w:rsidP="006F55C1">
                            <w:pPr>
                              <w:rPr>
                                <w:rStyle w:val="Hyperlink"/>
                              </w:rPr>
                            </w:pPr>
                            <w:hyperlink r:id="rId50" w:history="1">
                              <w:r w:rsidR="005576D2">
                                <w:rPr>
                                  <w:rStyle w:val="Hyperlink"/>
                                  <w:rFonts w:ascii="Foco" w:hAnsi="Foco"/>
                                </w:rPr>
                                <w:t>inforequest@riscure.com</w:t>
                              </w:r>
                            </w:hyperlink>
                          </w:p>
                          <w:p w14:paraId="0FEBCA8A" w14:textId="77777777" w:rsidR="005576D2" w:rsidRDefault="005576D2" w:rsidP="006F55C1"/>
                          <w:p w14:paraId="63C5D6B7" w14:textId="77777777" w:rsidR="005576D2" w:rsidRDefault="005576D2" w:rsidP="006F55C1"/>
                          <w:p w14:paraId="37CB085E" w14:textId="77777777" w:rsidR="005576D2" w:rsidRPr="00C25230" w:rsidRDefault="005576D2" w:rsidP="006F55C1">
                            <w:r w:rsidRPr="00C25230">
                              <w:t>Riscure North America</w:t>
                            </w:r>
                          </w:p>
                          <w:p w14:paraId="030CC87B" w14:textId="77777777" w:rsidR="005576D2" w:rsidRPr="00C25230" w:rsidRDefault="005576D2" w:rsidP="006F55C1">
                            <w:r w:rsidRPr="00C25230">
                              <w:t xml:space="preserve">550 Kearny St. Suite 330 </w:t>
                            </w:r>
                          </w:p>
                          <w:p w14:paraId="1C73D15B" w14:textId="77777777" w:rsidR="005576D2" w:rsidRPr="00C25230" w:rsidRDefault="005576D2" w:rsidP="006F55C1">
                            <w:r w:rsidRPr="00C25230">
                              <w:t xml:space="preserve">San Francisco, CA 94108 </w:t>
                            </w:r>
                          </w:p>
                          <w:p w14:paraId="22334C28" w14:textId="77777777" w:rsidR="005576D2" w:rsidRPr="00C25230" w:rsidRDefault="005576D2" w:rsidP="006F55C1">
                            <w:r w:rsidRPr="00C25230">
                              <w:t>USA</w:t>
                            </w:r>
                          </w:p>
                          <w:p w14:paraId="24FD5893" w14:textId="77777777" w:rsidR="005576D2" w:rsidRPr="00C25230" w:rsidRDefault="005576D2" w:rsidP="006F55C1"/>
                          <w:p w14:paraId="263BC22A" w14:textId="77777777" w:rsidR="005576D2" w:rsidRPr="00C25230" w:rsidRDefault="005576D2" w:rsidP="006F55C1">
                            <w:r>
                              <w:t xml:space="preserve">Phone: </w:t>
                            </w:r>
                            <w:r w:rsidRPr="00C25230">
                              <w:t>+1 (650) 646 9979</w:t>
                            </w:r>
                          </w:p>
                          <w:p w14:paraId="5D949907" w14:textId="77777777" w:rsidR="005576D2" w:rsidRPr="009134AE" w:rsidRDefault="00E22C44" w:rsidP="006F55C1">
                            <w:pPr>
                              <w:rPr>
                                <w:rStyle w:val="Hyperlink"/>
                              </w:rPr>
                            </w:pPr>
                            <w:hyperlink r:id="rId51" w:history="1">
                              <w:r w:rsidR="005576D2">
                                <w:rPr>
                                  <w:rStyle w:val="Hyperlink"/>
                                  <w:rFonts w:ascii="Foco" w:hAnsi="Foco"/>
                                </w:rPr>
                                <w:t>inforequest@riscure.com</w:t>
                              </w:r>
                            </w:hyperlink>
                          </w:p>
                          <w:p w14:paraId="28BF7E3B" w14:textId="77777777" w:rsidR="005576D2" w:rsidRDefault="005576D2" w:rsidP="006F55C1"/>
                          <w:p w14:paraId="555A6B5C" w14:textId="77777777" w:rsidR="005576D2" w:rsidRDefault="005576D2" w:rsidP="006F55C1"/>
                          <w:p w14:paraId="08D57EAB" w14:textId="77777777" w:rsidR="005576D2" w:rsidRPr="00C25230" w:rsidRDefault="005576D2" w:rsidP="006F55C1">
                            <w:r w:rsidRPr="00C25230">
                              <w:t>Riscure North America</w:t>
                            </w:r>
                          </w:p>
                          <w:p w14:paraId="01691C39" w14:textId="77777777" w:rsidR="005576D2" w:rsidRPr="00C25230" w:rsidRDefault="005576D2" w:rsidP="006F55C1">
                            <w:r w:rsidRPr="00C25230">
                              <w:t xml:space="preserve">550 Kearny St. Suite 330 </w:t>
                            </w:r>
                          </w:p>
                          <w:p w14:paraId="386C6FBA" w14:textId="77777777" w:rsidR="005576D2" w:rsidRPr="00C25230" w:rsidRDefault="005576D2" w:rsidP="006F55C1">
                            <w:r w:rsidRPr="00C25230">
                              <w:t xml:space="preserve">San Francisco, CA 94108 </w:t>
                            </w:r>
                          </w:p>
                          <w:p w14:paraId="3307152E" w14:textId="77777777" w:rsidR="005576D2" w:rsidRPr="00C25230" w:rsidRDefault="005576D2" w:rsidP="006F55C1">
                            <w:r w:rsidRPr="00C25230">
                              <w:t>USA</w:t>
                            </w:r>
                          </w:p>
                          <w:p w14:paraId="31C44627" w14:textId="77777777" w:rsidR="005576D2" w:rsidRPr="00C25230" w:rsidRDefault="005576D2" w:rsidP="006F55C1"/>
                          <w:p w14:paraId="51C401BC" w14:textId="77777777" w:rsidR="005576D2" w:rsidRPr="00C25230" w:rsidRDefault="005576D2" w:rsidP="006F55C1">
                            <w:r>
                              <w:t xml:space="preserve">Phone: </w:t>
                            </w:r>
                            <w:r w:rsidRPr="00C25230">
                              <w:t>+1 (650) 646 9979</w:t>
                            </w:r>
                          </w:p>
                          <w:p w14:paraId="678372A5" w14:textId="77777777" w:rsidR="005576D2" w:rsidRPr="009134AE" w:rsidRDefault="00E22C44" w:rsidP="006F55C1">
                            <w:pPr>
                              <w:rPr>
                                <w:rStyle w:val="Hyperlink"/>
                              </w:rPr>
                            </w:pPr>
                            <w:hyperlink r:id="rId52" w:history="1">
                              <w:r w:rsidR="005576D2">
                                <w:rPr>
                                  <w:rStyle w:val="Hyperlink"/>
                                  <w:rFonts w:ascii="Foco" w:hAnsi="Foco"/>
                                </w:rPr>
                                <w:t>inforequest@riscure.com</w:t>
                              </w:r>
                            </w:hyperlink>
                          </w:p>
                          <w:p w14:paraId="38D20C9E" w14:textId="77777777" w:rsidR="005576D2" w:rsidRDefault="005576D2" w:rsidP="006F55C1"/>
                          <w:p w14:paraId="6D3AD9B8" w14:textId="77777777" w:rsidR="005576D2" w:rsidRDefault="005576D2"/>
                          <w:p w14:paraId="7C9A9F6A" w14:textId="39CE3B07" w:rsidR="005576D2" w:rsidRPr="00C25230" w:rsidRDefault="005576D2" w:rsidP="005576D2">
                            <w:r w:rsidRPr="00C25230">
                              <w:t>Riscure North America</w:t>
                            </w:r>
                          </w:p>
                          <w:p w14:paraId="52E2B033" w14:textId="77777777" w:rsidR="005576D2" w:rsidRPr="00C25230" w:rsidRDefault="005576D2" w:rsidP="005576D2">
                            <w:r w:rsidRPr="00C25230">
                              <w:t xml:space="preserve">550 Kearny St. Suite 330 </w:t>
                            </w:r>
                          </w:p>
                          <w:p w14:paraId="5D8E76C2" w14:textId="77777777" w:rsidR="005576D2" w:rsidRPr="00C25230" w:rsidRDefault="005576D2" w:rsidP="005576D2">
                            <w:r w:rsidRPr="00C25230">
                              <w:t xml:space="preserve">San Francisco, CA 94108 </w:t>
                            </w:r>
                          </w:p>
                          <w:p w14:paraId="3D6ECF56" w14:textId="77777777" w:rsidR="005576D2" w:rsidRPr="00C25230" w:rsidRDefault="005576D2" w:rsidP="005576D2">
                            <w:r w:rsidRPr="00C25230">
                              <w:t>USA</w:t>
                            </w:r>
                          </w:p>
                          <w:p w14:paraId="5F14EE6E" w14:textId="77777777" w:rsidR="005576D2" w:rsidRPr="00C25230" w:rsidRDefault="005576D2" w:rsidP="005576D2"/>
                          <w:p w14:paraId="410BEA25" w14:textId="77777777" w:rsidR="005576D2" w:rsidRPr="00C25230" w:rsidRDefault="005576D2" w:rsidP="005576D2">
                            <w:r>
                              <w:t xml:space="preserve">Phone: </w:t>
                            </w:r>
                            <w:r w:rsidRPr="00C25230">
                              <w:t>+1 (650) 646 9979</w:t>
                            </w:r>
                          </w:p>
                          <w:p w14:paraId="012274C6" w14:textId="77777777" w:rsidR="005576D2" w:rsidRPr="009134AE" w:rsidRDefault="00E22C44" w:rsidP="005576D2">
                            <w:pPr>
                              <w:rPr>
                                <w:rStyle w:val="Hyperlink"/>
                              </w:rPr>
                            </w:pPr>
                            <w:hyperlink r:id="rId53" w:history="1">
                              <w:r w:rsidR="005576D2">
                                <w:rPr>
                                  <w:rStyle w:val="Hyperlink"/>
                                  <w:rFonts w:ascii="Foco" w:hAnsi="Foco"/>
                                </w:rPr>
                                <w:t>inforequest@riscure.com</w:t>
                              </w:r>
                            </w:hyperlink>
                          </w:p>
                          <w:p w14:paraId="21E66F8D" w14:textId="77777777" w:rsidR="005576D2" w:rsidRDefault="005576D2" w:rsidP="005576D2"/>
                          <w:p w14:paraId="205240BA" w14:textId="77777777" w:rsidR="005576D2" w:rsidRDefault="005576D2" w:rsidP="005576D2"/>
                          <w:p w14:paraId="0E89F002" w14:textId="77777777" w:rsidR="005576D2" w:rsidRPr="00C25230" w:rsidRDefault="005576D2" w:rsidP="005576D2">
                            <w:r w:rsidRPr="00C25230">
                              <w:t>Riscure North America</w:t>
                            </w:r>
                          </w:p>
                          <w:p w14:paraId="5CC9430C" w14:textId="77777777" w:rsidR="005576D2" w:rsidRPr="00C25230" w:rsidRDefault="005576D2" w:rsidP="005576D2">
                            <w:r w:rsidRPr="00C25230">
                              <w:t xml:space="preserve">550 Kearny St. Suite 330 </w:t>
                            </w:r>
                          </w:p>
                          <w:p w14:paraId="301DFC0A" w14:textId="77777777" w:rsidR="005576D2" w:rsidRPr="00C25230" w:rsidRDefault="005576D2" w:rsidP="005576D2">
                            <w:r w:rsidRPr="00C25230">
                              <w:t xml:space="preserve">San Francisco, CA 94108 </w:t>
                            </w:r>
                          </w:p>
                          <w:p w14:paraId="095AD12C" w14:textId="77777777" w:rsidR="005576D2" w:rsidRPr="00C25230" w:rsidRDefault="005576D2" w:rsidP="005576D2">
                            <w:r w:rsidRPr="00C25230">
                              <w:t>USA</w:t>
                            </w:r>
                          </w:p>
                          <w:p w14:paraId="7C1727AC" w14:textId="77777777" w:rsidR="005576D2" w:rsidRPr="00C25230" w:rsidRDefault="005576D2" w:rsidP="005576D2"/>
                          <w:p w14:paraId="1F59F583" w14:textId="77777777" w:rsidR="005576D2" w:rsidRPr="00C25230" w:rsidRDefault="005576D2" w:rsidP="005576D2">
                            <w:r>
                              <w:t xml:space="preserve">Phone: </w:t>
                            </w:r>
                            <w:r w:rsidRPr="00C25230">
                              <w:t>+1 (650) 646 9979</w:t>
                            </w:r>
                          </w:p>
                          <w:p w14:paraId="592C582A" w14:textId="77777777" w:rsidR="005576D2" w:rsidRPr="009134AE" w:rsidRDefault="00E22C44" w:rsidP="005576D2">
                            <w:pPr>
                              <w:rPr>
                                <w:rStyle w:val="Hyperlink"/>
                              </w:rPr>
                            </w:pPr>
                            <w:hyperlink r:id="rId54" w:history="1">
                              <w:r w:rsidR="005576D2">
                                <w:rPr>
                                  <w:rStyle w:val="Hyperlink"/>
                                  <w:rFonts w:ascii="Foco" w:hAnsi="Foco"/>
                                </w:rPr>
                                <w:t>inforequest@riscure.com</w:t>
                              </w:r>
                            </w:hyperlink>
                          </w:p>
                          <w:p w14:paraId="153F183B" w14:textId="77777777" w:rsidR="005576D2" w:rsidRDefault="005576D2" w:rsidP="005576D2"/>
                          <w:p w14:paraId="30914229" w14:textId="77777777" w:rsidR="005576D2" w:rsidRDefault="005576D2" w:rsidP="005576D2"/>
                          <w:p w14:paraId="4FA3F79C" w14:textId="77777777" w:rsidR="005576D2" w:rsidRPr="00C25230" w:rsidRDefault="005576D2" w:rsidP="005576D2">
                            <w:r w:rsidRPr="00C25230">
                              <w:t>Riscure North America</w:t>
                            </w:r>
                          </w:p>
                          <w:p w14:paraId="605EF7E8" w14:textId="77777777" w:rsidR="005576D2" w:rsidRPr="00C25230" w:rsidRDefault="005576D2" w:rsidP="005576D2">
                            <w:r w:rsidRPr="00C25230">
                              <w:t xml:space="preserve">550 Kearny St. Suite 330 </w:t>
                            </w:r>
                          </w:p>
                          <w:p w14:paraId="36597020" w14:textId="77777777" w:rsidR="005576D2" w:rsidRPr="00C25230" w:rsidRDefault="005576D2" w:rsidP="005576D2">
                            <w:r w:rsidRPr="00C25230">
                              <w:t xml:space="preserve">San Francisco, CA 94108 </w:t>
                            </w:r>
                          </w:p>
                          <w:p w14:paraId="202F443C" w14:textId="77777777" w:rsidR="005576D2" w:rsidRPr="00C25230" w:rsidRDefault="005576D2" w:rsidP="005576D2">
                            <w:r w:rsidRPr="00C25230">
                              <w:t>USA</w:t>
                            </w:r>
                          </w:p>
                          <w:p w14:paraId="505965A6" w14:textId="77777777" w:rsidR="005576D2" w:rsidRPr="00C25230" w:rsidRDefault="005576D2" w:rsidP="005576D2"/>
                          <w:p w14:paraId="109D5F75" w14:textId="77777777" w:rsidR="005576D2" w:rsidRPr="00C25230" w:rsidRDefault="005576D2" w:rsidP="005576D2">
                            <w:r>
                              <w:t xml:space="preserve">Phone: </w:t>
                            </w:r>
                            <w:r w:rsidRPr="00C25230">
                              <w:t>+1 (650) 646 9979</w:t>
                            </w:r>
                          </w:p>
                          <w:p w14:paraId="0063D04B" w14:textId="77777777" w:rsidR="005576D2" w:rsidRPr="009134AE" w:rsidRDefault="00E22C44" w:rsidP="005576D2">
                            <w:pPr>
                              <w:rPr>
                                <w:rStyle w:val="Hyperlink"/>
                              </w:rPr>
                            </w:pPr>
                            <w:hyperlink r:id="rId55" w:history="1">
                              <w:r w:rsidR="005576D2">
                                <w:rPr>
                                  <w:rStyle w:val="Hyperlink"/>
                                  <w:rFonts w:ascii="Foco" w:hAnsi="Foco"/>
                                </w:rPr>
                                <w:t>inforequest@riscure.com</w:t>
                              </w:r>
                            </w:hyperlink>
                          </w:p>
                          <w:p w14:paraId="103A76FC" w14:textId="77777777" w:rsidR="005576D2" w:rsidRDefault="005576D2" w:rsidP="005576D2"/>
                          <w:p w14:paraId="2DF35BB2" w14:textId="77777777" w:rsidR="005576D2" w:rsidRDefault="005576D2" w:rsidP="005576D2"/>
                          <w:p w14:paraId="6C117BB5" w14:textId="77777777" w:rsidR="005576D2" w:rsidRPr="00C25230" w:rsidRDefault="005576D2" w:rsidP="005576D2">
                            <w:r w:rsidRPr="00C25230">
                              <w:t>Riscure North America</w:t>
                            </w:r>
                          </w:p>
                          <w:p w14:paraId="75C3BC12" w14:textId="77777777" w:rsidR="005576D2" w:rsidRPr="00C25230" w:rsidRDefault="005576D2" w:rsidP="005576D2">
                            <w:r w:rsidRPr="00C25230">
                              <w:t xml:space="preserve">550 Kearny St. Suite 330 </w:t>
                            </w:r>
                          </w:p>
                          <w:p w14:paraId="7112FF57" w14:textId="77777777" w:rsidR="005576D2" w:rsidRPr="00C25230" w:rsidRDefault="005576D2" w:rsidP="005576D2">
                            <w:r w:rsidRPr="00C25230">
                              <w:t xml:space="preserve">San Francisco, CA 94108 </w:t>
                            </w:r>
                          </w:p>
                          <w:p w14:paraId="00DA8FBD" w14:textId="77777777" w:rsidR="005576D2" w:rsidRPr="00C25230" w:rsidRDefault="005576D2" w:rsidP="005576D2">
                            <w:r w:rsidRPr="00C25230">
                              <w:t>USA</w:t>
                            </w:r>
                          </w:p>
                          <w:p w14:paraId="5BC90520" w14:textId="77777777" w:rsidR="005576D2" w:rsidRPr="00C25230" w:rsidRDefault="005576D2" w:rsidP="005576D2"/>
                          <w:p w14:paraId="49D670B2" w14:textId="77777777" w:rsidR="005576D2" w:rsidRPr="00C25230" w:rsidRDefault="005576D2" w:rsidP="005576D2">
                            <w:r>
                              <w:t xml:space="preserve">Phone: </w:t>
                            </w:r>
                            <w:r w:rsidRPr="00C25230">
                              <w:t>+1 (650) 646 9979</w:t>
                            </w:r>
                          </w:p>
                          <w:p w14:paraId="42AE3A53" w14:textId="77777777" w:rsidR="005576D2" w:rsidRPr="009134AE" w:rsidRDefault="00E22C44" w:rsidP="005576D2">
                            <w:pPr>
                              <w:rPr>
                                <w:rStyle w:val="Hyperlink"/>
                              </w:rPr>
                            </w:pPr>
                            <w:hyperlink r:id="rId56" w:history="1">
                              <w:r w:rsidR="005576D2">
                                <w:rPr>
                                  <w:rStyle w:val="Hyperlink"/>
                                  <w:rFonts w:ascii="Foco" w:hAnsi="Foco"/>
                                </w:rPr>
                                <w:t>inforequest@riscure.com</w:t>
                              </w:r>
                            </w:hyperlink>
                          </w:p>
                          <w:p w14:paraId="31005DF1" w14:textId="77777777" w:rsidR="005576D2" w:rsidRDefault="005576D2" w:rsidP="005576D2"/>
                          <w:p w14:paraId="7620AD94" w14:textId="77777777" w:rsidR="005576D2" w:rsidRDefault="005576D2" w:rsidP="005576D2"/>
                          <w:p w14:paraId="27BC3E72" w14:textId="39CE3B07" w:rsidR="005576D2" w:rsidRPr="00C25230" w:rsidRDefault="005576D2" w:rsidP="005576D2">
                            <w:r w:rsidRPr="00C25230">
                              <w:t>Riscure North America</w:t>
                            </w:r>
                          </w:p>
                          <w:p w14:paraId="7BB45A5A" w14:textId="77777777" w:rsidR="005576D2" w:rsidRPr="00C25230" w:rsidRDefault="005576D2" w:rsidP="005576D2">
                            <w:r w:rsidRPr="00C25230">
                              <w:t xml:space="preserve">550 Kearny St. Suite 330 </w:t>
                            </w:r>
                          </w:p>
                          <w:p w14:paraId="50FB1EB6" w14:textId="77777777" w:rsidR="005576D2" w:rsidRPr="00C25230" w:rsidRDefault="005576D2" w:rsidP="005576D2">
                            <w:r w:rsidRPr="00C25230">
                              <w:t xml:space="preserve">San Francisco, CA 94108 </w:t>
                            </w:r>
                          </w:p>
                          <w:p w14:paraId="4CD61B3C" w14:textId="77777777" w:rsidR="005576D2" w:rsidRPr="00C25230" w:rsidRDefault="005576D2" w:rsidP="005576D2">
                            <w:r w:rsidRPr="00C25230">
                              <w:t>USA</w:t>
                            </w:r>
                          </w:p>
                          <w:p w14:paraId="4CDFB4F2" w14:textId="77777777" w:rsidR="005576D2" w:rsidRPr="00C25230" w:rsidRDefault="005576D2" w:rsidP="005576D2"/>
                          <w:p w14:paraId="3D2D9430" w14:textId="77777777" w:rsidR="005576D2" w:rsidRPr="00C25230" w:rsidRDefault="005576D2" w:rsidP="005576D2">
                            <w:r>
                              <w:t xml:space="preserve">Phone: </w:t>
                            </w:r>
                            <w:r w:rsidRPr="00C25230">
                              <w:t>+1 (650) 646 9979</w:t>
                            </w:r>
                          </w:p>
                          <w:p w14:paraId="189ABAF9" w14:textId="77777777" w:rsidR="005576D2" w:rsidRPr="009134AE" w:rsidRDefault="00E22C44" w:rsidP="005576D2">
                            <w:pPr>
                              <w:rPr>
                                <w:rStyle w:val="Hyperlink"/>
                              </w:rPr>
                            </w:pPr>
                            <w:hyperlink r:id="rId57" w:history="1">
                              <w:r w:rsidR="005576D2">
                                <w:rPr>
                                  <w:rStyle w:val="Hyperlink"/>
                                  <w:rFonts w:ascii="Foco" w:hAnsi="Foco"/>
                                </w:rPr>
                                <w:t>inforequest@riscure.com</w:t>
                              </w:r>
                            </w:hyperlink>
                          </w:p>
                          <w:p w14:paraId="0303AB84" w14:textId="77777777" w:rsidR="005576D2" w:rsidRDefault="005576D2" w:rsidP="005576D2"/>
                          <w:p w14:paraId="3ED79E40" w14:textId="77777777" w:rsidR="005576D2" w:rsidRDefault="005576D2" w:rsidP="005576D2"/>
                          <w:p w14:paraId="70DED909" w14:textId="77777777" w:rsidR="005576D2" w:rsidRPr="00C25230" w:rsidRDefault="005576D2" w:rsidP="005576D2">
                            <w:r w:rsidRPr="00C25230">
                              <w:t>Riscure North America</w:t>
                            </w:r>
                          </w:p>
                          <w:p w14:paraId="303932AB" w14:textId="77777777" w:rsidR="005576D2" w:rsidRPr="00C25230" w:rsidRDefault="005576D2" w:rsidP="005576D2">
                            <w:r w:rsidRPr="00C25230">
                              <w:t xml:space="preserve">550 Kearny St. Suite 330 </w:t>
                            </w:r>
                          </w:p>
                          <w:p w14:paraId="1D59A277" w14:textId="77777777" w:rsidR="005576D2" w:rsidRPr="00C25230" w:rsidRDefault="005576D2" w:rsidP="005576D2">
                            <w:r w:rsidRPr="00C25230">
                              <w:t xml:space="preserve">San Francisco, CA 94108 </w:t>
                            </w:r>
                          </w:p>
                          <w:p w14:paraId="12BA68A1" w14:textId="77777777" w:rsidR="005576D2" w:rsidRPr="00C25230" w:rsidRDefault="005576D2" w:rsidP="005576D2">
                            <w:r w:rsidRPr="00C25230">
                              <w:t>USA</w:t>
                            </w:r>
                          </w:p>
                          <w:p w14:paraId="144CA136" w14:textId="77777777" w:rsidR="005576D2" w:rsidRPr="00C25230" w:rsidRDefault="005576D2" w:rsidP="005576D2"/>
                          <w:p w14:paraId="5AD15B59" w14:textId="77777777" w:rsidR="005576D2" w:rsidRPr="00C25230" w:rsidRDefault="005576D2" w:rsidP="005576D2">
                            <w:r>
                              <w:t xml:space="preserve">Phone: </w:t>
                            </w:r>
                            <w:r w:rsidRPr="00C25230">
                              <w:t>+1 (650) 646 9979</w:t>
                            </w:r>
                          </w:p>
                          <w:p w14:paraId="2CAA5128" w14:textId="77777777" w:rsidR="005576D2" w:rsidRPr="009134AE" w:rsidRDefault="00E22C44" w:rsidP="005576D2">
                            <w:pPr>
                              <w:rPr>
                                <w:rStyle w:val="Hyperlink"/>
                              </w:rPr>
                            </w:pPr>
                            <w:hyperlink r:id="rId58" w:history="1">
                              <w:r w:rsidR="005576D2">
                                <w:rPr>
                                  <w:rStyle w:val="Hyperlink"/>
                                  <w:rFonts w:ascii="Foco" w:hAnsi="Foco"/>
                                </w:rPr>
                                <w:t>inforequest@riscure.com</w:t>
                              </w:r>
                            </w:hyperlink>
                          </w:p>
                          <w:p w14:paraId="1CF82D9F" w14:textId="77777777" w:rsidR="005576D2" w:rsidRDefault="005576D2" w:rsidP="005576D2"/>
                          <w:p w14:paraId="77FAE82D" w14:textId="77777777" w:rsidR="005576D2" w:rsidRDefault="005576D2" w:rsidP="005576D2"/>
                          <w:p w14:paraId="70654215" w14:textId="39CE3B07" w:rsidR="005576D2" w:rsidRPr="00C25230" w:rsidRDefault="005576D2" w:rsidP="005576D2">
                            <w:r w:rsidRPr="00C25230">
                              <w:t>Riscure North America</w:t>
                            </w:r>
                          </w:p>
                          <w:p w14:paraId="77A51E1B" w14:textId="77777777" w:rsidR="005576D2" w:rsidRPr="00C25230" w:rsidRDefault="005576D2" w:rsidP="005576D2">
                            <w:r w:rsidRPr="00C25230">
                              <w:t xml:space="preserve">550 Kearny St. Suite 330 </w:t>
                            </w:r>
                          </w:p>
                          <w:p w14:paraId="1480E307" w14:textId="77777777" w:rsidR="005576D2" w:rsidRPr="00C25230" w:rsidRDefault="005576D2" w:rsidP="005576D2">
                            <w:r w:rsidRPr="00C25230">
                              <w:t xml:space="preserve">San Francisco, CA 94108 </w:t>
                            </w:r>
                          </w:p>
                          <w:p w14:paraId="2F9248B4" w14:textId="77777777" w:rsidR="005576D2" w:rsidRPr="00C25230" w:rsidRDefault="005576D2" w:rsidP="005576D2">
                            <w:r w:rsidRPr="00C25230">
                              <w:t>USA</w:t>
                            </w:r>
                          </w:p>
                          <w:p w14:paraId="19FBEDF8" w14:textId="77777777" w:rsidR="005576D2" w:rsidRPr="00C25230" w:rsidRDefault="005576D2" w:rsidP="005576D2"/>
                          <w:p w14:paraId="70E50EFE" w14:textId="77777777" w:rsidR="005576D2" w:rsidRPr="00C25230" w:rsidRDefault="005576D2" w:rsidP="005576D2">
                            <w:r>
                              <w:t xml:space="preserve">Phone: </w:t>
                            </w:r>
                            <w:r w:rsidRPr="00C25230">
                              <w:t>+1 (650) 646 9979</w:t>
                            </w:r>
                          </w:p>
                          <w:p w14:paraId="1E7D268E" w14:textId="77777777" w:rsidR="005576D2" w:rsidRPr="009134AE" w:rsidRDefault="00E22C44" w:rsidP="005576D2">
                            <w:pPr>
                              <w:rPr>
                                <w:rStyle w:val="Hyperlink"/>
                              </w:rPr>
                            </w:pPr>
                            <w:hyperlink r:id="rId59" w:history="1">
                              <w:r w:rsidR="005576D2">
                                <w:rPr>
                                  <w:rStyle w:val="Hyperlink"/>
                                  <w:rFonts w:ascii="Foco" w:hAnsi="Foco"/>
                                </w:rPr>
                                <w:t>inforequest@riscure.com</w:t>
                              </w:r>
                            </w:hyperlink>
                          </w:p>
                          <w:p w14:paraId="423CC7DD" w14:textId="77777777" w:rsidR="005576D2" w:rsidRDefault="005576D2" w:rsidP="005576D2"/>
                          <w:p w14:paraId="30CC3E8E" w14:textId="77777777" w:rsidR="005576D2" w:rsidRDefault="005576D2" w:rsidP="005576D2"/>
                          <w:p w14:paraId="3A3FDACC" w14:textId="39CE3B07" w:rsidR="005576D2" w:rsidRPr="00C25230" w:rsidRDefault="005576D2" w:rsidP="005576D2">
                            <w:r w:rsidRPr="00C25230">
                              <w:t>Riscure North America</w:t>
                            </w:r>
                          </w:p>
                          <w:p w14:paraId="3EB99D59" w14:textId="77777777" w:rsidR="005576D2" w:rsidRPr="00C25230" w:rsidRDefault="005576D2" w:rsidP="005576D2">
                            <w:r w:rsidRPr="00C25230">
                              <w:t xml:space="preserve">550 Kearny St. Suite 330 </w:t>
                            </w:r>
                          </w:p>
                          <w:p w14:paraId="71D645FB" w14:textId="77777777" w:rsidR="005576D2" w:rsidRPr="00C25230" w:rsidRDefault="005576D2" w:rsidP="005576D2">
                            <w:r w:rsidRPr="00C25230">
                              <w:t xml:space="preserve">San Francisco, CA 94108 </w:t>
                            </w:r>
                          </w:p>
                          <w:p w14:paraId="4447A88B" w14:textId="77777777" w:rsidR="005576D2" w:rsidRPr="00C25230" w:rsidRDefault="005576D2" w:rsidP="005576D2">
                            <w:r w:rsidRPr="00C25230">
                              <w:t>USA</w:t>
                            </w:r>
                          </w:p>
                          <w:p w14:paraId="0C19A7CD" w14:textId="77777777" w:rsidR="005576D2" w:rsidRPr="00C25230" w:rsidRDefault="005576D2" w:rsidP="005576D2"/>
                          <w:p w14:paraId="4F472C01" w14:textId="77777777" w:rsidR="005576D2" w:rsidRPr="00C25230" w:rsidRDefault="005576D2" w:rsidP="005576D2">
                            <w:r>
                              <w:t xml:space="preserve">Phone: </w:t>
                            </w:r>
                            <w:r w:rsidRPr="00C25230">
                              <w:t>+1 (650) 646 9979</w:t>
                            </w:r>
                          </w:p>
                          <w:p w14:paraId="786FF59B" w14:textId="2F62D2D7" w:rsidR="005576D2" w:rsidRPr="009134AE" w:rsidRDefault="00E22C44" w:rsidP="005576D2">
                            <w:pPr>
                              <w:rPr>
                                <w:rStyle w:val="Hyperlink"/>
                              </w:rPr>
                            </w:pPr>
                            <w:hyperlink r:id="rId60" w:history="1">
                              <w:r w:rsidR="005576D2">
                                <w:rPr>
                                  <w:rStyle w:val="Hyperlink"/>
                                  <w:rFonts w:ascii="Foco" w:hAnsi="Foco"/>
                                </w:rPr>
                                <w:t>inforequest@riscure.com</w:t>
                              </w:r>
                            </w:hyperlink>
                          </w:p>
                          <w:p w14:paraId="777BF610" w14:textId="1A2C99C5" w:rsidR="005576D2" w:rsidRDefault="005576D2" w:rsidP="005576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3413" id="Text Box 18" o:spid="_x0000_s1028" type="#_x0000_t202" style="position:absolute;margin-left:298.45pt;margin-top:249.65pt;width:219.2pt;height:16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" filled="f" stroked="f">
                <v:textbox>
                  <w:txbxContent>
                    <w:p w14:paraId="7EA4F5C0" w14:textId="77777777" w:rsidR="005576D2" w:rsidRPr="00C25230" w:rsidRDefault="005576D2" w:rsidP="00C92938">
                      <w:r w:rsidRPr="00C25230">
                        <w:t>Riscure North America</w:t>
                      </w:r>
                    </w:p>
                    <w:p w14:paraId="1974C562" w14:textId="77777777" w:rsidR="005576D2" w:rsidRPr="00C25230" w:rsidRDefault="005576D2" w:rsidP="00C92938">
                      <w:r w:rsidRPr="00C25230">
                        <w:t xml:space="preserve">550 Kearny St. Suite 330 </w:t>
                      </w:r>
                    </w:p>
                    <w:p w14:paraId="2FC4F32E" w14:textId="77777777" w:rsidR="005576D2" w:rsidRPr="00C25230" w:rsidRDefault="005576D2" w:rsidP="00C92938">
                      <w:r w:rsidRPr="00C25230">
                        <w:t xml:space="preserve">San Francisco, CA 94108 </w:t>
                      </w:r>
                    </w:p>
                    <w:p w14:paraId="31B1F67E" w14:textId="77777777" w:rsidR="005576D2" w:rsidRPr="00C25230" w:rsidRDefault="005576D2" w:rsidP="00C92938">
                      <w:r w:rsidRPr="00C25230">
                        <w:t>USA</w:t>
                      </w:r>
                    </w:p>
                    <w:p w14:paraId="1349FDE4" w14:textId="77777777" w:rsidR="005576D2" w:rsidRPr="00C25230" w:rsidRDefault="005576D2" w:rsidP="00C92938"/>
                    <w:p w14:paraId="189DDD8F" w14:textId="77777777" w:rsidR="005576D2" w:rsidRPr="00C25230" w:rsidRDefault="005576D2" w:rsidP="00C92938">
                      <w:r>
                        <w:t xml:space="preserve">Phone: </w:t>
                      </w:r>
                      <w:r w:rsidRPr="00C25230">
                        <w:t>+1 (650) 646 9979</w:t>
                      </w:r>
                    </w:p>
                    <w:p w14:paraId="7B498698" w14:textId="77777777" w:rsidR="005576D2" w:rsidRPr="009134AE" w:rsidRDefault="00A4609C" w:rsidP="00C92938">
                      <w:pPr>
                        <w:rPr>
                          <w:rStyle w:val="Hyperlink"/>
                        </w:rPr>
                      </w:pPr>
                      <w:hyperlink r:id="rId61" w:history="1">
                        <w:r w:rsidR="005576D2">
                          <w:rPr>
                            <w:rStyle w:val="Hyperlink"/>
                            <w:rFonts w:ascii="Foco" w:hAnsi="Foco"/>
                          </w:rPr>
                          <w:t>inforequest@riscure.com</w:t>
                        </w:r>
                      </w:hyperlink>
                    </w:p>
                    <w:p w14:paraId="4EBD78A4" w14:textId="77777777" w:rsidR="005576D2" w:rsidRDefault="005576D2" w:rsidP="00C92938"/>
                    <w:p w14:paraId="55CA1C7E" w14:textId="77777777" w:rsidR="005576D2" w:rsidRDefault="005576D2" w:rsidP="00C92938"/>
                    <w:p w14:paraId="45B403B6" w14:textId="77777777" w:rsidR="005576D2" w:rsidRPr="00C25230" w:rsidRDefault="005576D2" w:rsidP="00C92938">
                      <w:r w:rsidRPr="00C25230">
                        <w:t>Riscure North America</w:t>
                      </w:r>
                    </w:p>
                    <w:p w14:paraId="25FF3336" w14:textId="77777777" w:rsidR="005576D2" w:rsidRPr="00C25230" w:rsidRDefault="005576D2" w:rsidP="00C92938">
                      <w:r w:rsidRPr="00C25230">
                        <w:t xml:space="preserve">550 Kearny St. Suite 330 </w:t>
                      </w:r>
                    </w:p>
                    <w:p w14:paraId="4A5C6D24" w14:textId="77777777" w:rsidR="005576D2" w:rsidRPr="00C25230" w:rsidRDefault="005576D2" w:rsidP="00C92938">
                      <w:r w:rsidRPr="00C25230">
                        <w:t xml:space="preserve">San Francisco, CA 94108 </w:t>
                      </w:r>
                    </w:p>
                    <w:p w14:paraId="56D3E5B4" w14:textId="77777777" w:rsidR="005576D2" w:rsidRPr="00C25230" w:rsidRDefault="005576D2" w:rsidP="00C92938">
                      <w:r w:rsidRPr="00C25230">
                        <w:t>USA</w:t>
                      </w:r>
                    </w:p>
                    <w:p w14:paraId="1A200C40" w14:textId="77777777" w:rsidR="005576D2" w:rsidRPr="00C25230" w:rsidRDefault="005576D2" w:rsidP="00C92938"/>
                    <w:p w14:paraId="5A82AF44" w14:textId="77777777" w:rsidR="005576D2" w:rsidRPr="00C25230" w:rsidRDefault="005576D2" w:rsidP="00C92938">
                      <w:r>
                        <w:t xml:space="preserve">Phone: </w:t>
                      </w:r>
                      <w:r w:rsidRPr="00C25230">
                        <w:t>+1 (650) 646 9979</w:t>
                      </w:r>
                    </w:p>
                    <w:p w14:paraId="628AB07F" w14:textId="77777777" w:rsidR="005576D2" w:rsidRPr="009134AE" w:rsidRDefault="00A4609C" w:rsidP="00C92938">
                      <w:pPr>
                        <w:rPr>
                          <w:rStyle w:val="Hyperlink"/>
                        </w:rPr>
                      </w:pPr>
                      <w:hyperlink r:id="rId62" w:history="1">
                        <w:r w:rsidR="005576D2">
                          <w:rPr>
                            <w:rStyle w:val="Hyperlink"/>
                            <w:rFonts w:ascii="Foco" w:hAnsi="Foco"/>
                          </w:rPr>
                          <w:t>inforequest@riscure.com</w:t>
                        </w:r>
                      </w:hyperlink>
                    </w:p>
                    <w:p w14:paraId="7DA1EE72" w14:textId="77777777" w:rsidR="005576D2" w:rsidRDefault="005576D2" w:rsidP="00C92938"/>
                    <w:p w14:paraId="48458459" w14:textId="77777777" w:rsidR="005576D2" w:rsidRDefault="005576D2" w:rsidP="00C92938"/>
                    <w:p w14:paraId="2DF32AC4" w14:textId="77777777" w:rsidR="005576D2" w:rsidRPr="00C25230" w:rsidRDefault="005576D2" w:rsidP="006F55C1">
                      <w:r w:rsidRPr="00C25230">
                        <w:t>Riscure North America</w:t>
                      </w:r>
                    </w:p>
                    <w:p w14:paraId="64BC7246" w14:textId="77777777" w:rsidR="005576D2" w:rsidRPr="00C25230" w:rsidRDefault="005576D2" w:rsidP="006F55C1">
                      <w:r w:rsidRPr="00C25230">
                        <w:t xml:space="preserve">550 Kearny St. Suite 330 </w:t>
                      </w:r>
                    </w:p>
                    <w:p w14:paraId="2C78D5CD" w14:textId="77777777" w:rsidR="005576D2" w:rsidRPr="00C25230" w:rsidRDefault="005576D2" w:rsidP="006F55C1">
                      <w:r w:rsidRPr="00C25230">
                        <w:t xml:space="preserve">San Francisco, CA 94108 </w:t>
                      </w:r>
                    </w:p>
                    <w:p w14:paraId="32AEE24E" w14:textId="77777777" w:rsidR="005576D2" w:rsidRPr="00C25230" w:rsidRDefault="005576D2" w:rsidP="006F55C1">
                      <w:r w:rsidRPr="00C25230">
                        <w:t>USA</w:t>
                      </w:r>
                    </w:p>
                    <w:p w14:paraId="7A2C9317" w14:textId="77777777" w:rsidR="005576D2" w:rsidRPr="00C25230" w:rsidRDefault="005576D2" w:rsidP="006F55C1"/>
                    <w:p w14:paraId="1B13C182" w14:textId="77777777" w:rsidR="005576D2" w:rsidRPr="00C25230" w:rsidRDefault="005576D2" w:rsidP="006F55C1">
                      <w:r>
                        <w:t xml:space="preserve">Phone: </w:t>
                      </w:r>
                      <w:r w:rsidRPr="00C25230">
                        <w:t>+1 (650) 646 9979</w:t>
                      </w:r>
                    </w:p>
                    <w:p w14:paraId="5FF35E48" w14:textId="77777777" w:rsidR="005576D2" w:rsidRPr="009134AE" w:rsidRDefault="00A4609C" w:rsidP="006F55C1">
                      <w:pPr>
                        <w:rPr>
                          <w:rStyle w:val="Hyperlink"/>
                        </w:rPr>
                      </w:pPr>
                      <w:hyperlink r:id="rId63" w:history="1">
                        <w:r w:rsidR="005576D2">
                          <w:rPr>
                            <w:rStyle w:val="Hyperlink"/>
                            <w:rFonts w:ascii="Foco" w:hAnsi="Foco"/>
                          </w:rPr>
                          <w:t>inforequest@riscure.com</w:t>
                        </w:r>
                      </w:hyperlink>
                    </w:p>
                    <w:p w14:paraId="1674E9FE" w14:textId="77777777" w:rsidR="005576D2" w:rsidRDefault="005576D2" w:rsidP="006F55C1"/>
                    <w:p w14:paraId="1E417617" w14:textId="77777777" w:rsidR="005576D2" w:rsidRDefault="005576D2" w:rsidP="006F55C1"/>
                    <w:p w14:paraId="505C0867" w14:textId="77777777" w:rsidR="005576D2" w:rsidRPr="00C25230" w:rsidRDefault="005576D2" w:rsidP="006F55C1">
                      <w:r w:rsidRPr="00C25230">
                        <w:t>Riscure North America</w:t>
                      </w:r>
                    </w:p>
                    <w:p w14:paraId="75BB2C29" w14:textId="77777777" w:rsidR="005576D2" w:rsidRPr="00C25230" w:rsidRDefault="005576D2" w:rsidP="006F55C1">
                      <w:r w:rsidRPr="00C25230">
                        <w:t xml:space="preserve">550 Kearny St. Suite 330 </w:t>
                      </w:r>
                    </w:p>
                    <w:p w14:paraId="289A0B72" w14:textId="77777777" w:rsidR="005576D2" w:rsidRPr="00C25230" w:rsidRDefault="005576D2" w:rsidP="006F55C1">
                      <w:r w:rsidRPr="00C25230">
                        <w:t xml:space="preserve">San Francisco, CA 94108 </w:t>
                      </w:r>
                    </w:p>
                    <w:p w14:paraId="38B5D348" w14:textId="77777777" w:rsidR="005576D2" w:rsidRPr="00C25230" w:rsidRDefault="005576D2" w:rsidP="006F55C1">
                      <w:r w:rsidRPr="00C25230">
                        <w:t>USA</w:t>
                      </w:r>
                    </w:p>
                    <w:p w14:paraId="327733D8" w14:textId="77777777" w:rsidR="005576D2" w:rsidRPr="00C25230" w:rsidRDefault="005576D2" w:rsidP="006F55C1"/>
                    <w:p w14:paraId="220CB246" w14:textId="77777777" w:rsidR="005576D2" w:rsidRPr="00C25230" w:rsidRDefault="005576D2" w:rsidP="006F55C1">
                      <w:r>
                        <w:t xml:space="preserve">Phone: </w:t>
                      </w:r>
                      <w:r w:rsidRPr="00C25230">
                        <w:t>+1 (650) 646 9979</w:t>
                      </w:r>
                    </w:p>
                    <w:p w14:paraId="5C1FE1DF" w14:textId="77777777" w:rsidR="005576D2" w:rsidRPr="009134AE" w:rsidRDefault="00A4609C" w:rsidP="006F55C1">
                      <w:pPr>
                        <w:rPr>
                          <w:rStyle w:val="Hyperlink"/>
                        </w:rPr>
                      </w:pPr>
                      <w:hyperlink r:id="rId64" w:history="1">
                        <w:r w:rsidR="005576D2">
                          <w:rPr>
                            <w:rStyle w:val="Hyperlink"/>
                            <w:rFonts w:ascii="Foco" w:hAnsi="Foco"/>
                          </w:rPr>
                          <w:t>inforequest@riscure.com</w:t>
                        </w:r>
                      </w:hyperlink>
                    </w:p>
                    <w:p w14:paraId="4E291BED" w14:textId="77777777" w:rsidR="005576D2" w:rsidRDefault="005576D2" w:rsidP="006F55C1"/>
                    <w:p w14:paraId="1A212CDD" w14:textId="77777777" w:rsidR="005576D2" w:rsidRDefault="005576D2" w:rsidP="006F55C1"/>
                    <w:p w14:paraId="05C2E4FE" w14:textId="77777777" w:rsidR="005576D2" w:rsidRPr="00C25230" w:rsidRDefault="005576D2" w:rsidP="006F55C1">
                      <w:r w:rsidRPr="00C25230">
                        <w:t>Riscure North America</w:t>
                      </w:r>
                    </w:p>
                    <w:p w14:paraId="20D79B6C" w14:textId="77777777" w:rsidR="005576D2" w:rsidRPr="00C25230" w:rsidRDefault="005576D2" w:rsidP="006F55C1">
                      <w:r w:rsidRPr="00C25230">
                        <w:t xml:space="preserve">550 Kearny St. Suite 330 </w:t>
                      </w:r>
                    </w:p>
                    <w:p w14:paraId="0A724C17" w14:textId="77777777" w:rsidR="005576D2" w:rsidRPr="00C25230" w:rsidRDefault="005576D2" w:rsidP="006F55C1">
                      <w:r w:rsidRPr="00C25230">
                        <w:t xml:space="preserve">San Francisco, CA 94108 </w:t>
                      </w:r>
                    </w:p>
                    <w:p w14:paraId="5DDDB744" w14:textId="77777777" w:rsidR="005576D2" w:rsidRPr="00C25230" w:rsidRDefault="005576D2" w:rsidP="006F55C1">
                      <w:r w:rsidRPr="00C25230">
                        <w:t>USA</w:t>
                      </w:r>
                    </w:p>
                    <w:p w14:paraId="1DCC8C4A" w14:textId="77777777" w:rsidR="005576D2" w:rsidRPr="00C25230" w:rsidRDefault="005576D2" w:rsidP="006F55C1"/>
                    <w:p w14:paraId="4B2EAB87" w14:textId="77777777" w:rsidR="005576D2" w:rsidRPr="00C25230" w:rsidRDefault="005576D2" w:rsidP="006F55C1">
                      <w:r>
                        <w:t xml:space="preserve">Phone: </w:t>
                      </w:r>
                      <w:r w:rsidRPr="00C25230">
                        <w:t>+1 (650) 646 9979</w:t>
                      </w:r>
                    </w:p>
                    <w:p w14:paraId="5877402B" w14:textId="77777777" w:rsidR="005576D2" w:rsidRPr="009134AE" w:rsidRDefault="00A4609C" w:rsidP="006F55C1">
                      <w:pPr>
                        <w:rPr>
                          <w:rStyle w:val="Hyperlink"/>
                        </w:rPr>
                      </w:pPr>
                      <w:hyperlink r:id="rId65" w:history="1">
                        <w:r w:rsidR="005576D2">
                          <w:rPr>
                            <w:rStyle w:val="Hyperlink"/>
                            <w:rFonts w:ascii="Foco" w:hAnsi="Foco"/>
                          </w:rPr>
                          <w:t>inforequest@riscure.com</w:t>
                        </w:r>
                      </w:hyperlink>
                    </w:p>
                    <w:p w14:paraId="71E5A190" w14:textId="77777777" w:rsidR="005576D2" w:rsidRDefault="005576D2" w:rsidP="006F55C1"/>
                    <w:p w14:paraId="1173F964" w14:textId="77777777" w:rsidR="005576D2" w:rsidRDefault="005576D2" w:rsidP="006F55C1"/>
                    <w:p w14:paraId="29333058" w14:textId="77777777" w:rsidR="005576D2" w:rsidRPr="00C25230" w:rsidRDefault="005576D2" w:rsidP="006F55C1">
                      <w:r w:rsidRPr="00C25230">
                        <w:t>Riscure North America</w:t>
                      </w:r>
                    </w:p>
                    <w:p w14:paraId="2BD27098" w14:textId="77777777" w:rsidR="005576D2" w:rsidRPr="00C25230" w:rsidRDefault="005576D2" w:rsidP="006F55C1">
                      <w:r w:rsidRPr="00C25230">
                        <w:t xml:space="preserve">550 Kearny St. Suite 330 </w:t>
                      </w:r>
                    </w:p>
                    <w:p w14:paraId="43363BC7" w14:textId="77777777" w:rsidR="005576D2" w:rsidRPr="00C25230" w:rsidRDefault="005576D2" w:rsidP="006F55C1">
                      <w:r w:rsidRPr="00C25230">
                        <w:t xml:space="preserve">San Francisco, CA 94108 </w:t>
                      </w:r>
                    </w:p>
                    <w:p w14:paraId="12A022DA" w14:textId="77777777" w:rsidR="005576D2" w:rsidRPr="00C25230" w:rsidRDefault="005576D2" w:rsidP="006F55C1">
                      <w:r w:rsidRPr="00C25230">
                        <w:t>USA</w:t>
                      </w:r>
                    </w:p>
                    <w:p w14:paraId="2465CBB4" w14:textId="77777777" w:rsidR="005576D2" w:rsidRPr="00C25230" w:rsidRDefault="005576D2" w:rsidP="006F55C1"/>
                    <w:p w14:paraId="70448F4E" w14:textId="77777777" w:rsidR="005576D2" w:rsidRPr="00C25230" w:rsidRDefault="005576D2" w:rsidP="006F55C1">
                      <w:r>
                        <w:t xml:space="preserve">Phone: </w:t>
                      </w:r>
                      <w:r w:rsidRPr="00C25230">
                        <w:t>+1 (650) 646 9979</w:t>
                      </w:r>
                    </w:p>
                    <w:p w14:paraId="113A9827" w14:textId="77777777" w:rsidR="005576D2" w:rsidRPr="009134AE" w:rsidRDefault="00A4609C" w:rsidP="006F55C1">
                      <w:pPr>
                        <w:rPr>
                          <w:rStyle w:val="Hyperlink"/>
                        </w:rPr>
                      </w:pPr>
                      <w:hyperlink r:id="rId66" w:history="1">
                        <w:r w:rsidR="005576D2">
                          <w:rPr>
                            <w:rStyle w:val="Hyperlink"/>
                            <w:rFonts w:ascii="Foco" w:hAnsi="Foco"/>
                          </w:rPr>
                          <w:t>inforequest@riscure.com</w:t>
                        </w:r>
                      </w:hyperlink>
                    </w:p>
                    <w:p w14:paraId="0FEBCA8A" w14:textId="77777777" w:rsidR="005576D2" w:rsidRDefault="005576D2" w:rsidP="006F55C1"/>
                    <w:p w14:paraId="63C5D6B7" w14:textId="77777777" w:rsidR="005576D2" w:rsidRDefault="005576D2" w:rsidP="006F55C1"/>
                    <w:p w14:paraId="37CB085E" w14:textId="77777777" w:rsidR="005576D2" w:rsidRPr="00C25230" w:rsidRDefault="005576D2" w:rsidP="006F55C1">
                      <w:r w:rsidRPr="00C25230">
                        <w:t>Riscure North America</w:t>
                      </w:r>
                    </w:p>
                    <w:p w14:paraId="030CC87B" w14:textId="77777777" w:rsidR="005576D2" w:rsidRPr="00C25230" w:rsidRDefault="005576D2" w:rsidP="006F55C1">
                      <w:r w:rsidRPr="00C25230">
                        <w:t xml:space="preserve">550 Kearny St. Suite 330 </w:t>
                      </w:r>
                    </w:p>
                    <w:p w14:paraId="1C73D15B" w14:textId="77777777" w:rsidR="005576D2" w:rsidRPr="00C25230" w:rsidRDefault="005576D2" w:rsidP="006F55C1">
                      <w:r w:rsidRPr="00C25230">
                        <w:t xml:space="preserve">San Francisco, CA 94108 </w:t>
                      </w:r>
                    </w:p>
                    <w:p w14:paraId="22334C28" w14:textId="77777777" w:rsidR="005576D2" w:rsidRPr="00C25230" w:rsidRDefault="005576D2" w:rsidP="006F55C1">
                      <w:r w:rsidRPr="00C25230">
                        <w:t>USA</w:t>
                      </w:r>
                    </w:p>
                    <w:p w14:paraId="24FD5893" w14:textId="77777777" w:rsidR="005576D2" w:rsidRPr="00C25230" w:rsidRDefault="005576D2" w:rsidP="006F55C1"/>
                    <w:p w14:paraId="263BC22A" w14:textId="77777777" w:rsidR="005576D2" w:rsidRPr="00C25230" w:rsidRDefault="005576D2" w:rsidP="006F55C1">
                      <w:r>
                        <w:t xml:space="preserve">Phone: </w:t>
                      </w:r>
                      <w:r w:rsidRPr="00C25230">
                        <w:t>+1 (650) 646 9979</w:t>
                      </w:r>
                    </w:p>
                    <w:p w14:paraId="5D949907" w14:textId="77777777" w:rsidR="005576D2" w:rsidRPr="009134AE" w:rsidRDefault="00A4609C" w:rsidP="006F55C1">
                      <w:pPr>
                        <w:rPr>
                          <w:rStyle w:val="Hyperlink"/>
                        </w:rPr>
                      </w:pPr>
                      <w:hyperlink r:id="rId67" w:history="1">
                        <w:r w:rsidR="005576D2">
                          <w:rPr>
                            <w:rStyle w:val="Hyperlink"/>
                            <w:rFonts w:ascii="Foco" w:hAnsi="Foco"/>
                          </w:rPr>
                          <w:t>inforequest@riscure.com</w:t>
                        </w:r>
                      </w:hyperlink>
                    </w:p>
                    <w:p w14:paraId="28BF7E3B" w14:textId="77777777" w:rsidR="005576D2" w:rsidRDefault="005576D2" w:rsidP="006F55C1"/>
                    <w:p w14:paraId="555A6B5C" w14:textId="77777777" w:rsidR="005576D2" w:rsidRDefault="005576D2" w:rsidP="006F55C1"/>
                    <w:p w14:paraId="08D57EAB" w14:textId="77777777" w:rsidR="005576D2" w:rsidRPr="00C25230" w:rsidRDefault="005576D2" w:rsidP="006F55C1">
                      <w:r w:rsidRPr="00C25230">
                        <w:t>Riscure North America</w:t>
                      </w:r>
                    </w:p>
                    <w:p w14:paraId="01691C39" w14:textId="77777777" w:rsidR="005576D2" w:rsidRPr="00C25230" w:rsidRDefault="005576D2" w:rsidP="006F55C1">
                      <w:r w:rsidRPr="00C25230">
                        <w:t xml:space="preserve">550 Kearny St. Suite 330 </w:t>
                      </w:r>
                    </w:p>
                    <w:p w14:paraId="386C6FBA" w14:textId="77777777" w:rsidR="005576D2" w:rsidRPr="00C25230" w:rsidRDefault="005576D2" w:rsidP="006F55C1">
                      <w:r w:rsidRPr="00C25230">
                        <w:t xml:space="preserve">San Francisco, CA 94108 </w:t>
                      </w:r>
                    </w:p>
                    <w:p w14:paraId="3307152E" w14:textId="77777777" w:rsidR="005576D2" w:rsidRPr="00C25230" w:rsidRDefault="005576D2" w:rsidP="006F55C1">
                      <w:r w:rsidRPr="00C25230">
                        <w:t>USA</w:t>
                      </w:r>
                    </w:p>
                    <w:p w14:paraId="31C44627" w14:textId="77777777" w:rsidR="005576D2" w:rsidRPr="00C25230" w:rsidRDefault="005576D2" w:rsidP="006F55C1"/>
                    <w:p w14:paraId="51C401BC" w14:textId="77777777" w:rsidR="005576D2" w:rsidRPr="00C25230" w:rsidRDefault="005576D2" w:rsidP="006F55C1">
                      <w:r>
                        <w:t xml:space="preserve">Phone: </w:t>
                      </w:r>
                      <w:r w:rsidRPr="00C25230">
                        <w:t>+1 (650) 646 9979</w:t>
                      </w:r>
                    </w:p>
                    <w:p w14:paraId="678372A5" w14:textId="77777777" w:rsidR="005576D2" w:rsidRPr="009134AE" w:rsidRDefault="00A4609C" w:rsidP="006F55C1">
                      <w:pPr>
                        <w:rPr>
                          <w:rStyle w:val="Hyperlink"/>
                        </w:rPr>
                      </w:pPr>
                      <w:hyperlink r:id="rId68" w:history="1">
                        <w:r w:rsidR="005576D2">
                          <w:rPr>
                            <w:rStyle w:val="Hyperlink"/>
                            <w:rFonts w:ascii="Foco" w:hAnsi="Foco"/>
                          </w:rPr>
                          <w:t>inforequest@riscure.com</w:t>
                        </w:r>
                      </w:hyperlink>
                    </w:p>
                    <w:p w14:paraId="38D20C9E" w14:textId="77777777" w:rsidR="005576D2" w:rsidRDefault="005576D2" w:rsidP="006F55C1"/>
                    <w:p w14:paraId="6D3AD9B8" w14:textId="77777777" w:rsidR="005576D2" w:rsidRDefault="005576D2"/>
                    <w:p w14:paraId="7C9A9F6A" w14:textId="39CE3B07" w:rsidR="005576D2" w:rsidRPr="00C25230" w:rsidRDefault="005576D2" w:rsidP="005576D2">
                      <w:r w:rsidRPr="00C25230">
                        <w:t>Riscure North America</w:t>
                      </w:r>
                    </w:p>
                    <w:p w14:paraId="52E2B033" w14:textId="77777777" w:rsidR="005576D2" w:rsidRPr="00C25230" w:rsidRDefault="005576D2" w:rsidP="005576D2">
                      <w:r w:rsidRPr="00C25230">
                        <w:t xml:space="preserve">550 Kearny St. Suite 330 </w:t>
                      </w:r>
                    </w:p>
                    <w:p w14:paraId="5D8E76C2" w14:textId="77777777" w:rsidR="005576D2" w:rsidRPr="00C25230" w:rsidRDefault="005576D2" w:rsidP="005576D2">
                      <w:r w:rsidRPr="00C25230">
                        <w:t xml:space="preserve">San Francisco, CA 94108 </w:t>
                      </w:r>
                    </w:p>
                    <w:p w14:paraId="3D6ECF56" w14:textId="77777777" w:rsidR="005576D2" w:rsidRPr="00C25230" w:rsidRDefault="005576D2" w:rsidP="005576D2">
                      <w:r w:rsidRPr="00C25230">
                        <w:t>USA</w:t>
                      </w:r>
                    </w:p>
                    <w:p w14:paraId="5F14EE6E" w14:textId="77777777" w:rsidR="005576D2" w:rsidRPr="00C25230" w:rsidRDefault="005576D2" w:rsidP="005576D2"/>
                    <w:p w14:paraId="410BEA25" w14:textId="77777777" w:rsidR="005576D2" w:rsidRPr="00C25230" w:rsidRDefault="005576D2" w:rsidP="005576D2">
                      <w:r>
                        <w:t xml:space="preserve">Phone: </w:t>
                      </w:r>
                      <w:r w:rsidRPr="00C25230">
                        <w:t>+1 (650) 646 9979</w:t>
                      </w:r>
                    </w:p>
                    <w:p w14:paraId="012274C6" w14:textId="77777777" w:rsidR="005576D2" w:rsidRPr="009134AE" w:rsidRDefault="00A4609C" w:rsidP="005576D2">
                      <w:pPr>
                        <w:rPr>
                          <w:rStyle w:val="Hyperlink"/>
                        </w:rPr>
                      </w:pPr>
                      <w:hyperlink r:id="rId69" w:history="1">
                        <w:r w:rsidR="005576D2">
                          <w:rPr>
                            <w:rStyle w:val="Hyperlink"/>
                            <w:rFonts w:ascii="Foco" w:hAnsi="Foco"/>
                          </w:rPr>
                          <w:t>inforequest@riscure.com</w:t>
                        </w:r>
                      </w:hyperlink>
                    </w:p>
                    <w:p w14:paraId="21E66F8D" w14:textId="77777777" w:rsidR="005576D2" w:rsidRDefault="005576D2" w:rsidP="005576D2"/>
                    <w:p w14:paraId="205240BA" w14:textId="77777777" w:rsidR="005576D2" w:rsidRDefault="005576D2" w:rsidP="005576D2"/>
                    <w:p w14:paraId="0E89F002" w14:textId="77777777" w:rsidR="005576D2" w:rsidRPr="00C25230" w:rsidRDefault="005576D2" w:rsidP="005576D2">
                      <w:r w:rsidRPr="00C25230">
                        <w:t>Riscure North America</w:t>
                      </w:r>
                    </w:p>
                    <w:p w14:paraId="5CC9430C" w14:textId="77777777" w:rsidR="005576D2" w:rsidRPr="00C25230" w:rsidRDefault="005576D2" w:rsidP="005576D2">
                      <w:r w:rsidRPr="00C25230">
                        <w:t xml:space="preserve">550 Kearny St. Suite 330 </w:t>
                      </w:r>
                    </w:p>
                    <w:p w14:paraId="301DFC0A" w14:textId="77777777" w:rsidR="005576D2" w:rsidRPr="00C25230" w:rsidRDefault="005576D2" w:rsidP="005576D2">
                      <w:r w:rsidRPr="00C25230">
                        <w:t xml:space="preserve">San Francisco, CA 94108 </w:t>
                      </w:r>
                    </w:p>
                    <w:p w14:paraId="095AD12C" w14:textId="77777777" w:rsidR="005576D2" w:rsidRPr="00C25230" w:rsidRDefault="005576D2" w:rsidP="005576D2">
                      <w:r w:rsidRPr="00C25230">
                        <w:t>USA</w:t>
                      </w:r>
                    </w:p>
                    <w:p w14:paraId="7C1727AC" w14:textId="77777777" w:rsidR="005576D2" w:rsidRPr="00C25230" w:rsidRDefault="005576D2" w:rsidP="005576D2"/>
                    <w:p w14:paraId="1F59F583" w14:textId="77777777" w:rsidR="005576D2" w:rsidRPr="00C25230" w:rsidRDefault="005576D2" w:rsidP="005576D2">
                      <w:r>
                        <w:t xml:space="preserve">Phone: </w:t>
                      </w:r>
                      <w:r w:rsidRPr="00C25230">
                        <w:t>+1 (650) 646 9979</w:t>
                      </w:r>
                    </w:p>
                    <w:p w14:paraId="592C582A" w14:textId="77777777" w:rsidR="005576D2" w:rsidRPr="009134AE" w:rsidRDefault="00A4609C" w:rsidP="005576D2">
                      <w:pPr>
                        <w:rPr>
                          <w:rStyle w:val="Hyperlink"/>
                        </w:rPr>
                      </w:pPr>
                      <w:hyperlink r:id="rId70" w:history="1">
                        <w:r w:rsidR="005576D2">
                          <w:rPr>
                            <w:rStyle w:val="Hyperlink"/>
                            <w:rFonts w:ascii="Foco" w:hAnsi="Foco"/>
                          </w:rPr>
                          <w:t>inforequest@riscure.com</w:t>
                        </w:r>
                      </w:hyperlink>
                    </w:p>
                    <w:p w14:paraId="153F183B" w14:textId="77777777" w:rsidR="005576D2" w:rsidRDefault="005576D2" w:rsidP="005576D2"/>
                    <w:p w14:paraId="30914229" w14:textId="77777777" w:rsidR="005576D2" w:rsidRDefault="005576D2" w:rsidP="005576D2"/>
                    <w:p w14:paraId="4FA3F79C" w14:textId="77777777" w:rsidR="005576D2" w:rsidRPr="00C25230" w:rsidRDefault="005576D2" w:rsidP="005576D2">
                      <w:r w:rsidRPr="00C25230">
                        <w:t>Riscure North America</w:t>
                      </w:r>
                    </w:p>
                    <w:p w14:paraId="605EF7E8" w14:textId="77777777" w:rsidR="005576D2" w:rsidRPr="00C25230" w:rsidRDefault="005576D2" w:rsidP="005576D2">
                      <w:r w:rsidRPr="00C25230">
                        <w:t xml:space="preserve">550 Kearny St. Suite 330 </w:t>
                      </w:r>
                    </w:p>
                    <w:p w14:paraId="36597020" w14:textId="77777777" w:rsidR="005576D2" w:rsidRPr="00C25230" w:rsidRDefault="005576D2" w:rsidP="005576D2">
                      <w:r w:rsidRPr="00C25230">
                        <w:t xml:space="preserve">San Francisco, CA 94108 </w:t>
                      </w:r>
                    </w:p>
                    <w:p w14:paraId="202F443C" w14:textId="77777777" w:rsidR="005576D2" w:rsidRPr="00C25230" w:rsidRDefault="005576D2" w:rsidP="005576D2">
                      <w:r w:rsidRPr="00C25230">
                        <w:t>USA</w:t>
                      </w:r>
                    </w:p>
                    <w:p w14:paraId="505965A6" w14:textId="77777777" w:rsidR="005576D2" w:rsidRPr="00C25230" w:rsidRDefault="005576D2" w:rsidP="005576D2"/>
                    <w:p w14:paraId="109D5F75" w14:textId="77777777" w:rsidR="005576D2" w:rsidRPr="00C25230" w:rsidRDefault="005576D2" w:rsidP="005576D2">
                      <w:r>
                        <w:t xml:space="preserve">Phone: </w:t>
                      </w:r>
                      <w:r w:rsidRPr="00C25230">
                        <w:t>+1 (650) 646 9979</w:t>
                      </w:r>
                    </w:p>
                    <w:p w14:paraId="0063D04B" w14:textId="77777777" w:rsidR="005576D2" w:rsidRPr="009134AE" w:rsidRDefault="00A4609C" w:rsidP="005576D2">
                      <w:pPr>
                        <w:rPr>
                          <w:rStyle w:val="Hyperlink"/>
                        </w:rPr>
                      </w:pPr>
                      <w:hyperlink r:id="rId71" w:history="1">
                        <w:r w:rsidR="005576D2">
                          <w:rPr>
                            <w:rStyle w:val="Hyperlink"/>
                            <w:rFonts w:ascii="Foco" w:hAnsi="Foco"/>
                          </w:rPr>
                          <w:t>inforequest@riscure.com</w:t>
                        </w:r>
                      </w:hyperlink>
                    </w:p>
                    <w:p w14:paraId="103A76FC" w14:textId="77777777" w:rsidR="005576D2" w:rsidRDefault="005576D2" w:rsidP="005576D2"/>
                    <w:p w14:paraId="2DF35BB2" w14:textId="77777777" w:rsidR="005576D2" w:rsidRDefault="005576D2" w:rsidP="005576D2"/>
                    <w:p w14:paraId="6C117BB5" w14:textId="77777777" w:rsidR="005576D2" w:rsidRPr="00C25230" w:rsidRDefault="005576D2" w:rsidP="005576D2">
                      <w:r w:rsidRPr="00C25230">
                        <w:t>Riscure North America</w:t>
                      </w:r>
                    </w:p>
                    <w:p w14:paraId="75C3BC12" w14:textId="77777777" w:rsidR="005576D2" w:rsidRPr="00C25230" w:rsidRDefault="005576D2" w:rsidP="005576D2">
                      <w:r w:rsidRPr="00C25230">
                        <w:t xml:space="preserve">550 Kearny St. Suite 330 </w:t>
                      </w:r>
                    </w:p>
                    <w:p w14:paraId="7112FF57" w14:textId="77777777" w:rsidR="005576D2" w:rsidRPr="00C25230" w:rsidRDefault="005576D2" w:rsidP="005576D2">
                      <w:r w:rsidRPr="00C25230">
                        <w:t xml:space="preserve">San Francisco, CA 94108 </w:t>
                      </w:r>
                    </w:p>
                    <w:p w14:paraId="00DA8FBD" w14:textId="77777777" w:rsidR="005576D2" w:rsidRPr="00C25230" w:rsidRDefault="005576D2" w:rsidP="005576D2">
                      <w:r w:rsidRPr="00C25230">
                        <w:t>USA</w:t>
                      </w:r>
                    </w:p>
                    <w:p w14:paraId="5BC90520" w14:textId="77777777" w:rsidR="005576D2" w:rsidRPr="00C25230" w:rsidRDefault="005576D2" w:rsidP="005576D2"/>
                    <w:p w14:paraId="49D670B2" w14:textId="77777777" w:rsidR="005576D2" w:rsidRPr="00C25230" w:rsidRDefault="005576D2" w:rsidP="005576D2">
                      <w:r>
                        <w:t xml:space="preserve">Phone: </w:t>
                      </w:r>
                      <w:r w:rsidRPr="00C25230">
                        <w:t>+1 (650) 646 9979</w:t>
                      </w:r>
                    </w:p>
                    <w:p w14:paraId="42AE3A53" w14:textId="77777777" w:rsidR="005576D2" w:rsidRPr="009134AE" w:rsidRDefault="00A4609C" w:rsidP="005576D2">
                      <w:pPr>
                        <w:rPr>
                          <w:rStyle w:val="Hyperlink"/>
                        </w:rPr>
                      </w:pPr>
                      <w:hyperlink r:id="rId72" w:history="1">
                        <w:r w:rsidR="005576D2">
                          <w:rPr>
                            <w:rStyle w:val="Hyperlink"/>
                            <w:rFonts w:ascii="Foco" w:hAnsi="Foco"/>
                          </w:rPr>
                          <w:t>inforequest@riscure.com</w:t>
                        </w:r>
                      </w:hyperlink>
                    </w:p>
                    <w:p w14:paraId="31005DF1" w14:textId="77777777" w:rsidR="005576D2" w:rsidRDefault="005576D2" w:rsidP="005576D2"/>
                    <w:p w14:paraId="7620AD94" w14:textId="77777777" w:rsidR="005576D2" w:rsidRDefault="005576D2" w:rsidP="005576D2"/>
                    <w:p w14:paraId="27BC3E72" w14:textId="39CE3B07" w:rsidR="005576D2" w:rsidRPr="00C25230" w:rsidRDefault="005576D2" w:rsidP="005576D2">
                      <w:r w:rsidRPr="00C25230">
                        <w:t>Riscure North America</w:t>
                      </w:r>
                    </w:p>
                    <w:p w14:paraId="7BB45A5A" w14:textId="77777777" w:rsidR="005576D2" w:rsidRPr="00C25230" w:rsidRDefault="005576D2" w:rsidP="005576D2">
                      <w:r w:rsidRPr="00C25230">
                        <w:t xml:space="preserve">550 Kearny St. Suite 330 </w:t>
                      </w:r>
                    </w:p>
                    <w:p w14:paraId="50FB1EB6" w14:textId="77777777" w:rsidR="005576D2" w:rsidRPr="00C25230" w:rsidRDefault="005576D2" w:rsidP="005576D2">
                      <w:r w:rsidRPr="00C25230">
                        <w:t xml:space="preserve">San Francisco, CA 94108 </w:t>
                      </w:r>
                    </w:p>
                    <w:p w14:paraId="4CD61B3C" w14:textId="77777777" w:rsidR="005576D2" w:rsidRPr="00C25230" w:rsidRDefault="005576D2" w:rsidP="005576D2">
                      <w:r w:rsidRPr="00C25230">
                        <w:t>USA</w:t>
                      </w:r>
                    </w:p>
                    <w:p w14:paraId="4CDFB4F2" w14:textId="77777777" w:rsidR="005576D2" w:rsidRPr="00C25230" w:rsidRDefault="005576D2" w:rsidP="005576D2"/>
                    <w:p w14:paraId="3D2D9430" w14:textId="77777777" w:rsidR="005576D2" w:rsidRPr="00C25230" w:rsidRDefault="005576D2" w:rsidP="005576D2">
                      <w:r>
                        <w:t xml:space="preserve">Phone: </w:t>
                      </w:r>
                      <w:r w:rsidRPr="00C25230">
                        <w:t>+1 (650) 646 9979</w:t>
                      </w:r>
                    </w:p>
                    <w:p w14:paraId="189ABAF9" w14:textId="77777777" w:rsidR="005576D2" w:rsidRPr="009134AE" w:rsidRDefault="00A4609C" w:rsidP="005576D2">
                      <w:pPr>
                        <w:rPr>
                          <w:rStyle w:val="Hyperlink"/>
                        </w:rPr>
                      </w:pPr>
                      <w:hyperlink r:id="rId73" w:history="1">
                        <w:r w:rsidR="005576D2">
                          <w:rPr>
                            <w:rStyle w:val="Hyperlink"/>
                            <w:rFonts w:ascii="Foco" w:hAnsi="Foco"/>
                          </w:rPr>
                          <w:t>inforequest@riscure.com</w:t>
                        </w:r>
                      </w:hyperlink>
                    </w:p>
                    <w:p w14:paraId="0303AB84" w14:textId="77777777" w:rsidR="005576D2" w:rsidRDefault="005576D2" w:rsidP="005576D2"/>
                    <w:p w14:paraId="3ED79E40" w14:textId="77777777" w:rsidR="005576D2" w:rsidRDefault="005576D2" w:rsidP="005576D2"/>
                    <w:p w14:paraId="70DED909" w14:textId="77777777" w:rsidR="005576D2" w:rsidRPr="00C25230" w:rsidRDefault="005576D2" w:rsidP="005576D2">
                      <w:r w:rsidRPr="00C25230">
                        <w:t>Riscure North America</w:t>
                      </w:r>
                    </w:p>
                    <w:p w14:paraId="303932AB" w14:textId="77777777" w:rsidR="005576D2" w:rsidRPr="00C25230" w:rsidRDefault="005576D2" w:rsidP="005576D2">
                      <w:r w:rsidRPr="00C25230">
                        <w:t xml:space="preserve">550 Kearny St. Suite 330 </w:t>
                      </w:r>
                    </w:p>
                    <w:p w14:paraId="1D59A277" w14:textId="77777777" w:rsidR="005576D2" w:rsidRPr="00C25230" w:rsidRDefault="005576D2" w:rsidP="005576D2">
                      <w:r w:rsidRPr="00C25230">
                        <w:t xml:space="preserve">San Francisco, CA 94108 </w:t>
                      </w:r>
                    </w:p>
                    <w:p w14:paraId="12BA68A1" w14:textId="77777777" w:rsidR="005576D2" w:rsidRPr="00C25230" w:rsidRDefault="005576D2" w:rsidP="005576D2">
                      <w:r w:rsidRPr="00C25230">
                        <w:t>USA</w:t>
                      </w:r>
                    </w:p>
                    <w:p w14:paraId="144CA136" w14:textId="77777777" w:rsidR="005576D2" w:rsidRPr="00C25230" w:rsidRDefault="005576D2" w:rsidP="005576D2"/>
                    <w:p w14:paraId="5AD15B59" w14:textId="77777777" w:rsidR="005576D2" w:rsidRPr="00C25230" w:rsidRDefault="005576D2" w:rsidP="005576D2">
                      <w:r>
                        <w:t xml:space="preserve">Phone: </w:t>
                      </w:r>
                      <w:r w:rsidRPr="00C25230">
                        <w:t>+1 (650) 646 9979</w:t>
                      </w:r>
                    </w:p>
                    <w:p w14:paraId="2CAA5128" w14:textId="77777777" w:rsidR="005576D2" w:rsidRPr="009134AE" w:rsidRDefault="00A4609C" w:rsidP="005576D2">
                      <w:pPr>
                        <w:rPr>
                          <w:rStyle w:val="Hyperlink"/>
                        </w:rPr>
                      </w:pPr>
                      <w:hyperlink r:id="rId74" w:history="1">
                        <w:r w:rsidR="005576D2">
                          <w:rPr>
                            <w:rStyle w:val="Hyperlink"/>
                            <w:rFonts w:ascii="Foco" w:hAnsi="Foco"/>
                          </w:rPr>
                          <w:t>inforequest@riscure.com</w:t>
                        </w:r>
                      </w:hyperlink>
                    </w:p>
                    <w:p w14:paraId="1CF82D9F" w14:textId="77777777" w:rsidR="005576D2" w:rsidRDefault="005576D2" w:rsidP="005576D2"/>
                    <w:p w14:paraId="77FAE82D" w14:textId="77777777" w:rsidR="005576D2" w:rsidRDefault="005576D2" w:rsidP="005576D2"/>
                    <w:p w14:paraId="70654215" w14:textId="39CE3B07" w:rsidR="005576D2" w:rsidRPr="00C25230" w:rsidRDefault="005576D2" w:rsidP="005576D2">
                      <w:r w:rsidRPr="00C25230">
                        <w:t>Riscure North America</w:t>
                      </w:r>
                    </w:p>
                    <w:p w14:paraId="77A51E1B" w14:textId="77777777" w:rsidR="005576D2" w:rsidRPr="00C25230" w:rsidRDefault="005576D2" w:rsidP="005576D2">
                      <w:r w:rsidRPr="00C25230">
                        <w:t xml:space="preserve">550 Kearny St. Suite 330 </w:t>
                      </w:r>
                    </w:p>
                    <w:p w14:paraId="1480E307" w14:textId="77777777" w:rsidR="005576D2" w:rsidRPr="00C25230" w:rsidRDefault="005576D2" w:rsidP="005576D2">
                      <w:r w:rsidRPr="00C25230">
                        <w:t xml:space="preserve">San Francisco, CA 94108 </w:t>
                      </w:r>
                    </w:p>
                    <w:p w14:paraId="2F9248B4" w14:textId="77777777" w:rsidR="005576D2" w:rsidRPr="00C25230" w:rsidRDefault="005576D2" w:rsidP="005576D2">
                      <w:r w:rsidRPr="00C25230">
                        <w:t>USA</w:t>
                      </w:r>
                    </w:p>
                    <w:p w14:paraId="19FBEDF8" w14:textId="77777777" w:rsidR="005576D2" w:rsidRPr="00C25230" w:rsidRDefault="005576D2" w:rsidP="005576D2"/>
                    <w:p w14:paraId="70E50EFE" w14:textId="77777777" w:rsidR="005576D2" w:rsidRPr="00C25230" w:rsidRDefault="005576D2" w:rsidP="005576D2">
                      <w:r>
                        <w:t xml:space="preserve">Phone: </w:t>
                      </w:r>
                      <w:r w:rsidRPr="00C25230">
                        <w:t>+1 (650) 646 9979</w:t>
                      </w:r>
                    </w:p>
                    <w:p w14:paraId="1E7D268E" w14:textId="77777777" w:rsidR="005576D2" w:rsidRPr="009134AE" w:rsidRDefault="00A4609C" w:rsidP="005576D2">
                      <w:pPr>
                        <w:rPr>
                          <w:rStyle w:val="Hyperlink"/>
                        </w:rPr>
                      </w:pPr>
                      <w:hyperlink r:id="rId75" w:history="1">
                        <w:r w:rsidR="005576D2">
                          <w:rPr>
                            <w:rStyle w:val="Hyperlink"/>
                            <w:rFonts w:ascii="Foco" w:hAnsi="Foco"/>
                          </w:rPr>
                          <w:t>inforequest@riscure.com</w:t>
                        </w:r>
                      </w:hyperlink>
                    </w:p>
                    <w:p w14:paraId="423CC7DD" w14:textId="77777777" w:rsidR="005576D2" w:rsidRDefault="005576D2" w:rsidP="005576D2"/>
                    <w:p w14:paraId="30CC3E8E" w14:textId="77777777" w:rsidR="005576D2" w:rsidRDefault="005576D2" w:rsidP="005576D2"/>
                    <w:p w14:paraId="3A3FDACC" w14:textId="39CE3B07" w:rsidR="005576D2" w:rsidRPr="00C25230" w:rsidRDefault="005576D2" w:rsidP="005576D2">
                      <w:r w:rsidRPr="00C25230">
                        <w:t>Riscure North America</w:t>
                      </w:r>
                    </w:p>
                    <w:p w14:paraId="3EB99D59" w14:textId="77777777" w:rsidR="005576D2" w:rsidRPr="00C25230" w:rsidRDefault="005576D2" w:rsidP="005576D2">
                      <w:r w:rsidRPr="00C25230">
                        <w:t xml:space="preserve">550 Kearny St. Suite 330 </w:t>
                      </w:r>
                    </w:p>
                    <w:p w14:paraId="71D645FB" w14:textId="77777777" w:rsidR="005576D2" w:rsidRPr="00C25230" w:rsidRDefault="005576D2" w:rsidP="005576D2">
                      <w:r w:rsidRPr="00C25230">
                        <w:t xml:space="preserve">San Francisco, CA 94108 </w:t>
                      </w:r>
                    </w:p>
                    <w:p w14:paraId="4447A88B" w14:textId="77777777" w:rsidR="005576D2" w:rsidRPr="00C25230" w:rsidRDefault="005576D2" w:rsidP="005576D2">
                      <w:r w:rsidRPr="00C25230">
                        <w:t>USA</w:t>
                      </w:r>
                    </w:p>
                    <w:p w14:paraId="0C19A7CD" w14:textId="77777777" w:rsidR="005576D2" w:rsidRPr="00C25230" w:rsidRDefault="005576D2" w:rsidP="005576D2"/>
                    <w:p w14:paraId="4F472C01" w14:textId="77777777" w:rsidR="005576D2" w:rsidRPr="00C25230" w:rsidRDefault="005576D2" w:rsidP="005576D2">
                      <w:r>
                        <w:t xml:space="preserve">Phone: </w:t>
                      </w:r>
                      <w:r w:rsidRPr="00C25230">
                        <w:t>+1 (650) 646 9979</w:t>
                      </w:r>
                    </w:p>
                    <w:p w14:paraId="786FF59B" w14:textId="2F62D2D7" w:rsidR="005576D2" w:rsidRPr="009134AE" w:rsidRDefault="00A4609C" w:rsidP="005576D2">
                      <w:pPr>
                        <w:rPr>
                          <w:rStyle w:val="Hyperlink"/>
                        </w:rPr>
                      </w:pPr>
                      <w:hyperlink r:id="rId76" w:history="1">
                        <w:r w:rsidR="005576D2">
                          <w:rPr>
                            <w:rStyle w:val="Hyperlink"/>
                            <w:rFonts w:ascii="Foco" w:hAnsi="Foco"/>
                          </w:rPr>
                          <w:t>inforequest@riscure.com</w:t>
                        </w:r>
                      </w:hyperlink>
                    </w:p>
                    <w:p w14:paraId="777BF610" w14:textId="1A2C99C5" w:rsidR="005576D2" w:rsidRDefault="005576D2" w:rsidP="005576D2"/>
                  </w:txbxContent>
                </v:textbox>
                <w10:wrap type="square"/>
              </v:shape>
            </w:pict>
          </mc:Fallback>
        </mc:AlternateContent>
      </w:r>
      <w:r w:rsidRPr="00A044AC">
        <w:rPr>
          <w:lang w:val="en-US" w:eastAsia="ja-JP"/>
        </w:rPr>
        <mc:AlternateContent>
          <mc:Choice Requires="wps">
            <w:drawing>
              <wp:anchor distT="0" distB="0" distL="114300" distR="114300" simplePos="0" relativeHeight="251674624" behindDoc="0" locked="0" layoutInCell="1" allowOverlap="1" wp14:anchorId="021A3EC9" wp14:editId="6544615A">
                <wp:simplePos x="0" y="0"/>
                <wp:positionH relativeFrom="column">
                  <wp:posOffset>3790315</wp:posOffset>
                </wp:positionH>
                <wp:positionV relativeFrom="paragraph">
                  <wp:posOffset>6558280</wp:posOffset>
                </wp:positionV>
                <wp:extent cx="2783840" cy="2014220"/>
                <wp:effectExtent l="0" t="0" r="0" b="5080"/>
                <wp:wrapSquare wrapText="bothSides"/>
                <wp:docPr id="1" name="Text Box 1"/>
                <wp:cNvGraphicFramePr/>
                <a:graphic xmlns:a="http://schemas.openxmlformats.org/drawingml/2006/main">
                  <a:graphicData uri="http://schemas.microsoft.com/office/word/2010/wordprocessingShape">
                    <wps:wsp>
                      <wps:cNvSpPr txBox="1"/>
                      <wps:spPr>
                        <a:xfrm>
                          <a:off x="0" y="0"/>
                          <a:ext cx="2783840" cy="2014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E5E693" w14:textId="39CE3B07" w:rsidR="005576D2" w:rsidRPr="00C25230" w:rsidRDefault="005576D2" w:rsidP="00C92938">
                            <w:r w:rsidRPr="00C25230">
                              <w:t xml:space="preserve">Riscure </w:t>
                            </w:r>
                            <w:r>
                              <w:t>China</w:t>
                            </w:r>
                          </w:p>
                          <w:p w14:paraId="76CB5636" w14:textId="77777777" w:rsidR="005576D2" w:rsidRPr="00C25230" w:rsidRDefault="005576D2" w:rsidP="00C92938">
                            <w:r w:rsidRPr="009134AE">
                              <w:t xml:space="preserve">Room 2030-31, No. 989, </w:t>
                            </w:r>
                            <w:proofErr w:type="spellStart"/>
                            <w:r w:rsidRPr="009134AE">
                              <w:t>Changle</w:t>
                            </w:r>
                            <w:proofErr w:type="spellEnd"/>
                            <w:r w:rsidRPr="009134AE">
                              <w:t xml:space="preserve"> Road</w:t>
                            </w:r>
                          </w:p>
                          <w:p w14:paraId="71B75A63" w14:textId="77777777" w:rsidR="005576D2" w:rsidRPr="00C25230" w:rsidRDefault="005576D2" w:rsidP="00C92938">
                            <w:r w:rsidRPr="009134AE">
                              <w:t>Shanghai 200031</w:t>
                            </w:r>
                            <w:r w:rsidRPr="00C25230">
                              <w:t xml:space="preserve"> </w:t>
                            </w:r>
                          </w:p>
                          <w:p w14:paraId="22138313" w14:textId="77777777" w:rsidR="005576D2" w:rsidRPr="00C25230" w:rsidRDefault="005576D2" w:rsidP="00C92938">
                            <w:r>
                              <w:t>China</w:t>
                            </w:r>
                          </w:p>
                          <w:p w14:paraId="61983429" w14:textId="77777777" w:rsidR="005576D2" w:rsidRPr="00C25230" w:rsidRDefault="005576D2" w:rsidP="00C92938"/>
                          <w:p w14:paraId="2715F4F1" w14:textId="77777777" w:rsidR="005576D2" w:rsidRPr="00C25230" w:rsidRDefault="005576D2" w:rsidP="00C92938">
                            <w:r>
                              <w:t xml:space="preserve">Phone: </w:t>
                            </w:r>
                            <w:r w:rsidRPr="009134AE">
                              <w:t>+86 21 5117 5435</w:t>
                            </w:r>
                          </w:p>
                          <w:p w14:paraId="1062988C" w14:textId="77777777" w:rsidR="005576D2" w:rsidRPr="00C25230" w:rsidRDefault="00E22C44" w:rsidP="00C92938">
                            <w:pPr>
                              <w:rPr>
                                <w:rFonts w:ascii="Foco" w:hAnsi="Foco"/>
                              </w:rPr>
                            </w:pPr>
                            <w:hyperlink r:id="rId77" w:history="1">
                              <w:r w:rsidR="005576D2" w:rsidRPr="00CE62C2">
                                <w:rPr>
                                  <w:rStyle w:val="Hyperlink"/>
                                  <w:rFonts w:ascii="Foco" w:hAnsi="Foco"/>
                                </w:rPr>
                                <w:t>inforcn@riscure.com</w:t>
                              </w:r>
                            </w:hyperlink>
                            <w:r w:rsidR="005576D2">
                              <w:rPr>
                                <w:rFonts w:ascii="Foco" w:hAnsi="Foco"/>
                              </w:rPr>
                              <w:t xml:space="preserve"> </w:t>
                            </w:r>
                          </w:p>
                          <w:p w14:paraId="3182E1EA" w14:textId="77777777" w:rsidR="005576D2" w:rsidRDefault="005576D2" w:rsidP="00C92938"/>
                          <w:p w14:paraId="0521AA8C" w14:textId="77777777" w:rsidR="005576D2" w:rsidRDefault="005576D2" w:rsidP="00C92938"/>
                          <w:p w14:paraId="77987CD8" w14:textId="77777777" w:rsidR="005576D2" w:rsidRPr="00C25230" w:rsidRDefault="005576D2" w:rsidP="00C92938">
                            <w:r w:rsidRPr="00C25230">
                              <w:t xml:space="preserve">Riscure </w:t>
                            </w:r>
                            <w:r>
                              <w:t>China</w:t>
                            </w:r>
                          </w:p>
                          <w:p w14:paraId="2FFA6F51" w14:textId="77777777" w:rsidR="005576D2" w:rsidRPr="00C25230" w:rsidRDefault="005576D2" w:rsidP="00C92938">
                            <w:r w:rsidRPr="009134AE">
                              <w:t xml:space="preserve">Room 2030-31, No. 989, </w:t>
                            </w:r>
                            <w:proofErr w:type="spellStart"/>
                            <w:r w:rsidRPr="009134AE">
                              <w:t>Changle</w:t>
                            </w:r>
                            <w:proofErr w:type="spellEnd"/>
                            <w:r w:rsidRPr="009134AE">
                              <w:t xml:space="preserve"> Road</w:t>
                            </w:r>
                          </w:p>
                          <w:p w14:paraId="358D5237" w14:textId="77777777" w:rsidR="005576D2" w:rsidRPr="00C25230" w:rsidRDefault="005576D2" w:rsidP="00C92938">
                            <w:r w:rsidRPr="009134AE">
                              <w:t>Shanghai 200031</w:t>
                            </w:r>
                            <w:r w:rsidRPr="00C25230">
                              <w:t xml:space="preserve"> </w:t>
                            </w:r>
                          </w:p>
                          <w:p w14:paraId="0997CF04" w14:textId="77777777" w:rsidR="005576D2" w:rsidRPr="00C25230" w:rsidRDefault="005576D2" w:rsidP="00C92938">
                            <w:r>
                              <w:t>China</w:t>
                            </w:r>
                          </w:p>
                          <w:p w14:paraId="1FED876D" w14:textId="77777777" w:rsidR="005576D2" w:rsidRPr="00C25230" w:rsidRDefault="005576D2" w:rsidP="00C92938"/>
                          <w:p w14:paraId="76711232" w14:textId="77777777" w:rsidR="005576D2" w:rsidRPr="00C25230" w:rsidRDefault="005576D2" w:rsidP="00C92938">
                            <w:r>
                              <w:t xml:space="preserve">Phone: </w:t>
                            </w:r>
                            <w:r w:rsidRPr="009134AE">
                              <w:t>+86 21 5117 5435</w:t>
                            </w:r>
                          </w:p>
                          <w:p w14:paraId="6AD411CE" w14:textId="77777777" w:rsidR="005576D2" w:rsidRPr="00C25230" w:rsidRDefault="00E22C44" w:rsidP="00C92938">
                            <w:pPr>
                              <w:rPr>
                                <w:rFonts w:ascii="Foco" w:hAnsi="Foco"/>
                              </w:rPr>
                            </w:pPr>
                            <w:hyperlink r:id="rId78" w:history="1">
                              <w:r w:rsidR="005576D2" w:rsidRPr="00CE62C2">
                                <w:rPr>
                                  <w:rStyle w:val="Hyperlink"/>
                                  <w:rFonts w:ascii="Foco" w:hAnsi="Foco"/>
                                </w:rPr>
                                <w:t>inforcn@riscure.com</w:t>
                              </w:r>
                            </w:hyperlink>
                            <w:r w:rsidR="005576D2">
                              <w:rPr>
                                <w:rFonts w:ascii="Foco" w:hAnsi="Foco"/>
                              </w:rPr>
                              <w:t xml:space="preserve"> </w:t>
                            </w:r>
                          </w:p>
                          <w:p w14:paraId="64BBFF99" w14:textId="77777777" w:rsidR="005576D2" w:rsidRDefault="005576D2" w:rsidP="00C92938"/>
                          <w:p w14:paraId="1B4982DA" w14:textId="77777777" w:rsidR="005576D2" w:rsidRDefault="005576D2" w:rsidP="00C92938"/>
                          <w:p w14:paraId="6E2D98BE" w14:textId="77777777" w:rsidR="005576D2" w:rsidRPr="00C25230" w:rsidRDefault="005576D2" w:rsidP="006F55C1">
                            <w:r w:rsidRPr="00C25230">
                              <w:t xml:space="preserve">Riscure </w:t>
                            </w:r>
                            <w:r>
                              <w:t>China</w:t>
                            </w:r>
                          </w:p>
                          <w:p w14:paraId="6649B006"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33F2D1E3" w14:textId="77777777" w:rsidR="005576D2" w:rsidRPr="00C25230" w:rsidRDefault="005576D2" w:rsidP="006F55C1">
                            <w:r w:rsidRPr="009134AE">
                              <w:t>Shanghai 200031</w:t>
                            </w:r>
                            <w:r w:rsidRPr="00C25230">
                              <w:t xml:space="preserve"> </w:t>
                            </w:r>
                          </w:p>
                          <w:p w14:paraId="056AC709" w14:textId="77777777" w:rsidR="005576D2" w:rsidRPr="00C25230" w:rsidRDefault="005576D2" w:rsidP="006F55C1">
                            <w:r>
                              <w:t>China</w:t>
                            </w:r>
                          </w:p>
                          <w:p w14:paraId="6C626861" w14:textId="77777777" w:rsidR="005576D2" w:rsidRPr="00C25230" w:rsidRDefault="005576D2" w:rsidP="006F55C1"/>
                          <w:p w14:paraId="164B2F5A" w14:textId="77777777" w:rsidR="005576D2" w:rsidRPr="00C25230" w:rsidRDefault="005576D2" w:rsidP="006F55C1">
                            <w:r>
                              <w:t xml:space="preserve">Phone: </w:t>
                            </w:r>
                            <w:r w:rsidRPr="009134AE">
                              <w:t>+86 21 5117 5435</w:t>
                            </w:r>
                          </w:p>
                          <w:p w14:paraId="5D644890" w14:textId="77777777" w:rsidR="005576D2" w:rsidRPr="00C25230" w:rsidRDefault="00E22C44" w:rsidP="006F55C1">
                            <w:pPr>
                              <w:rPr>
                                <w:rFonts w:ascii="Foco" w:hAnsi="Foco"/>
                              </w:rPr>
                            </w:pPr>
                            <w:hyperlink r:id="rId79" w:history="1">
                              <w:r w:rsidR="005576D2" w:rsidRPr="00CE62C2">
                                <w:rPr>
                                  <w:rStyle w:val="Hyperlink"/>
                                  <w:rFonts w:ascii="Foco" w:hAnsi="Foco"/>
                                </w:rPr>
                                <w:t>inforcn@riscure.com</w:t>
                              </w:r>
                            </w:hyperlink>
                            <w:r w:rsidR="005576D2">
                              <w:rPr>
                                <w:rFonts w:ascii="Foco" w:hAnsi="Foco"/>
                              </w:rPr>
                              <w:t xml:space="preserve"> </w:t>
                            </w:r>
                          </w:p>
                          <w:p w14:paraId="6B40B758" w14:textId="77777777" w:rsidR="005576D2" w:rsidRDefault="005576D2" w:rsidP="006F55C1"/>
                          <w:p w14:paraId="2CC68E8D" w14:textId="77777777" w:rsidR="005576D2" w:rsidRDefault="005576D2" w:rsidP="006F55C1"/>
                          <w:p w14:paraId="58577A22" w14:textId="77777777" w:rsidR="005576D2" w:rsidRPr="00C25230" w:rsidRDefault="005576D2" w:rsidP="006F55C1">
                            <w:r w:rsidRPr="00C25230">
                              <w:t xml:space="preserve">Riscure </w:t>
                            </w:r>
                            <w:r>
                              <w:t>China</w:t>
                            </w:r>
                          </w:p>
                          <w:p w14:paraId="2EF54C0F"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1373AFE5" w14:textId="77777777" w:rsidR="005576D2" w:rsidRPr="00C25230" w:rsidRDefault="005576D2" w:rsidP="006F55C1">
                            <w:r w:rsidRPr="009134AE">
                              <w:t>Shanghai 200031</w:t>
                            </w:r>
                            <w:r w:rsidRPr="00C25230">
                              <w:t xml:space="preserve"> </w:t>
                            </w:r>
                          </w:p>
                          <w:p w14:paraId="582FB2DD" w14:textId="77777777" w:rsidR="005576D2" w:rsidRPr="00C25230" w:rsidRDefault="005576D2" w:rsidP="006F55C1">
                            <w:r>
                              <w:t>China</w:t>
                            </w:r>
                          </w:p>
                          <w:p w14:paraId="38EDBDD9" w14:textId="77777777" w:rsidR="005576D2" w:rsidRPr="00C25230" w:rsidRDefault="005576D2" w:rsidP="006F55C1"/>
                          <w:p w14:paraId="13990773" w14:textId="77777777" w:rsidR="005576D2" w:rsidRPr="00C25230" w:rsidRDefault="005576D2" w:rsidP="006F55C1">
                            <w:r>
                              <w:t xml:space="preserve">Phone: </w:t>
                            </w:r>
                            <w:r w:rsidRPr="009134AE">
                              <w:t>+86 21 5117 5435</w:t>
                            </w:r>
                          </w:p>
                          <w:p w14:paraId="70BF838B" w14:textId="77777777" w:rsidR="005576D2" w:rsidRPr="00C25230" w:rsidRDefault="00E22C44" w:rsidP="006F55C1">
                            <w:pPr>
                              <w:rPr>
                                <w:rFonts w:ascii="Foco" w:hAnsi="Foco"/>
                              </w:rPr>
                            </w:pPr>
                            <w:hyperlink r:id="rId80" w:history="1">
                              <w:r w:rsidR="005576D2" w:rsidRPr="00CE62C2">
                                <w:rPr>
                                  <w:rStyle w:val="Hyperlink"/>
                                  <w:rFonts w:ascii="Foco" w:hAnsi="Foco"/>
                                </w:rPr>
                                <w:t>inforcn@riscure.com</w:t>
                              </w:r>
                            </w:hyperlink>
                            <w:r w:rsidR="005576D2">
                              <w:rPr>
                                <w:rFonts w:ascii="Foco" w:hAnsi="Foco"/>
                              </w:rPr>
                              <w:t xml:space="preserve"> </w:t>
                            </w:r>
                          </w:p>
                          <w:p w14:paraId="7E26513F" w14:textId="77777777" w:rsidR="005576D2" w:rsidRDefault="005576D2" w:rsidP="006F55C1"/>
                          <w:p w14:paraId="1F07D181" w14:textId="77777777" w:rsidR="005576D2" w:rsidRDefault="005576D2" w:rsidP="006F55C1"/>
                          <w:p w14:paraId="09FCFFD5" w14:textId="77777777" w:rsidR="005576D2" w:rsidRPr="00C25230" w:rsidRDefault="005576D2" w:rsidP="006F55C1">
                            <w:r w:rsidRPr="00C25230">
                              <w:t xml:space="preserve">Riscure </w:t>
                            </w:r>
                            <w:r>
                              <w:t>China</w:t>
                            </w:r>
                          </w:p>
                          <w:p w14:paraId="49EF4A2C"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7BFD51DF" w14:textId="77777777" w:rsidR="005576D2" w:rsidRPr="00C25230" w:rsidRDefault="005576D2" w:rsidP="006F55C1">
                            <w:r w:rsidRPr="009134AE">
                              <w:t>Shanghai 200031</w:t>
                            </w:r>
                            <w:r w:rsidRPr="00C25230">
                              <w:t xml:space="preserve"> </w:t>
                            </w:r>
                          </w:p>
                          <w:p w14:paraId="403ADAB0" w14:textId="77777777" w:rsidR="005576D2" w:rsidRPr="00C25230" w:rsidRDefault="005576D2" w:rsidP="006F55C1">
                            <w:r>
                              <w:t>China</w:t>
                            </w:r>
                          </w:p>
                          <w:p w14:paraId="2CE46363" w14:textId="77777777" w:rsidR="005576D2" w:rsidRPr="00C25230" w:rsidRDefault="005576D2" w:rsidP="006F55C1"/>
                          <w:p w14:paraId="50C59173" w14:textId="77777777" w:rsidR="005576D2" w:rsidRPr="00C25230" w:rsidRDefault="005576D2" w:rsidP="006F55C1">
                            <w:r>
                              <w:t xml:space="preserve">Phone: </w:t>
                            </w:r>
                            <w:r w:rsidRPr="009134AE">
                              <w:t>+86 21 5117 5435</w:t>
                            </w:r>
                          </w:p>
                          <w:p w14:paraId="4669C35E" w14:textId="77777777" w:rsidR="005576D2" w:rsidRPr="00C25230" w:rsidRDefault="00E22C44" w:rsidP="006F55C1">
                            <w:pPr>
                              <w:rPr>
                                <w:rFonts w:ascii="Foco" w:hAnsi="Foco"/>
                              </w:rPr>
                            </w:pPr>
                            <w:hyperlink r:id="rId81" w:history="1">
                              <w:r w:rsidR="005576D2" w:rsidRPr="00CE62C2">
                                <w:rPr>
                                  <w:rStyle w:val="Hyperlink"/>
                                  <w:rFonts w:ascii="Foco" w:hAnsi="Foco"/>
                                </w:rPr>
                                <w:t>inforcn@riscure.com</w:t>
                              </w:r>
                            </w:hyperlink>
                            <w:r w:rsidR="005576D2">
                              <w:rPr>
                                <w:rFonts w:ascii="Foco" w:hAnsi="Foco"/>
                              </w:rPr>
                              <w:t xml:space="preserve"> </w:t>
                            </w:r>
                          </w:p>
                          <w:p w14:paraId="6278B7C6" w14:textId="77777777" w:rsidR="005576D2" w:rsidRDefault="005576D2" w:rsidP="006F55C1"/>
                          <w:p w14:paraId="4C2F23D6" w14:textId="77777777" w:rsidR="005576D2" w:rsidRDefault="005576D2" w:rsidP="006F55C1"/>
                          <w:p w14:paraId="477E9AB7" w14:textId="77777777" w:rsidR="005576D2" w:rsidRPr="00C25230" w:rsidRDefault="005576D2" w:rsidP="006F55C1">
                            <w:r w:rsidRPr="00C25230">
                              <w:t xml:space="preserve">Riscure </w:t>
                            </w:r>
                            <w:r>
                              <w:t>China</w:t>
                            </w:r>
                          </w:p>
                          <w:p w14:paraId="5F022D61"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7193C657" w14:textId="77777777" w:rsidR="005576D2" w:rsidRPr="00C25230" w:rsidRDefault="005576D2" w:rsidP="006F55C1">
                            <w:r w:rsidRPr="009134AE">
                              <w:t>Shanghai 200031</w:t>
                            </w:r>
                            <w:r w:rsidRPr="00C25230">
                              <w:t xml:space="preserve"> </w:t>
                            </w:r>
                          </w:p>
                          <w:p w14:paraId="4D2CEB38" w14:textId="77777777" w:rsidR="005576D2" w:rsidRPr="00C25230" w:rsidRDefault="005576D2" w:rsidP="006F55C1">
                            <w:r>
                              <w:t>China</w:t>
                            </w:r>
                          </w:p>
                          <w:p w14:paraId="4F48A7AC" w14:textId="77777777" w:rsidR="005576D2" w:rsidRPr="00C25230" w:rsidRDefault="005576D2" w:rsidP="006F55C1"/>
                          <w:p w14:paraId="315553A4" w14:textId="77777777" w:rsidR="005576D2" w:rsidRPr="00C25230" w:rsidRDefault="005576D2" w:rsidP="006F55C1">
                            <w:r>
                              <w:t xml:space="preserve">Phone: </w:t>
                            </w:r>
                            <w:r w:rsidRPr="009134AE">
                              <w:t>+86 21 5117 5435</w:t>
                            </w:r>
                          </w:p>
                          <w:p w14:paraId="31769278" w14:textId="77777777" w:rsidR="005576D2" w:rsidRPr="00C25230" w:rsidRDefault="00E22C44" w:rsidP="006F55C1">
                            <w:pPr>
                              <w:rPr>
                                <w:rFonts w:ascii="Foco" w:hAnsi="Foco"/>
                              </w:rPr>
                            </w:pPr>
                            <w:hyperlink r:id="rId82" w:history="1">
                              <w:r w:rsidR="005576D2" w:rsidRPr="00CE62C2">
                                <w:rPr>
                                  <w:rStyle w:val="Hyperlink"/>
                                  <w:rFonts w:ascii="Foco" w:hAnsi="Foco"/>
                                </w:rPr>
                                <w:t>inforcn@riscure.com</w:t>
                              </w:r>
                            </w:hyperlink>
                            <w:r w:rsidR="005576D2">
                              <w:rPr>
                                <w:rFonts w:ascii="Foco" w:hAnsi="Foco"/>
                              </w:rPr>
                              <w:t xml:space="preserve"> </w:t>
                            </w:r>
                          </w:p>
                          <w:p w14:paraId="2CDDE1E8" w14:textId="77777777" w:rsidR="005576D2" w:rsidRDefault="005576D2" w:rsidP="006F55C1"/>
                          <w:p w14:paraId="573052BA" w14:textId="77777777" w:rsidR="005576D2" w:rsidRDefault="005576D2" w:rsidP="006F55C1"/>
                          <w:p w14:paraId="73E2946A" w14:textId="77777777" w:rsidR="005576D2" w:rsidRPr="00C25230" w:rsidRDefault="005576D2" w:rsidP="006F55C1">
                            <w:r w:rsidRPr="00C25230">
                              <w:t xml:space="preserve">Riscure </w:t>
                            </w:r>
                            <w:r>
                              <w:t>China</w:t>
                            </w:r>
                          </w:p>
                          <w:p w14:paraId="5664A775"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6E792491" w14:textId="77777777" w:rsidR="005576D2" w:rsidRPr="00C25230" w:rsidRDefault="005576D2" w:rsidP="006F55C1">
                            <w:r w:rsidRPr="009134AE">
                              <w:t>Shanghai 200031</w:t>
                            </w:r>
                            <w:r w:rsidRPr="00C25230">
                              <w:t xml:space="preserve"> </w:t>
                            </w:r>
                          </w:p>
                          <w:p w14:paraId="387CD28D" w14:textId="77777777" w:rsidR="005576D2" w:rsidRPr="00C25230" w:rsidRDefault="005576D2" w:rsidP="006F55C1">
                            <w:r>
                              <w:t>China</w:t>
                            </w:r>
                          </w:p>
                          <w:p w14:paraId="27A63913" w14:textId="77777777" w:rsidR="005576D2" w:rsidRPr="00C25230" w:rsidRDefault="005576D2" w:rsidP="006F55C1"/>
                          <w:p w14:paraId="2EE85D2E" w14:textId="77777777" w:rsidR="005576D2" w:rsidRPr="00C25230" w:rsidRDefault="005576D2" w:rsidP="006F55C1">
                            <w:r>
                              <w:t xml:space="preserve">Phone: </w:t>
                            </w:r>
                            <w:r w:rsidRPr="009134AE">
                              <w:t>+86 21 5117 5435</w:t>
                            </w:r>
                          </w:p>
                          <w:p w14:paraId="234B67EF" w14:textId="77777777" w:rsidR="005576D2" w:rsidRPr="00C25230" w:rsidRDefault="00E22C44" w:rsidP="006F55C1">
                            <w:pPr>
                              <w:rPr>
                                <w:rFonts w:ascii="Foco" w:hAnsi="Foco"/>
                              </w:rPr>
                            </w:pPr>
                            <w:hyperlink r:id="rId83" w:history="1">
                              <w:r w:rsidR="005576D2" w:rsidRPr="00CE62C2">
                                <w:rPr>
                                  <w:rStyle w:val="Hyperlink"/>
                                  <w:rFonts w:ascii="Foco" w:hAnsi="Foco"/>
                                </w:rPr>
                                <w:t>inforcn@riscure.com</w:t>
                              </w:r>
                            </w:hyperlink>
                            <w:r w:rsidR="005576D2">
                              <w:rPr>
                                <w:rFonts w:ascii="Foco" w:hAnsi="Foco"/>
                              </w:rPr>
                              <w:t xml:space="preserve"> </w:t>
                            </w:r>
                          </w:p>
                          <w:p w14:paraId="1EDEF479" w14:textId="77777777" w:rsidR="005576D2" w:rsidRDefault="005576D2" w:rsidP="006F55C1"/>
                          <w:p w14:paraId="6A5585B8" w14:textId="77777777" w:rsidR="005576D2" w:rsidRDefault="005576D2" w:rsidP="006F55C1"/>
                          <w:p w14:paraId="6DF7D3C9" w14:textId="77777777" w:rsidR="005576D2" w:rsidRPr="00C25230" w:rsidRDefault="005576D2" w:rsidP="006F55C1">
                            <w:r w:rsidRPr="00C25230">
                              <w:t xml:space="preserve">Riscure </w:t>
                            </w:r>
                            <w:r>
                              <w:t>China</w:t>
                            </w:r>
                          </w:p>
                          <w:p w14:paraId="5784AE18"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1817B419" w14:textId="77777777" w:rsidR="005576D2" w:rsidRPr="00C25230" w:rsidRDefault="005576D2" w:rsidP="006F55C1">
                            <w:r w:rsidRPr="009134AE">
                              <w:t>Shanghai 200031</w:t>
                            </w:r>
                            <w:r w:rsidRPr="00C25230">
                              <w:t xml:space="preserve"> </w:t>
                            </w:r>
                          </w:p>
                          <w:p w14:paraId="6064F3B4" w14:textId="77777777" w:rsidR="005576D2" w:rsidRPr="00C25230" w:rsidRDefault="005576D2" w:rsidP="006F55C1">
                            <w:r>
                              <w:t>China</w:t>
                            </w:r>
                          </w:p>
                          <w:p w14:paraId="1BE62B51" w14:textId="77777777" w:rsidR="005576D2" w:rsidRPr="00C25230" w:rsidRDefault="005576D2" w:rsidP="006F55C1"/>
                          <w:p w14:paraId="68187D9E" w14:textId="77777777" w:rsidR="005576D2" w:rsidRPr="00C25230" w:rsidRDefault="005576D2" w:rsidP="006F55C1">
                            <w:r>
                              <w:t xml:space="preserve">Phone: </w:t>
                            </w:r>
                            <w:r w:rsidRPr="009134AE">
                              <w:t>+86 21 5117 5435</w:t>
                            </w:r>
                          </w:p>
                          <w:p w14:paraId="0E980346" w14:textId="77777777" w:rsidR="005576D2" w:rsidRPr="00C25230" w:rsidRDefault="00E22C44" w:rsidP="006F55C1">
                            <w:pPr>
                              <w:rPr>
                                <w:rFonts w:ascii="Foco" w:hAnsi="Foco"/>
                              </w:rPr>
                            </w:pPr>
                            <w:hyperlink r:id="rId84" w:history="1">
                              <w:r w:rsidR="005576D2" w:rsidRPr="00CE62C2">
                                <w:rPr>
                                  <w:rStyle w:val="Hyperlink"/>
                                  <w:rFonts w:ascii="Foco" w:hAnsi="Foco"/>
                                </w:rPr>
                                <w:t>inforcn@riscure.com</w:t>
                              </w:r>
                            </w:hyperlink>
                            <w:r w:rsidR="005576D2">
                              <w:rPr>
                                <w:rFonts w:ascii="Foco" w:hAnsi="Foco"/>
                              </w:rPr>
                              <w:t xml:space="preserve"> </w:t>
                            </w:r>
                          </w:p>
                          <w:p w14:paraId="78C244FB" w14:textId="77777777" w:rsidR="005576D2" w:rsidRDefault="005576D2" w:rsidP="006F55C1"/>
                          <w:p w14:paraId="4FDD45FF" w14:textId="77777777" w:rsidR="005576D2" w:rsidRDefault="005576D2"/>
                          <w:p w14:paraId="3BF27CE9" w14:textId="77777777" w:rsidR="005576D2" w:rsidRPr="00C25230" w:rsidRDefault="005576D2" w:rsidP="005576D2">
                            <w:r w:rsidRPr="00C25230">
                              <w:t xml:space="preserve">Riscure </w:t>
                            </w:r>
                            <w:r>
                              <w:t>China</w:t>
                            </w:r>
                          </w:p>
                          <w:p w14:paraId="60AECCE3"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2CF6FCEE" w14:textId="77777777" w:rsidR="005576D2" w:rsidRPr="00C25230" w:rsidRDefault="005576D2" w:rsidP="005576D2">
                            <w:r w:rsidRPr="009134AE">
                              <w:t>Shanghai 200031</w:t>
                            </w:r>
                            <w:r w:rsidRPr="00C25230">
                              <w:t xml:space="preserve"> </w:t>
                            </w:r>
                          </w:p>
                          <w:p w14:paraId="1A51EF7C" w14:textId="77777777" w:rsidR="005576D2" w:rsidRPr="00C25230" w:rsidRDefault="005576D2" w:rsidP="005576D2">
                            <w:r>
                              <w:t>China</w:t>
                            </w:r>
                          </w:p>
                          <w:p w14:paraId="545D244A" w14:textId="77777777" w:rsidR="005576D2" w:rsidRPr="00C25230" w:rsidRDefault="005576D2" w:rsidP="005576D2"/>
                          <w:p w14:paraId="14460639" w14:textId="77777777" w:rsidR="005576D2" w:rsidRPr="00C25230" w:rsidRDefault="005576D2" w:rsidP="005576D2">
                            <w:r>
                              <w:t xml:space="preserve">Phone: </w:t>
                            </w:r>
                            <w:r w:rsidRPr="009134AE">
                              <w:t>+86 21 5117 5435</w:t>
                            </w:r>
                          </w:p>
                          <w:p w14:paraId="5D697C4A" w14:textId="77777777" w:rsidR="005576D2" w:rsidRPr="00C25230" w:rsidRDefault="00E22C44" w:rsidP="005576D2">
                            <w:pPr>
                              <w:rPr>
                                <w:rFonts w:ascii="Foco" w:hAnsi="Foco"/>
                              </w:rPr>
                            </w:pPr>
                            <w:hyperlink r:id="rId85" w:history="1">
                              <w:r w:rsidR="005576D2" w:rsidRPr="00CE62C2">
                                <w:rPr>
                                  <w:rStyle w:val="Hyperlink"/>
                                  <w:rFonts w:ascii="Foco" w:hAnsi="Foco"/>
                                </w:rPr>
                                <w:t>inforcn@riscure.com</w:t>
                              </w:r>
                            </w:hyperlink>
                            <w:r w:rsidR="005576D2">
                              <w:rPr>
                                <w:rFonts w:ascii="Foco" w:hAnsi="Foco"/>
                              </w:rPr>
                              <w:t xml:space="preserve"> </w:t>
                            </w:r>
                          </w:p>
                          <w:p w14:paraId="32D21CF1" w14:textId="77777777" w:rsidR="005576D2" w:rsidRDefault="005576D2" w:rsidP="005576D2"/>
                          <w:p w14:paraId="41AD1F45" w14:textId="77777777" w:rsidR="005576D2" w:rsidRDefault="005576D2" w:rsidP="005576D2"/>
                          <w:p w14:paraId="29956C1D" w14:textId="77777777" w:rsidR="005576D2" w:rsidRPr="00C25230" w:rsidRDefault="005576D2" w:rsidP="005576D2">
                            <w:r w:rsidRPr="00C25230">
                              <w:t xml:space="preserve">Riscure </w:t>
                            </w:r>
                            <w:r>
                              <w:t>China</w:t>
                            </w:r>
                          </w:p>
                          <w:p w14:paraId="64616A67"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083BD168" w14:textId="77777777" w:rsidR="005576D2" w:rsidRPr="00C25230" w:rsidRDefault="005576D2" w:rsidP="005576D2">
                            <w:r w:rsidRPr="009134AE">
                              <w:t>Shanghai 200031</w:t>
                            </w:r>
                            <w:r w:rsidRPr="00C25230">
                              <w:t xml:space="preserve"> </w:t>
                            </w:r>
                          </w:p>
                          <w:p w14:paraId="79DD2A0A" w14:textId="77777777" w:rsidR="005576D2" w:rsidRPr="00C25230" w:rsidRDefault="005576D2" w:rsidP="005576D2">
                            <w:r>
                              <w:t>China</w:t>
                            </w:r>
                          </w:p>
                          <w:p w14:paraId="34A2C8BB" w14:textId="77777777" w:rsidR="005576D2" w:rsidRPr="00C25230" w:rsidRDefault="005576D2" w:rsidP="005576D2"/>
                          <w:p w14:paraId="63FB7497" w14:textId="77777777" w:rsidR="005576D2" w:rsidRPr="00C25230" w:rsidRDefault="005576D2" w:rsidP="005576D2">
                            <w:r>
                              <w:t xml:space="preserve">Phone: </w:t>
                            </w:r>
                            <w:r w:rsidRPr="009134AE">
                              <w:t>+86 21 5117 5435</w:t>
                            </w:r>
                          </w:p>
                          <w:p w14:paraId="40B4A9B6" w14:textId="77777777" w:rsidR="005576D2" w:rsidRPr="00C25230" w:rsidRDefault="00E22C44" w:rsidP="005576D2">
                            <w:pPr>
                              <w:rPr>
                                <w:rFonts w:ascii="Foco" w:hAnsi="Foco"/>
                              </w:rPr>
                            </w:pPr>
                            <w:hyperlink r:id="rId86" w:history="1">
                              <w:r w:rsidR="005576D2" w:rsidRPr="00CE62C2">
                                <w:rPr>
                                  <w:rStyle w:val="Hyperlink"/>
                                  <w:rFonts w:ascii="Foco" w:hAnsi="Foco"/>
                                </w:rPr>
                                <w:t>inforcn@riscure.com</w:t>
                              </w:r>
                            </w:hyperlink>
                            <w:r w:rsidR="005576D2">
                              <w:rPr>
                                <w:rFonts w:ascii="Foco" w:hAnsi="Foco"/>
                              </w:rPr>
                              <w:t xml:space="preserve"> </w:t>
                            </w:r>
                          </w:p>
                          <w:p w14:paraId="6DDF7153" w14:textId="77777777" w:rsidR="005576D2" w:rsidRDefault="005576D2" w:rsidP="005576D2"/>
                          <w:p w14:paraId="300B5E8F" w14:textId="77777777" w:rsidR="005576D2" w:rsidRDefault="005576D2" w:rsidP="005576D2"/>
                          <w:p w14:paraId="3F3772E2" w14:textId="77777777" w:rsidR="005576D2" w:rsidRPr="00C25230" w:rsidRDefault="005576D2" w:rsidP="005576D2">
                            <w:r w:rsidRPr="00C25230">
                              <w:t xml:space="preserve">Riscure </w:t>
                            </w:r>
                            <w:r>
                              <w:t>China</w:t>
                            </w:r>
                          </w:p>
                          <w:p w14:paraId="4D3F2743"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0AD2030B" w14:textId="77777777" w:rsidR="005576D2" w:rsidRPr="00C25230" w:rsidRDefault="005576D2" w:rsidP="005576D2">
                            <w:r w:rsidRPr="009134AE">
                              <w:t>Shanghai 200031</w:t>
                            </w:r>
                            <w:r w:rsidRPr="00C25230">
                              <w:t xml:space="preserve"> </w:t>
                            </w:r>
                          </w:p>
                          <w:p w14:paraId="35CB7E56" w14:textId="77777777" w:rsidR="005576D2" w:rsidRPr="00C25230" w:rsidRDefault="005576D2" w:rsidP="005576D2">
                            <w:r>
                              <w:t>China</w:t>
                            </w:r>
                          </w:p>
                          <w:p w14:paraId="5ABA6BB4" w14:textId="77777777" w:rsidR="005576D2" w:rsidRPr="00C25230" w:rsidRDefault="005576D2" w:rsidP="005576D2"/>
                          <w:p w14:paraId="3CC2B6A7" w14:textId="77777777" w:rsidR="005576D2" w:rsidRPr="00C25230" w:rsidRDefault="005576D2" w:rsidP="005576D2">
                            <w:r>
                              <w:t xml:space="preserve">Phone: </w:t>
                            </w:r>
                            <w:r w:rsidRPr="009134AE">
                              <w:t>+86 21 5117 5435</w:t>
                            </w:r>
                          </w:p>
                          <w:p w14:paraId="14E5EB7A" w14:textId="77777777" w:rsidR="005576D2" w:rsidRPr="00C25230" w:rsidRDefault="00E22C44" w:rsidP="005576D2">
                            <w:pPr>
                              <w:rPr>
                                <w:rFonts w:ascii="Foco" w:hAnsi="Foco"/>
                              </w:rPr>
                            </w:pPr>
                            <w:hyperlink r:id="rId87" w:history="1">
                              <w:r w:rsidR="005576D2" w:rsidRPr="00CE62C2">
                                <w:rPr>
                                  <w:rStyle w:val="Hyperlink"/>
                                  <w:rFonts w:ascii="Foco" w:hAnsi="Foco"/>
                                </w:rPr>
                                <w:t>inforcn@riscure.com</w:t>
                              </w:r>
                            </w:hyperlink>
                            <w:r w:rsidR="005576D2">
                              <w:rPr>
                                <w:rFonts w:ascii="Foco" w:hAnsi="Foco"/>
                              </w:rPr>
                              <w:t xml:space="preserve"> </w:t>
                            </w:r>
                          </w:p>
                          <w:p w14:paraId="538773BF" w14:textId="77777777" w:rsidR="005576D2" w:rsidRDefault="005576D2" w:rsidP="005576D2"/>
                          <w:p w14:paraId="0E704AB8" w14:textId="77777777" w:rsidR="005576D2" w:rsidRDefault="005576D2" w:rsidP="005576D2"/>
                          <w:p w14:paraId="04EF30A4" w14:textId="77777777" w:rsidR="005576D2" w:rsidRPr="00C25230" w:rsidRDefault="005576D2" w:rsidP="005576D2">
                            <w:r w:rsidRPr="00C25230">
                              <w:t xml:space="preserve">Riscure </w:t>
                            </w:r>
                            <w:r>
                              <w:t>China</w:t>
                            </w:r>
                          </w:p>
                          <w:p w14:paraId="6729B51B"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4615A91F" w14:textId="77777777" w:rsidR="005576D2" w:rsidRPr="00C25230" w:rsidRDefault="005576D2" w:rsidP="005576D2">
                            <w:r w:rsidRPr="009134AE">
                              <w:t>Shanghai 200031</w:t>
                            </w:r>
                            <w:r w:rsidRPr="00C25230">
                              <w:t xml:space="preserve"> </w:t>
                            </w:r>
                          </w:p>
                          <w:p w14:paraId="4805DBB5" w14:textId="77777777" w:rsidR="005576D2" w:rsidRPr="00C25230" w:rsidRDefault="005576D2" w:rsidP="005576D2">
                            <w:r>
                              <w:t>China</w:t>
                            </w:r>
                          </w:p>
                          <w:p w14:paraId="23CA999B" w14:textId="77777777" w:rsidR="005576D2" w:rsidRPr="00C25230" w:rsidRDefault="005576D2" w:rsidP="005576D2"/>
                          <w:p w14:paraId="2E738389" w14:textId="77777777" w:rsidR="005576D2" w:rsidRPr="00C25230" w:rsidRDefault="005576D2" w:rsidP="005576D2">
                            <w:r>
                              <w:t xml:space="preserve">Phone: </w:t>
                            </w:r>
                            <w:r w:rsidRPr="009134AE">
                              <w:t>+86 21 5117 5435</w:t>
                            </w:r>
                          </w:p>
                          <w:p w14:paraId="2089E966" w14:textId="77777777" w:rsidR="005576D2" w:rsidRPr="00C25230" w:rsidRDefault="00E22C44" w:rsidP="005576D2">
                            <w:pPr>
                              <w:rPr>
                                <w:rFonts w:ascii="Foco" w:hAnsi="Foco"/>
                              </w:rPr>
                            </w:pPr>
                            <w:hyperlink r:id="rId88" w:history="1">
                              <w:r w:rsidR="005576D2" w:rsidRPr="00CE62C2">
                                <w:rPr>
                                  <w:rStyle w:val="Hyperlink"/>
                                  <w:rFonts w:ascii="Foco" w:hAnsi="Foco"/>
                                </w:rPr>
                                <w:t>inforcn@riscure.com</w:t>
                              </w:r>
                            </w:hyperlink>
                            <w:r w:rsidR="005576D2">
                              <w:rPr>
                                <w:rFonts w:ascii="Foco" w:hAnsi="Foco"/>
                              </w:rPr>
                              <w:t xml:space="preserve"> </w:t>
                            </w:r>
                          </w:p>
                          <w:p w14:paraId="65CBC498" w14:textId="77777777" w:rsidR="005576D2" w:rsidRDefault="005576D2" w:rsidP="005576D2"/>
                          <w:p w14:paraId="5541F38D" w14:textId="77777777" w:rsidR="005576D2" w:rsidRDefault="005576D2" w:rsidP="005576D2"/>
                          <w:p w14:paraId="1ED5112B" w14:textId="77777777" w:rsidR="005576D2" w:rsidRPr="00C25230" w:rsidRDefault="005576D2" w:rsidP="005576D2">
                            <w:r w:rsidRPr="00C25230">
                              <w:t xml:space="preserve">Riscure </w:t>
                            </w:r>
                            <w:r>
                              <w:t>China</w:t>
                            </w:r>
                          </w:p>
                          <w:p w14:paraId="6F006520"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7D3479E7" w14:textId="77777777" w:rsidR="005576D2" w:rsidRPr="00C25230" w:rsidRDefault="005576D2" w:rsidP="005576D2">
                            <w:r w:rsidRPr="009134AE">
                              <w:t>Shanghai 200031</w:t>
                            </w:r>
                            <w:r w:rsidRPr="00C25230">
                              <w:t xml:space="preserve"> </w:t>
                            </w:r>
                          </w:p>
                          <w:p w14:paraId="613587BB" w14:textId="77777777" w:rsidR="005576D2" w:rsidRPr="00C25230" w:rsidRDefault="005576D2" w:rsidP="005576D2">
                            <w:r>
                              <w:t>China</w:t>
                            </w:r>
                          </w:p>
                          <w:p w14:paraId="5DA4F1AA" w14:textId="77777777" w:rsidR="005576D2" w:rsidRPr="00C25230" w:rsidRDefault="005576D2" w:rsidP="005576D2"/>
                          <w:p w14:paraId="1BD7F3B5" w14:textId="77777777" w:rsidR="005576D2" w:rsidRPr="00C25230" w:rsidRDefault="005576D2" w:rsidP="005576D2">
                            <w:r>
                              <w:t xml:space="preserve">Phone: </w:t>
                            </w:r>
                            <w:r w:rsidRPr="009134AE">
                              <w:t>+86 21 5117 5435</w:t>
                            </w:r>
                          </w:p>
                          <w:p w14:paraId="46AD1E47" w14:textId="77777777" w:rsidR="005576D2" w:rsidRPr="00C25230" w:rsidRDefault="00E22C44" w:rsidP="005576D2">
                            <w:pPr>
                              <w:rPr>
                                <w:rFonts w:ascii="Foco" w:hAnsi="Foco"/>
                              </w:rPr>
                            </w:pPr>
                            <w:hyperlink r:id="rId89" w:history="1">
                              <w:r w:rsidR="005576D2" w:rsidRPr="00CE62C2">
                                <w:rPr>
                                  <w:rStyle w:val="Hyperlink"/>
                                  <w:rFonts w:ascii="Foco" w:hAnsi="Foco"/>
                                </w:rPr>
                                <w:t>inforcn@riscure.com</w:t>
                              </w:r>
                            </w:hyperlink>
                            <w:r w:rsidR="005576D2">
                              <w:rPr>
                                <w:rFonts w:ascii="Foco" w:hAnsi="Foco"/>
                              </w:rPr>
                              <w:t xml:space="preserve"> </w:t>
                            </w:r>
                          </w:p>
                          <w:p w14:paraId="7A6F541E" w14:textId="77777777" w:rsidR="005576D2" w:rsidRDefault="005576D2" w:rsidP="005576D2"/>
                          <w:p w14:paraId="1BFB0A4C" w14:textId="77777777" w:rsidR="005576D2" w:rsidRDefault="005576D2" w:rsidP="005576D2"/>
                          <w:p w14:paraId="08C6C1C8" w14:textId="77777777" w:rsidR="005576D2" w:rsidRPr="00C25230" w:rsidRDefault="005576D2" w:rsidP="005576D2">
                            <w:r w:rsidRPr="00C25230">
                              <w:t xml:space="preserve">Riscure </w:t>
                            </w:r>
                            <w:r>
                              <w:t>China</w:t>
                            </w:r>
                          </w:p>
                          <w:p w14:paraId="4C04C3A9"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6DD31876" w14:textId="77777777" w:rsidR="005576D2" w:rsidRPr="00C25230" w:rsidRDefault="005576D2" w:rsidP="005576D2">
                            <w:r w:rsidRPr="009134AE">
                              <w:t>Shanghai 200031</w:t>
                            </w:r>
                            <w:r w:rsidRPr="00C25230">
                              <w:t xml:space="preserve"> </w:t>
                            </w:r>
                          </w:p>
                          <w:p w14:paraId="565E608D" w14:textId="77777777" w:rsidR="005576D2" w:rsidRPr="00C25230" w:rsidRDefault="005576D2" w:rsidP="005576D2">
                            <w:r>
                              <w:t>China</w:t>
                            </w:r>
                          </w:p>
                          <w:p w14:paraId="7DAADA75" w14:textId="77777777" w:rsidR="005576D2" w:rsidRPr="00C25230" w:rsidRDefault="005576D2" w:rsidP="005576D2"/>
                          <w:p w14:paraId="1E8BC785" w14:textId="77777777" w:rsidR="005576D2" w:rsidRPr="00C25230" w:rsidRDefault="005576D2" w:rsidP="005576D2">
                            <w:r>
                              <w:t xml:space="preserve">Phone: </w:t>
                            </w:r>
                            <w:r w:rsidRPr="009134AE">
                              <w:t>+86 21 5117 5435</w:t>
                            </w:r>
                          </w:p>
                          <w:p w14:paraId="73720D75" w14:textId="77777777" w:rsidR="005576D2" w:rsidRPr="00C25230" w:rsidRDefault="00E22C44" w:rsidP="005576D2">
                            <w:pPr>
                              <w:rPr>
                                <w:rFonts w:ascii="Foco" w:hAnsi="Foco"/>
                              </w:rPr>
                            </w:pPr>
                            <w:hyperlink r:id="rId90" w:history="1">
                              <w:r w:rsidR="005576D2" w:rsidRPr="00CE62C2">
                                <w:rPr>
                                  <w:rStyle w:val="Hyperlink"/>
                                  <w:rFonts w:ascii="Foco" w:hAnsi="Foco"/>
                                </w:rPr>
                                <w:t>inforcn@riscure.com</w:t>
                              </w:r>
                            </w:hyperlink>
                            <w:r w:rsidR="005576D2">
                              <w:rPr>
                                <w:rFonts w:ascii="Foco" w:hAnsi="Foco"/>
                              </w:rPr>
                              <w:t xml:space="preserve"> </w:t>
                            </w:r>
                          </w:p>
                          <w:p w14:paraId="797B4107" w14:textId="77777777" w:rsidR="005576D2" w:rsidRDefault="005576D2" w:rsidP="005576D2"/>
                          <w:p w14:paraId="087AAFBE" w14:textId="77777777" w:rsidR="005576D2" w:rsidRDefault="005576D2" w:rsidP="005576D2"/>
                          <w:p w14:paraId="1FA8BE96" w14:textId="77777777" w:rsidR="005576D2" w:rsidRPr="00C25230" w:rsidRDefault="005576D2" w:rsidP="005576D2">
                            <w:r w:rsidRPr="00C25230">
                              <w:t xml:space="preserve">Riscure </w:t>
                            </w:r>
                            <w:r>
                              <w:t>China</w:t>
                            </w:r>
                          </w:p>
                          <w:p w14:paraId="27A447FA"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646A003C" w14:textId="77777777" w:rsidR="005576D2" w:rsidRPr="00C25230" w:rsidRDefault="005576D2" w:rsidP="005576D2">
                            <w:r w:rsidRPr="009134AE">
                              <w:t>Shanghai 200031</w:t>
                            </w:r>
                            <w:r w:rsidRPr="00C25230">
                              <w:t xml:space="preserve"> </w:t>
                            </w:r>
                          </w:p>
                          <w:p w14:paraId="5197E366" w14:textId="77777777" w:rsidR="005576D2" w:rsidRPr="00C25230" w:rsidRDefault="005576D2" w:rsidP="005576D2">
                            <w:r>
                              <w:t>China</w:t>
                            </w:r>
                          </w:p>
                          <w:p w14:paraId="4AFBA595" w14:textId="77777777" w:rsidR="005576D2" w:rsidRPr="00C25230" w:rsidRDefault="005576D2" w:rsidP="005576D2"/>
                          <w:p w14:paraId="330C23B1" w14:textId="77777777" w:rsidR="005576D2" w:rsidRPr="00C25230" w:rsidRDefault="005576D2" w:rsidP="005576D2">
                            <w:r>
                              <w:t xml:space="preserve">Phone: </w:t>
                            </w:r>
                            <w:r w:rsidRPr="009134AE">
                              <w:t>+86 21 5117 5435</w:t>
                            </w:r>
                          </w:p>
                          <w:p w14:paraId="73C1F99D" w14:textId="77777777" w:rsidR="005576D2" w:rsidRPr="00C25230" w:rsidRDefault="00E22C44" w:rsidP="005576D2">
                            <w:pPr>
                              <w:rPr>
                                <w:rFonts w:ascii="Foco" w:hAnsi="Foco"/>
                              </w:rPr>
                            </w:pPr>
                            <w:hyperlink r:id="rId91" w:history="1">
                              <w:r w:rsidR="005576D2" w:rsidRPr="00CE62C2">
                                <w:rPr>
                                  <w:rStyle w:val="Hyperlink"/>
                                  <w:rFonts w:ascii="Foco" w:hAnsi="Foco"/>
                                </w:rPr>
                                <w:t>inforcn@riscure.com</w:t>
                              </w:r>
                            </w:hyperlink>
                            <w:r w:rsidR="005576D2">
                              <w:rPr>
                                <w:rFonts w:ascii="Foco" w:hAnsi="Foco"/>
                              </w:rPr>
                              <w:t xml:space="preserve"> </w:t>
                            </w:r>
                          </w:p>
                          <w:p w14:paraId="739204B4" w14:textId="77777777" w:rsidR="005576D2" w:rsidRDefault="005576D2" w:rsidP="005576D2"/>
                          <w:p w14:paraId="43CB5338" w14:textId="77777777" w:rsidR="005576D2" w:rsidRDefault="005576D2" w:rsidP="005576D2"/>
                          <w:p w14:paraId="63DE0773" w14:textId="77777777" w:rsidR="005576D2" w:rsidRPr="00C25230" w:rsidRDefault="005576D2" w:rsidP="005576D2">
                            <w:r w:rsidRPr="00C25230">
                              <w:t xml:space="preserve">Riscure </w:t>
                            </w:r>
                            <w:r>
                              <w:t>China</w:t>
                            </w:r>
                          </w:p>
                          <w:p w14:paraId="57D0B5BF" w14:textId="55B978FC"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7CD93A99" w14:textId="3DE18E18" w:rsidR="005576D2" w:rsidRPr="00C25230" w:rsidRDefault="005576D2" w:rsidP="005576D2">
                            <w:r w:rsidRPr="009134AE">
                              <w:t>Shanghai 200031</w:t>
                            </w:r>
                            <w:r w:rsidRPr="00C25230">
                              <w:t xml:space="preserve"> </w:t>
                            </w:r>
                          </w:p>
                          <w:p w14:paraId="34A9F419" w14:textId="5435110D" w:rsidR="005576D2" w:rsidRPr="00C25230" w:rsidRDefault="005576D2" w:rsidP="005576D2">
                            <w:r>
                              <w:t>China</w:t>
                            </w:r>
                          </w:p>
                          <w:p w14:paraId="770627F0" w14:textId="77777777" w:rsidR="005576D2" w:rsidRPr="00C25230" w:rsidRDefault="005576D2" w:rsidP="005576D2"/>
                          <w:p w14:paraId="42371F9E" w14:textId="79859976" w:rsidR="005576D2" w:rsidRPr="00C25230" w:rsidRDefault="005576D2" w:rsidP="005576D2">
                            <w:r>
                              <w:t xml:space="preserve">Phone: </w:t>
                            </w:r>
                            <w:r w:rsidRPr="009134AE">
                              <w:t>+86 21 5117 5435</w:t>
                            </w:r>
                          </w:p>
                          <w:p w14:paraId="57C4CCEF" w14:textId="64F8A0D2" w:rsidR="005576D2" w:rsidRPr="00C25230" w:rsidRDefault="00E22C44" w:rsidP="005576D2">
                            <w:pPr>
                              <w:rPr>
                                <w:rFonts w:ascii="Foco" w:hAnsi="Foco"/>
                              </w:rPr>
                            </w:pPr>
                            <w:hyperlink r:id="rId92" w:history="1">
                              <w:r w:rsidR="005576D2" w:rsidRPr="00CE62C2">
                                <w:rPr>
                                  <w:rStyle w:val="Hyperlink"/>
                                  <w:rFonts w:ascii="Foco" w:hAnsi="Foco"/>
                                </w:rPr>
                                <w:t>inforcn@riscure.com</w:t>
                              </w:r>
                            </w:hyperlink>
                            <w:r w:rsidR="005576D2">
                              <w:rPr>
                                <w:rFonts w:ascii="Foco" w:hAnsi="Foco"/>
                              </w:rPr>
                              <w:t xml:space="preserve"> </w:t>
                            </w:r>
                          </w:p>
                          <w:p w14:paraId="33F6D32D" w14:textId="77777777" w:rsidR="005576D2" w:rsidRDefault="005576D2" w:rsidP="005576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A3EC9" id="Text Box 1" o:spid="_x0000_s1029" type="#_x0000_t202" style="position:absolute;margin-left:298.45pt;margin-top:516.4pt;width:219.2pt;height:158.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" filled="f" stroked="f">
                <v:textbox>
                  <w:txbxContent>
                    <w:p w14:paraId="08E5E693" w14:textId="39CE3B07" w:rsidR="005576D2" w:rsidRPr="00C25230" w:rsidRDefault="005576D2" w:rsidP="00C92938">
                      <w:r w:rsidRPr="00C25230">
                        <w:t xml:space="preserve">Riscure </w:t>
                      </w:r>
                      <w:r>
                        <w:t>China</w:t>
                      </w:r>
                    </w:p>
                    <w:p w14:paraId="76CB5636" w14:textId="77777777" w:rsidR="005576D2" w:rsidRPr="00C25230" w:rsidRDefault="005576D2" w:rsidP="00C92938">
                      <w:r w:rsidRPr="009134AE">
                        <w:t xml:space="preserve">Room 2030-31, No. 989, </w:t>
                      </w:r>
                      <w:proofErr w:type="spellStart"/>
                      <w:r w:rsidRPr="009134AE">
                        <w:t>Changle</w:t>
                      </w:r>
                      <w:proofErr w:type="spellEnd"/>
                      <w:r w:rsidRPr="009134AE">
                        <w:t xml:space="preserve"> Road</w:t>
                      </w:r>
                    </w:p>
                    <w:p w14:paraId="71B75A63" w14:textId="77777777" w:rsidR="005576D2" w:rsidRPr="00C25230" w:rsidRDefault="005576D2" w:rsidP="00C92938">
                      <w:r w:rsidRPr="009134AE">
                        <w:t>Shanghai 200031</w:t>
                      </w:r>
                      <w:r w:rsidRPr="00C25230">
                        <w:t xml:space="preserve"> </w:t>
                      </w:r>
                    </w:p>
                    <w:p w14:paraId="22138313" w14:textId="77777777" w:rsidR="005576D2" w:rsidRPr="00C25230" w:rsidRDefault="005576D2" w:rsidP="00C92938">
                      <w:r>
                        <w:t>China</w:t>
                      </w:r>
                    </w:p>
                    <w:p w14:paraId="61983429" w14:textId="77777777" w:rsidR="005576D2" w:rsidRPr="00C25230" w:rsidRDefault="005576D2" w:rsidP="00C92938"/>
                    <w:p w14:paraId="2715F4F1" w14:textId="77777777" w:rsidR="005576D2" w:rsidRPr="00C25230" w:rsidRDefault="005576D2" w:rsidP="00C92938">
                      <w:r>
                        <w:t xml:space="preserve">Phone: </w:t>
                      </w:r>
                      <w:r w:rsidRPr="009134AE">
                        <w:t>+86 21 5117 5435</w:t>
                      </w:r>
                    </w:p>
                    <w:p w14:paraId="1062988C" w14:textId="77777777" w:rsidR="005576D2" w:rsidRPr="00C25230" w:rsidRDefault="00A4609C" w:rsidP="00C92938">
                      <w:pPr>
                        <w:rPr>
                          <w:rFonts w:ascii="Foco" w:hAnsi="Foco"/>
                        </w:rPr>
                      </w:pPr>
                      <w:hyperlink r:id="rId93" w:history="1">
                        <w:r w:rsidR="005576D2" w:rsidRPr="00CE62C2">
                          <w:rPr>
                            <w:rStyle w:val="Hyperlink"/>
                            <w:rFonts w:ascii="Foco" w:hAnsi="Foco"/>
                          </w:rPr>
                          <w:t>inforcn@riscure.com</w:t>
                        </w:r>
                      </w:hyperlink>
                      <w:r w:rsidR="005576D2">
                        <w:rPr>
                          <w:rFonts w:ascii="Foco" w:hAnsi="Foco"/>
                        </w:rPr>
                        <w:t xml:space="preserve"> </w:t>
                      </w:r>
                    </w:p>
                    <w:p w14:paraId="3182E1EA" w14:textId="77777777" w:rsidR="005576D2" w:rsidRDefault="005576D2" w:rsidP="00C92938"/>
                    <w:p w14:paraId="0521AA8C" w14:textId="77777777" w:rsidR="005576D2" w:rsidRDefault="005576D2" w:rsidP="00C92938"/>
                    <w:p w14:paraId="77987CD8" w14:textId="77777777" w:rsidR="005576D2" w:rsidRPr="00C25230" w:rsidRDefault="005576D2" w:rsidP="00C92938">
                      <w:r w:rsidRPr="00C25230">
                        <w:t xml:space="preserve">Riscure </w:t>
                      </w:r>
                      <w:r>
                        <w:t>China</w:t>
                      </w:r>
                    </w:p>
                    <w:p w14:paraId="2FFA6F51" w14:textId="77777777" w:rsidR="005576D2" w:rsidRPr="00C25230" w:rsidRDefault="005576D2" w:rsidP="00C92938">
                      <w:r w:rsidRPr="009134AE">
                        <w:t xml:space="preserve">Room 2030-31, No. 989, </w:t>
                      </w:r>
                      <w:proofErr w:type="spellStart"/>
                      <w:r w:rsidRPr="009134AE">
                        <w:t>Changle</w:t>
                      </w:r>
                      <w:proofErr w:type="spellEnd"/>
                      <w:r w:rsidRPr="009134AE">
                        <w:t xml:space="preserve"> Road</w:t>
                      </w:r>
                    </w:p>
                    <w:p w14:paraId="358D5237" w14:textId="77777777" w:rsidR="005576D2" w:rsidRPr="00C25230" w:rsidRDefault="005576D2" w:rsidP="00C92938">
                      <w:r w:rsidRPr="009134AE">
                        <w:t>Shanghai 200031</w:t>
                      </w:r>
                      <w:r w:rsidRPr="00C25230">
                        <w:t xml:space="preserve"> </w:t>
                      </w:r>
                    </w:p>
                    <w:p w14:paraId="0997CF04" w14:textId="77777777" w:rsidR="005576D2" w:rsidRPr="00C25230" w:rsidRDefault="005576D2" w:rsidP="00C92938">
                      <w:r>
                        <w:t>China</w:t>
                      </w:r>
                    </w:p>
                    <w:p w14:paraId="1FED876D" w14:textId="77777777" w:rsidR="005576D2" w:rsidRPr="00C25230" w:rsidRDefault="005576D2" w:rsidP="00C92938"/>
                    <w:p w14:paraId="76711232" w14:textId="77777777" w:rsidR="005576D2" w:rsidRPr="00C25230" w:rsidRDefault="005576D2" w:rsidP="00C92938">
                      <w:r>
                        <w:t xml:space="preserve">Phone: </w:t>
                      </w:r>
                      <w:r w:rsidRPr="009134AE">
                        <w:t>+86 21 5117 5435</w:t>
                      </w:r>
                    </w:p>
                    <w:p w14:paraId="6AD411CE" w14:textId="77777777" w:rsidR="005576D2" w:rsidRPr="00C25230" w:rsidRDefault="00A4609C" w:rsidP="00C92938">
                      <w:pPr>
                        <w:rPr>
                          <w:rFonts w:ascii="Foco" w:hAnsi="Foco"/>
                        </w:rPr>
                      </w:pPr>
                      <w:hyperlink r:id="rId94" w:history="1">
                        <w:r w:rsidR="005576D2" w:rsidRPr="00CE62C2">
                          <w:rPr>
                            <w:rStyle w:val="Hyperlink"/>
                            <w:rFonts w:ascii="Foco" w:hAnsi="Foco"/>
                          </w:rPr>
                          <w:t>inforcn@riscure.com</w:t>
                        </w:r>
                      </w:hyperlink>
                      <w:r w:rsidR="005576D2">
                        <w:rPr>
                          <w:rFonts w:ascii="Foco" w:hAnsi="Foco"/>
                        </w:rPr>
                        <w:t xml:space="preserve"> </w:t>
                      </w:r>
                    </w:p>
                    <w:p w14:paraId="64BBFF99" w14:textId="77777777" w:rsidR="005576D2" w:rsidRDefault="005576D2" w:rsidP="00C92938"/>
                    <w:p w14:paraId="1B4982DA" w14:textId="77777777" w:rsidR="005576D2" w:rsidRDefault="005576D2" w:rsidP="00C92938"/>
                    <w:p w14:paraId="6E2D98BE" w14:textId="77777777" w:rsidR="005576D2" w:rsidRPr="00C25230" w:rsidRDefault="005576D2" w:rsidP="006F55C1">
                      <w:r w:rsidRPr="00C25230">
                        <w:t xml:space="preserve">Riscure </w:t>
                      </w:r>
                      <w:r>
                        <w:t>China</w:t>
                      </w:r>
                    </w:p>
                    <w:p w14:paraId="6649B006"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33F2D1E3" w14:textId="77777777" w:rsidR="005576D2" w:rsidRPr="00C25230" w:rsidRDefault="005576D2" w:rsidP="006F55C1">
                      <w:r w:rsidRPr="009134AE">
                        <w:t>Shanghai 200031</w:t>
                      </w:r>
                      <w:r w:rsidRPr="00C25230">
                        <w:t xml:space="preserve"> </w:t>
                      </w:r>
                    </w:p>
                    <w:p w14:paraId="056AC709" w14:textId="77777777" w:rsidR="005576D2" w:rsidRPr="00C25230" w:rsidRDefault="005576D2" w:rsidP="006F55C1">
                      <w:r>
                        <w:t>China</w:t>
                      </w:r>
                    </w:p>
                    <w:p w14:paraId="6C626861" w14:textId="77777777" w:rsidR="005576D2" w:rsidRPr="00C25230" w:rsidRDefault="005576D2" w:rsidP="006F55C1"/>
                    <w:p w14:paraId="164B2F5A" w14:textId="77777777" w:rsidR="005576D2" w:rsidRPr="00C25230" w:rsidRDefault="005576D2" w:rsidP="006F55C1">
                      <w:r>
                        <w:t xml:space="preserve">Phone: </w:t>
                      </w:r>
                      <w:r w:rsidRPr="009134AE">
                        <w:t>+86 21 5117 5435</w:t>
                      </w:r>
                    </w:p>
                    <w:p w14:paraId="5D644890" w14:textId="77777777" w:rsidR="005576D2" w:rsidRPr="00C25230" w:rsidRDefault="00A4609C" w:rsidP="006F55C1">
                      <w:pPr>
                        <w:rPr>
                          <w:rFonts w:ascii="Foco" w:hAnsi="Foco"/>
                        </w:rPr>
                      </w:pPr>
                      <w:hyperlink r:id="rId95" w:history="1">
                        <w:r w:rsidR="005576D2" w:rsidRPr="00CE62C2">
                          <w:rPr>
                            <w:rStyle w:val="Hyperlink"/>
                            <w:rFonts w:ascii="Foco" w:hAnsi="Foco"/>
                          </w:rPr>
                          <w:t>inforcn@riscure.com</w:t>
                        </w:r>
                      </w:hyperlink>
                      <w:r w:rsidR="005576D2">
                        <w:rPr>
                          <w:rFonts w:ascii="Foco" w:hAnsi="Foco"/>
                        </w:rPr>
                        <w:t xml:space="preserve"> </w:t>
                      </w:r>
                    </w:p>
                    <w:p w14:paraId="6B40B758" w14:textId="77777777" w:rsidR="005576D2" w:rsidRDefault="005576D2" w:rsidP="006F55C1"/>
                    <w:p w14:paraId="2CC68E8D" w14:textId="77777777" w:rsidR="005576D2" w:rsidRDefault="005576D2" w:rsidP="006F55C1"/>
                    <w:p w14:paraId="58577A22" w14:textId="77777777" w:rsidR="005576D2" w:rsidRPr="00C25230" w:rsidRDefault="005576D2" w:rsidP="006F55C1">
                      <w:r w:rsidRPr="00C25230">
                        <w:t xml:space="preserve">Riscure </w:t>
                      </w:r>
                      <w:r>
                        <w:t>China</w:t>
                      </w:r>
                    </w:p>
                    <w:p w14:paraId="2EF54C0F"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1373AFE5" w14:textId="77777777" w:rsidR="005576D2" w:rsidRPr="00C25230" w:rsidRDefault="005576D2" w:rsidP="006F55C1">
                      <w:r w:rsidRPr="009134AE">
                        <w:t>Shanghai 200031</w:t>
                      </w:r>
                      <w:r w:rsidRPr="00C25230">
                        <w:t xml:space="preserve"> </w:t>
                      </w:r>
                    </w:p>
                    <w:p w14:paraId="582FB2DD" w14:textId="77777777" w:rsidR="005576D2" w:rsidRPr="00C25230" w:rsidRDefault="005576D2" w:rsidP="006F55C1">
                      <w:r>
                        <w:t>China</w:t>
                      </w:r>
                    </w:p>
                    <w:p w14:paraId="38EDBDD9" w14:textId="77777777" w:rsidR="005576D2" w:rsidRPr="00C25230" w:rsidRDefault="005576D2" w:rsidP="006F55C1"/>
                    <w:p w14:paraId="13990773" w14:textId="77777777" w:rsidR="005576D2" w:rsidRPr="00C25230" w:rsidRDefault="005576D2" w:rsidP="006F55C1">
                      <w:r>
                        <w:t xml:space="preserve">Phone: </w:t>
                      </w:r>
                      <w:r w:rsidRPr="009134AE">
                        <w:t>+86 21 5117 5435</w:t>
                      </w:r>
                    </w:p>
                    <w:p w14:paraId="70BF838B" w14:textId="77777777" w:rsidR="005576D2" w:rsidRPr="00C25230" w:rsidRDefault="00A4609C" w:rsidP="006F55C1">
                      <w:pPr>
                        <w:rPr>
                          <w:rFonts w:ascii="Foco" w:hAnsi="Foco"/>
                        </w:rPr>
                      </w:pPr>
                      <w:hyperlink r:id="rId96" w:history="1">
                        <w:r w:rsidR="005576D2" w:rsidRPr="00CE62C2">
                          <w:rPr>
                            <w:rStyle w:val="Hyperlink"/>
                            <w:rFonts w:ascii="Foco" w:hAnsi="Foco"/>
                          </w:rPr>
                          <w:t>inforcn@riscure.com</w:t>
                        </w:r>
                      </w:hyperlink>
                      <w:r w:rsidR="005576D2">
                        <w:rPr>
                          <w:rFonts w:ascii="Foco" w:hAnsi="Foco"/>
                        </w:rPr>
                        <w:t xml:space="preserve"> </w:t>
                      </w:r>
                    </w:p>
                    <w:p w14:paraId="7E26513F" w14:textId="77777777" w:rsidR="005576D2" w:rsidRDefault="005576D2" w:rsidP="006F55C1"/>
                    <w:p w14:paraId="1F07D181" w14:textId="77777777" w:rsidR="005576D2" w:rsidRDefault="005576D2" w:rsidP="006F55C1"/>
                    <w:p w14:paraId="09FCFFD5" w14:textId="77777777" w:rsidR="005576D2" w:rsidRPr="00C25230" w:rsidRDefault="005576D2" w:rsidP="006F55C1">
                      <w:r w:rsidRPr="00C25230">
                        <w:t xml:space="preserve">Riscure </w:t>
                      </w:r>
                      <w:r>
                        <w:t>China</w:t>
                      </w:r>
                    </w:p>
                    <w:p w14:paraId="49EF4A2C"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7BFD51DF" w14:textId="77777777" w:rsidR="005576D2" w:rsidRPr="00C25230" w:rsidRDefault="005576D2" w:rsidP="006F55C1">
                      <w:r w:rsidRPr="009134AE">
                        <w:t>Shanghai 200031</w:t>
                      </w:r>
                      <w:r w:rsidRPr="00C25230">
                        <w:t xml:space="preserve"> </w:t>
                      </w:r>
                    </w:p>
                    <w:p w14:paraId="403ADAB0" w14:textId="77777777" w:rsidR="005576D2" w:rsidRPr="00C25230" w:rsidRDefault="005576D2" w:rsidP="006F55C1">
                      <w:r>
                        <w:t>China</w:t>
                      </w:r>
                    </w:p>
                    <w:p w14:paraId="2CE46363" w14:textId="77777777" w:rsidR="005576D2" w:rsidRPr="00C25230" w:rsidRDefault="005576D2" w:rsidP="006F55C1"/>
                    <w:p w14:paraId="50C59173" w14:textId="77777777" w:rsidR="005576D2" w:rsidRPr="00C25230" w:rsidRDefault="005576D2" w:rsidP="006F55C1">
                      <w:r>
                        <w:t xml:space="preserve">Phone: </w:t>
                      </w:r>
                      <w:r w:rsidRPr="009134AE">
                        <w:t>+86 21 5117 5435</w:t>
                      </w:r>
                    </w:p>
                    <w:p w14:paraId="4669C35E" w14:textId="77777777" w:rsidR="005576D2" w:rsidRPr="00C25230" w:rsidRDefault="00A4609C" w:rsidP="006F55C1">
                      <w:pPr>
                        <w:rPr>
                          <w:rFonts w:ascii="Foco" w:hAnsi="Foco"/>
                        </w:rPr>
                      </w:pPr>
                      <w:hyperlink r:id="rId97" w:history="1">
                        <w:r w:rsidR="005576D2" w:rsidRPr="00CE62C2">
                          <w:rPr>
                            <w:rStyle w:val="Hyperlink"/>
                            <w:rFonts w:ascii="Foco" w:hAnsi="Foco"/>
                          </w:rPr>
                          <w:t>inforcn@riscure.com</w:t>
                        </w:r>
                      </w:hyperlink>
                      <w:r w:rsidR="005576D2">
                        <w:rPr>
                          <w:rFonts w:ascii="Foco" w:hAnsi="Foco"/>
                        </w:rPr>
                        <w:t xml:space="preserve"> </w:t>
                      </w:r>
                    </w:p>
                    <w:p w14:paraId="6278B7C6" w14:textId="77777777" w:rsidR="005576D2" w:rsidRDefault="005576D2" w:rsidP="006F55C1"/>
                    <w:p w14:paraId="4C2F23D6" w14:textId="77777777" w:rsidR="005576D2" w:rsidRDefault="005576D2" w:rsidP="006F55C1"/>
                    <w:p w14:paraId="477E9AB7" w14:textId="77777777" w:rsidR="005576D2" w:rsidRPr="00C25230" w:rsidRDefault="005576D2" w:rsidP="006F55C1">
                      <w:r w:rsidRPr="00C25230">
                        <w:t xml:space="preserve">Riscure </w:t>
                      </w:r>
                      <w:r>
                        <w:t>China</w:t>
                      </w:r>
                    </w:p>
                    <w:p w14:paraId="5F022D61"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7193C657" w14:textId="77777777" w:rsidR="005576D2" w:rsidRPr="00C25230" w:rsidRDefault="005576D2" w:rsidP="006F55C1">
                      <w:r w:rsidRPr="009134AE">
                        <w:t>Shanghai 200031</w:t>
                      </w:r>
                      <w:r w:rsidRPr="00C25230">
                        <w:t xml:space="preserve"> </w:t>
                      </w:r>
                    </w:p>
                    <w:p w14:paraId="4D2CEB38" w14:textId="77777777" w:rsidR="005576D2" w:rsidRPr="00C25230" w:rsidRDefault="005576D2" w:rsidP="006F55C1">
                      <w:r>
                        <w:t>China</w:t>
                      </w:r>
                    </w:p>
                    <w:p w14:paraId="4F48A7AC" w14:textId="77777777" w:rsidR="005576D2" w:rsidRPr="00C25230" w:rsidRDefault="005576D2" w:rsidP="006F55C1"/>
                    <w:p w14:paraId="315553A4" w14:textId="77777777" w:rsidR="005576D2" w:rsidRPr="00C25230" w:rsidRDefault="005576D2" w:rsidP="006F55C1">
                      <w:r>
                        <w:t xml:space="preserve">Phone: </w:t>
                      </w:r>
                      <w:r w:rsidRPr="009134AE">
                        <w:t>+86 21 5117 5435</w:t>
                      </w:r>
                    </w:p>
                    <w:p w14:paraId="31769278" w14:textId="77777777" w:rsidR="005576D2" w:rsidRPr="00C25230" w:rsidRDefault="00A4609C" w:rsidP="006F55C1">
                      <w:pPr>
                        <w:rPr>
                          <w:rFonts w:ascii="Foco" w:hAnsi="Foco"/>
                        </w:rPr>
                      </w:pPr>
                      <w:hyperlink r:id="rId98" w:history="1">
                        <w:r w:rsidR="005576D2" w:rsidRPr="00CE62C2">
                          <w:rPr>
                            <w:rStyle w:val="Hyperlink"/>
                            <w:rFonts w:ascii="Foco" w:hAnsi="Foco"/>
                          </w:rPr>
                          <w:t>inforcn@riscure.com</w:t>
                        </w:r>
                      </w:hyperlink>
                      <w:r w:rsidR="005576D2">
                        <w:rPr>
                          <w:rFonts w:ascii="Foco" w:hAnsi="Foco"/>
                        </w:rPr>
                        <w:t xml:space="preserve"> </w:t>
                      </w:r>
                    </w:p>
                    <w:p w14:paraId="2CDDE1E8" w14:textId="77777777" w:rsidR="005576D2" w:rsidRDefault="005576D2" w:rsidP="006F55C1"/>
                    <w:p w14:paraId="573052BA" w14:textId="77777777" w:rsidR="005576D2" w:rsidRDefault="005576D2" w:rsidP="006F55C1"/>
                    <w:p w14:paraId="73E2946A" w14:textId="77777777" w:rsidR="005576D2" w:rsidRPr="00C25230" w:rsidRDefault="005576D2" w:rsidP="006F55C1">
                      <w:r w:rsidRPr="00C25230">
                        <w:t xml:space="preserve">Riscure </w:t>
                      </w:r>
                      <w:r>
                        <w:t>China</w:t>
                      </w:r>
                    </w:p>
                    <w:p w14:paraId="5664A775"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6E792491" w14:textId="77777777" w:rsidR="005576D2" w:rsidRPr="00C25230" w:rsidRDefault="005576D2" w:rsidP="006F55C1">
                      <w:r w:rsidRPr="009134AE">
                        <w:t>Shanghai 200031</w:t>
                      </w:r>
                      <w:r w:rsidRPr="00C25230">
                        <w:t xml:space="preserve"> </w:t>
                      </w:r>
                    </w:p>
                    <w:p w14:paraId="387CD28D" w14:textId="77777777" w:rsidR="005576D2" w:rsidRPr="00C25230" w:rsidRDefault="005576D2" w:rsidP="006F55C1">
                      <w:r>
                        <w:t>China</w:t>
                      </w:r>
                    </w:p>
                    <w:p w14:paraId="27A63913" w14:textId="77777777" w:rsidR="005576D2" w:rsidRPr="00C25230" w:rsidRDefault="005576D2" w:rsidP="006F55C1"/>
                    <w:p w14:paraId="2EE85D2E" w14:textId="77777777" w:rsidR="005576D2" w:rsidRPr="00C25230" w:rsidRDefault="005576D2" w:rsidP="006F55C1">
                      <w:r>
                        <w:t xml:space="preserve">Phone: </w:t>
                      </w:r>
                      <w:r w:rsidRPr="009134AE">
                        <w:t>+86 21 5117 5435</w:t>
                      </w:r>
                    </w:p>
                    <w:p w14:paraId="234B67EF" w14:textId="77777777" w:rsidR="005576D2" w:rsidRPr="00C25230" w:rsidRDefault="00A4609C" w:rsidP="006F55C1">
                      <w:pPr>
                        <w:rPr>
                          <w:rFonts w:ascii="Foco" w:hAnsi="Foco"/>
                        </w:rPr>
                      </w:pPr>
                      <w:hyperlink r:id="rId99" w:history="1">
                        <w:r w:rsidR="005576D2" w:rsidRPr="00CE62C2">
                          <w:rPr>
                            <w:rStyle w:val="Hyperlink"/>
                            <w:rFonts w:ascii="Foco" w:hAnsi="Foco"/>
                          </w:rPr>
                          <w:t>inforcn@riscure.com</w:t>
                        </w:r>
                      </w:hyperlink>
                      <w:r w:rsidR="005576D2">
                        <w:rPr>
                          <w:rFonts w:ascii="Foco" w:hAnsi="Foco"/>
                        </w:rPr>
                        <w:t xml:space="preserve"> </w:t>
                      </w:r>
                    </w:p>
                    <w:p w14:paraId="1EDEF479" w14:textId="77777777" w:rsidR="005576D2" w:rsidRDefault="005576D2" w:rsidP="006F55C1"/>
                    <w:p w14:paraId="6A5585B8" w14:textId="77777777" w:rsidR="005576D2" w:rsidRDefault="005576D2" w:rsidP="006F55C1"/>
                    <w:p w14:paraId="6DF7D3C9" w14:textId="77777777" w:rsidR="005576D2" w:rsidRPr="00C25230" w:rsidRDefault="005576D2" w:rsidP="006F55C1">
                      <w:r w:rsidRPr="00C25230">
                        <w:t xml:space="preserve">Riscure </w:t>
                      </w:r>
                      <w:r>
                        <w:t>China</w:t>
                      </w:r>
                    </w:p>
                    <w:p w14:paraId="5784AE18" w14:textId="77777777" w:rsidR="005576D2" w:rsidRPr="00C25230" w:rsidRDefault="005576D2" w:rsidP="006F55C1">
                      <w:r w:rsidRPr="009134AE">
                        <w:t xml:space="preserve">Room 2030-31, No. 989, </w:t>
                      </w:r>
                      <w:proofErr w:type="spellStart"/>
                      <w:r w:rsidRPr="009134AE">
                        <w:t>Changle</w:t>
                      </w:r>
                      <w:proofErr w:type="spellEnd"/>
                      <w:r w:rsidRPr="009134AE">
                        <w:t xml:space="preserve"> Road</w:t>
                      </w:r>
                    </w:p>
                    <w:p w14:paraId="1817B419" w14:textId="77777777" w:rsidR="005576D2" w:rsidRPr="00C25230" w:rsidRDefault="005576D2" w:rsidP="006F55C1">
                      <w:r w:rsidRPr="009134AE">
                        <w:t>Shanghai 200031</w:t>
                      </w:r>
                      <w:r w:rsidRPr="00C25230">
                        <w:t xml:space="preserve"> </w:t>
                      </w:r>
                    </w:p>
                    <w:p w14:paraId="6064F3B4" w14:textId="77777777" w:rsidR="005576D2" w:rsidRPr="00C25230" w:rsidRDefault="005576D2" w:rsidP="006F55C1">
                      <w:r>
                        <w:t>China</w:t>
                      </w:r>
                    </w:p>
                    <w:p w14:paraId="1BE62B51" w14:textId="77777777" w:rsidR="005576D2" w:rsidRPr="00C25230" w:rsidRDefault="005576D2" w:rsidP="006F55C1"/>
                    <w:p w14:paraId="68187D9E" w14:textId="77777777" w:rsidR="005576D2" w:rsidRPr="00C25230" w:rsidRDefault="005576D2" w:rsidP="006F55C1">
                      <w:r>
                        <w:t xml:space="preserve">Phone: </w:t>
                      </w:r>
                      <w:r w:rsidRPr="009134AE">
                        <w:t>+86 21 5117 5435</w:t>
                      </w:r>
                    </w:p>
                    <w:p w14:paraId="0E980346" w14:textId="77777777" w:rsidR="005576D2" w:rsidRPr="00C25230" w:rsidRDefault="00A4609C" w:rsidP="006F55C1">
                      <w:pPr>
                        <w:rPr>
                          <w:rFonts w:ascii="Foco" w:hAnsi="Foco"/>
                        </w:rPr>
                      </w:pPr>
                      <w:hyperlink r:id="rId100" w:history="1">
                        <w:r w:rsidR="005576D2" w:rsidRPr="00CE62C2">
                          <w:rPr>
                            <w:rStyle w:val="Hyperlink"/>
                            <w:rFonts w:ascii="Foco" w:hAnsi="Foco"/>
                          </w:rPr>
                          <w:t>inforcn@riscure.com</w:t>
                        </w:r>
                      </w:hyperlink>
                      <w:r w:rsidR="005576D2">
                        <w:rPr>
                          <w:rFonts w:ascii="Foco" w:hAnsi="Foco"/>
                        </w:rPr>
                        <w:t xml:space="preserve"> </w:t>
                      </w:r>
                    </w:p>
                    <w:p w14:paraId="78C244FB" w14:textId="77777777" w:rsidR="005576D2" w:rsidRDefault="005576D2" w:rsidP="006F55C1"/>
                    <w:p w14:paraId="4FDD45FF" w14:textId="77777777" w:rsidR="005576D2" w:rsidRDefault="005576D2"/>
                    <w:p w14:paraId="3BF27CE9" w14:textId="77777777" w:rsidR="005576D2" w:rsidRPr="00C25230" w:rsidRDefault="005576D2" w:rsidP="005576D2">
                      <w:r w:rsidRPr="00C25230">
                        <w:t xml:space="preserve">Riscure </w:t>
                      </w:r>
                      <w:r>
                        <w:t>China</w:t>
                      </w:r>
                    </w:p>
                    <w:p w14:paraId="60AECCE3"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2CF6FCEE" w14:textId="77777777" w:rsidR="005576D2" w:rsidRPr="00C25230" w:rsidRDefault="005576D2" w:rsidP="005576D2">
                      <w:r w:rsidRPr="009134AE">
                        <w:t>Shanghai 200031</w:t>
                      </w:r>
                      <w:r w:rsidRPr="00C25230">
                        <w:t xml:space="preserve"> </w:t>
                      </w:r>
                    </w:p>
                    <w:p w14:paraId="1A51EF7C" w14:textId="77777777" w:rsidR="005576D2" w:rsidRPr="00C25230" w:rsidRDefault="005576D2" w:rsidP="005576D2">
                      <w:r>
                        <w:t>China</w:t>
                      </w:r>
                    </w:p>
                    <w:p w14:paraId="545D244A" w14:textId="77777777" w:rsidR="005576D2" w:rsidRPr="00C25230" w:rsidRDefault="005576D2" w:rsidP="005576D2"/>
                    <w:p w14:paraId="14460639" w14:textId="77777777" w:rsidR="005576D2" w:rsidRPr="00C25230" w:rsidRDefault="005576D2" w:rsidP="005576D2">
                      <w:r>
                        <w:t xml:space="preserve">Phone: </w:t>
                      </w:r>
                      <w:r w:rsidRPr="009134AE">
                        <w:t>+86 21 5117 5435</w:t>
                      </w:r>
                    </w:p>
                    <w:p w14:paraId="5D697C4A" w14:textId="77777777" w:rsidR="005576D2" w:rsidRPr="00C25230" w:rsidRDefault="00A4609C" w:rsidP="005576D2">
                      <w:pPr>
                        <w:rPr>
                          <w:rFonts w:ascii="Foco" w:hAnsi="Foco"/>
                        </w:rPr>
                      </w:pPr>
                      <w:hyperlink r:id="rId101" w:history="1">
                        <w:r w:rsidR="005576D2" w:rsidRPr="00CE62C2">
                          <w:rPr>
                            <w:rStyle w:val="Hyperlink"/>
                            <w:rFonts w:ascii="Foco" w:hAnsi="Foco"/>
                          </w:rPr>
                          <w:t>inforcn@riscure.com</w:t>
                        </w:r>
                      </w:hyperlink>
                      <w:r w:rsidR="005576D2">
                        <w:rPr>
                          <w:rFonts w:ascii="Foco" w:hAnsi="Foco"/>
                        </w:rPr>
                        <w:t xml:space="preserve"> </w:t>
                      </w:r>
                    </w:p>
                    <w:p w14:paraId="32D21CF1" w14:textId="77777777" w:rsidR="005576D2" w:rsidRDefault="005576D2" w:rsidP="005576D2"/>
                    <w:p w14:paraId="41AD1F45" w14:textId="77777777" w:rsidR="005576D2" w:rsidRDefault="005576D2" w:rsidP="005576D2"/>
                    <w:p w14:paraId="29956C1D" w14:textId="77777777" w:rsidR="005576D2" w:rsidRPr="00C25230" w:rsidRDefault="005576D2" w:rsidP="005576D2">
                      <w:r w:rsidRPr="00C25230">
                        <w:t xml:space="preserve">Riscure </w:t>
                      </w:r>
                      <w:r>
                        <w:t>China</w:t>
                      </w:r>
                    </w:p>
                    <w:p w14:paraId="64616A67"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083BD168" w14:textId="77777777" w:rsidR="005576D2" w:rsidRPr="00C25230" w:rsidRDefault="005576D2" w:rsidP="005576D2">
                      <w:r w:rsidRPr="009134AE">
                        <w:t>Shanghai 200031</w:t>
                      </w:r>
                      <w:r w:rsidRPr="00C25230">
                        <w:t xml:space="preserve"> </w:t>
                      </w:r>
                    </w:p>
                    <w:p w14:paraId="79DD2A0A" w14:textId="77777777" w:rsidR="005576D2" w:rsidRPr="00C25230" w:rsidRDefault="005576D2" w:rsidP="005576D2">
                      <w:r>
                        <w:t>China</w:t>
                      </w:r>
                    </w:p>
                    <w:p w14:paraId="34A2C8BB" w14:textId="77777777" w:rsidR="005576D2" w:rsidRPr="00C25230" w:rsidRDefault="005576D2" w:rsidP="005576D2"/>
                    <w:p w14:paraId="63FB7497" w14:textId="77777777" w:rsidR="005576D2" w:rsidRPr="00C25230" w:rsidRDefault="005576D2" w:rsidP="005576D2">
                      <w:r>
                        <w:t xml:space="preserve">Phone: </w:t>
                      </w:r>
                      <w:r w:rsidRPr="009134AE">
                        <w:t>+86 21 5117 5435</w:t>
                      </w:r>
                    </w:p>
                    <w:p w14:paraId="40B4A9B6" w14:textId="77777777" w:rsidR="005576D2" w:rsidRPr="00C25230" w:rsidRDefault="00A4609C" w:rsidP="005576D2">
                      <w:pPr>
                        <w:rPr>
                          <w:rFonts w:ascii="Foco" w:hAnsi="Foco"/>
                        </w:rPr>
                      </w:pPr>
                      <w:hyperlink r:id="rId102" w:history="1">
                        <w:r w:rsidR="005576D2" w:rsidRPr="00CE62C2">
                          <w:rPr>
                            <w:rStyle w:val="Hyperlink"/>
                            <w:rFonts w:ascii="Foco" w:hAnsi="Foco"/>
                          </w:rPr>
                          <w:t>inforcn@riscure.com</w:t>
                        </w:r>
                      </w:hyperlink>
                      <w:r w:rsidR="005576D2">
                        <w:rPr>
                          <w:rFonts w:ascii="Foco" w:hAnsi="Foco"/>
                        </w:rPr>
                        <w:t xml:space="preserve"> </w:t>
                      </w:r>
                    </w:p>
                    <w:p w14:paraId="6DDF7153" w14:textId="77777777" w:rsidR="005576D2" w:rsidRDefault="005576D2" w:rsidP="005576D2"/>
                    <w:p w14:paraId="300B5E8F" w14:textId="77777777" w:rsidR="005576D2" w:rsidRDefault="005576D2" w:rsidP="005576D2"/>
                    <w:p w14:paraId="3F3772E2" w14:textId="77777777" w:rsidR="005576D2" w:rsidRPr="00C25230" w:rsidRDefault="005576D2" w:rsidP="005576D2">
                      <w:r w:rsidRPr="00C25230">
                        <w:t xml:space="preserve">Riscure </w:t>
                      </w:r>
                      <w:r>
                        <w:t>China</w:t>
                      </w:r>
                    </w:p>
                    <w:p w14:paraId="4D3F2743"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0AD2030B" w14:textId="77777777" w:rsidR="005576D2" w:rsidRPr="00C25230" w:rsidRDefault="005576D2" w:rsidP="005576D2">
                      <w:r w:rsidRPr="009134AE">
                        <w:t>Shanghai 200031</w:t>
                      </w:r>
                      <w:r w:rsidRPr="00C25230">
                        <w:t xml:space="preserve"> </w:t>
                      </w:r>
                    </w:p>
                    <w:p w14:paraId="35CB7E56" w14:textId="77777777" w:rsidR="005576D2" w:rsidRPr="00C25230" w:rsidRDefault="005576D2" w:rsidP="005576D2">
                      <w:r>
                        <w:t>China</w:t>
                      </w:r>
                    </w:p>
                    <w:p w14:paraId="5ABA6BB4" w14:textId="77777777" w:rsidR="005576D2" w:rsidRPr="00C25230" w:rsidRDefault="005576D2" w:rsidP="005576D2"/>
                    <w:p w14:paraId="3CC2B6A7" w14:textId="77777777" w:rsidR="005576D2" w:rsidRPr="00C25230" w:rsidRDefault="005576D2" w:rsidP="005576D2">
                      <w:r>
                        <w:t xml:space="preserve">Phone: </w:t>
                      </w:r>
                      <w:r w:rsidRPr="009134AE">
                        <w:t>+86 21 5117 5435</w:t>
                      </w:r>
                    </w:p>
                    <w:p w14:paraId="14E5EB7A" w14:textId="77777777" w:rsidR="005576D2" w:rsidRPr="00C25230" w:rsidRDefault="00A4609C" w:rsidP="005576D2">
                      <w:pPr>
                        <w:rPr>
                          <w:rFonts w:ascii="Foco" w:hAnsi="Foco"/>
                        </w:rPr>
                      </w:pPr>
                      <w:hyperlink r:id="rId103" w:history="1">
                        <w:r w:rsidR="005576D2" w:rsidRPr="00CE62C2">
                          <w:rPr>
                            <w:rStyle w:val="Hyperlink"/>
                            <w:rFonts w:ascii="Foco" w:hAnsi="Foco"/>
                          </w:rPr>
                          <w:t>inforcn@riscure.com</w:t>
                        </w:r>
                      </w:hyperlink>
                      <w:r w:rsidR="005576D2">
                        <w:rPr>
                          <w:rFonts w:ascii="Foco" w:hAnsi="Foco"/>
                        </w:rPr>
                        <w:t xml:space="preserve"> </w:t>
                      </w:r>
                    </w:p>
                    <w:p w14:paraId="538773BF" w14:textId="77777777" w:rsidR="005576D2" w:rsidRDefault="005576D2" w:rsidP="005576D2"/>
                    <w:p w14:paraId="0E704AB8" w14:textId="77777777" w:rsidR="005576D2" w:rsidRDefault="005576D2" w:rsidP="005576D2"/>
                    <w:p w14:paraId="04EF30A4" w14:textId="77777777" w:rsidR="005576D2" w:rsidRPr="00C25230" w:rsidRDefault="005576D2" w:rsidP="005576D2">
                      <w:r w:rsidRPr="00C25230">
                        <w:t xml:space="preserve">Riscure </w:t>
                      </w:r>
                      <w:r>
                        <w:t>China</w:t>
                      </w:r>
                    </w:p>
                    <w:p w14:paraId="6729B51B"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4615A91F" w14:textId="77777777" w:rsidR="005576D2" w:rsidRPr="00C25230" w:rsidRDefault="005576D2" w:rsidP="005576D2">
                      <w:r w:rsidRPr="009134AE">
                        <w:t>Shanghai 200031</w:t>
                      </w:r>
                      <w:r w:rsidRPr="00C25230">
                        <w:t xml:space="preserve"> </w:t>
                      </w:r>
                    </w:p>
                    <w:p w14:paraId="4805DBB5" w14:textId="77777777" w:rsidR="005576D2" w:rsidRPr="00C25230" w:rsidRDefault="005576D2" w:rsidP="005576D2">
                      <w:r>
                        <w:t>China</w:t>
                      </w:r>
                    </w:p>
                    <w:p w14:paraId="23CA999B" w14:textId="77777777" w:rsidR="005576D2" w:rsidRPr="00C25230" w:rsidRDefault="005576D2" w:rsidP="005576D2"/>
                    <w:p w14:paraId="2E738389" w14:textId="77777777" w:rsidR="005576D2" w:rsidRPr="00C25230" w:rsidRDefault="005576D2" w:rsidP="005576D2">
                      <w:r>
                        <w:t xml:space="preserve">Phone: </w:t>
                      </w:r>
                      <w:r w:rsidRPr="009134AE">
                        <w:t>+86 21 5117 5435</w:t>
                      </w:r>
                    </w:p>
                    <w:p w14:paraId="2089E966" w14:textId="77777777" w:rsidR="005576D2" w:rsidRPr="00C25230" w:rsidRDefault="00A4609C" w:rsidP="005576D2">
                      <w:pPr>
                        <w:rPr>
                          <w:rFonts w:ascii="Foco" w:hAnsi="Foco"/>
                        </w:rPr>
                      </w:pPr>
                      <w:hyperlink r:id="rId104" w:history="1">
                        <w:r w:rsidR="005576D2" w:rsidRPr="00CE62C2">
                          <w:rPr>
                            <w:rStyle w:val="Hyperlink"/>
                            <w:rFonts w:ascii="Foco" w:hAnsi="Foco"/>
                          </w:rPr>
                          <w:t>inforcn@riscure.com</w:t>
                        </w:r>
                      </w:hyperlink>
                      <w:r w:rsidR="005576D2">
                        <w:rPr>
                          <w:rFonts w:ascii="Foco" w:hAnsi="Foco"/>
                        </w:rPr>
                        <w:t xml:space="preserve"> </w:t>
                      </w:r>
                    </w:p>
                    <w:p w14:paraId="65CBC498" w14:textId="77777777" w:rsidR="005576D2" w:rsidRDefault="005576D2" w:rsidP="005576D2"/>
                    <w:p w14:paraId="5541F38D" w14:textId="77777777" w:rsidR="005576D2" w:rsidRDefault="005576D2" w:rsidP="005576D2"/>
                    <w:p w14:paraId="1ED5112B" w14:textId="77777777" w:rsidR="005576D2" w:rsidRPr="00C25230" w:rsidRDefault="005576D2" w:rsidP="005576D2">
                      <w:r w:rsidRPr="00C25230">
                        <w:t xml:space="preserve">Riscure </w:t>
                      </w:r>
                      <w:r>
                        <w:t>China</w:t>
                      </w:r>
                    </w:p>
                    <w:p w14:paraId="6F006520"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7D3479E7" w14:textId="77777777" w:rsidR="005576D2" w:rsidRPr="00C25230" w:rsidRDefault="005576D2" w:rsidP="005576D2">
                      <w:r w:rsidRPr="009134AE">
                        <w:t>Shanghai 200031</w:t>
                      </w:r>
                      <w:r w:rsidRPr="00C25230">
                        <w:t xml:space="preserve"> </w:t>
                      </w:r>
                    </w:p>
                    <w:p w14:paraId="613587BB" w14:textId="77777777" w:rsidR="005576D2" w:rsidRPr="00C25230" w:rsidRDefault="005576D2" w:rsidP="005576D2">
                      <w:r>
                        <w:t>China</w:t>
                      </w:r>
                    </w:p>
                    <w:p w14:paraId="5DA4F1AA" w14:textId="77777777" w:rsidR="005576D2" w:rsidRPr="00C25230" w:rsidRDefault="005576D2" w:rsidP="005576D2"/>
                    <w:p w14:paraId="1BD7F3B5" w14:textId="77777777" w:rsidR="005576D2" w:rsidRPr="00C25230" w:rsidRDefault="005576D2" w:rsidP="005576D2">
                      <w:r>
                        <w:t xml:space="preserve">Phone: </w:t>
                      </w:r>
                      <w:r w:rsidRPr="009134AE">
                        <w:t>+86 21 5117 5435</w:t>
                      </w:r>
                    </w:p>
                    <w:p w14:paraId="46AD1E47" w14:textId="77777777" w:rsidR="005576D2" w:rsidRPr="00C25230" w:rsidRDefault="00A4609C" w:rsidP="005576D2">
                      <w:pPr>
                        <w:rPr>
                          <w:rFonts w:ascii="Foco" w:hAnsi="Foco"/>
                        </w:rPr>
                      </w:pPr>
                      <w:hyperlink r:id="rId105" w:history="1">
                        <w:r w:rsidR="005576D2" w:rsidRPr="00CE62C2">
                          <w:rPr>
                            <w:rStyle w:val="Hyperlink"/>
                            <w:rFonts w:ascii="Foco" w:hAnsi="Foco"/>
                          </w:rPr>
                          <w:t>inforcn@riscure.com</w:t>
                        </w:r>
                      </w:hyperlink>
                      <w:r w:rsidR="005576D2">
                        <w:rPr>
                          <w:rFonts w:ascii="Foco" w:hAnsi="Foco"/>
                        </w:rPr>
                        <w:t xml:space="preserve"> </w:t>
                      </w:r>
                    </w:p>
                    <w:p w14:paraId="7A6F541E" w14:textId="77777777" w:rsidR="005576D2" w:rsidRDefault="005576D2" w:rsidP="005576D2"/>
                    <w:p w14:paraId="1BFB0A4C" w14:textId="77777777" w:rsidR="005576D2" w:rsidRDefault="005576D2" w:rsidP="005576D2"/>
                    <w:p w14:paraId="08C6C1C8" w14:textId="77777777" w:rsidR="005576D2" w:rsidRPr="00C25230" w:rsidRDefault="005576D2" w:rsidP="005576D2">
                      <w:r w:rsidRPr="00C25230">
                        <w:t xml:space="preserve">Riscure </w:t>
                      </w:r>
                      <w:r>
                        <w:t>China</w:t>
                      </w:r>
                    </w:p>
                    <w:p w14:paraId="4C04C3A9"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6DD31876" w14:textId="77777777" w:rsidR="005576D2" w:rsidRPr="00C25230" w:rsidRDefault="005576D2" w:rsidP="005576D2">
                      <w:r w:rsidRPr="009134AE">
                        <w:t>Shanghai 200031</w:t>
                      </w:r>
                      <w:r w:rsidRPr="00C25230">
                        <w:t xml:space="preserve"> </w:t>
                      </w:r>
                    </w:p>
                    <w:p w14:paraId="565E608D" w14:textId="77777777" w:rsidR="005576D2" w:rsidRPr="00C25230" w:rsidRDefault="005576D2" w:rsidP="005576D2">
                      <w:r>
                        <w:t>China</w:t>
                      </w:r>
                    </w:p>
                    <w:p w14:paraId="7DAADA75" w14:textId="77777777" w:rsidR="005576D2" w:rsidRPr="00C25230" w:rsidRDefault="005576D2" w:rsidP="005576D2"/>
                    <w:p w14:paraId="1E8BC785" w14:textId="77777777" w:rsidR="005576D2" w:rsidRPr="00C25230" w:rsidRDefault="005576D2" w:rsidP="005576D2">
                      <w:r>
                        <w:t xml:space="preserve">Phone: </w:t>
                      </w:r>
                      <w:r w:rsidRPr="009134AE">
                        <w:t>+86 21 5117 5435</w:t>
                      </w:r>
                    </w:p>
                    <w:p w14:paraId="73720D75" w14:textId="77777777" w:rsidR="005576D2" w:rsidRPr="00C25230" w:rsidRDefault="00A4609C" w:rsidP="005576D2">
                      <w:pPr>
                        <w:rPr>
                          <w:rFonts w:ascii="Foco" w:hAnsi="Foco"/>
                        </w:rPr>
                      </w:pPr>
                      <w:hyperlink r:id="rId106" w:history="1">
                        <w:r w:rsidR="005576D2" w:rsidRPr="00CE62C2">
                          <w:rPr>
                            <w:rStyle w:val="Hyperlink"/>
                            <w:rFonts w:ascii="Foco" w:hAnsi="Foco"/>
                          </w:rPr>
                          <w:t>inforcn@riscure.com</w:t>
                        </w:r>
                      </w:hyperlink>
                      <w:r w:rsidR="005576D2">
                        <w:rPr>
                          <w:rFonts w:ascii="Foco" w:hAnsi="Foco"/>
                        </w:rPr>
                        <w:t xml:space="preserve"> </w:t>
                      </w:r>
                    </w:p>
                    <w:p w14:paraId="797B4107" w14:textId="77777777" w:rsidR="005576D2" w:rsidRDefault="005576D2" w:rsidP="005576D2"/>
                    <w:p w14:paraId="087AAFBE" w14:textId="77777777" w:rsidR="005576D2" w:rsidRDefault="005576D2" w:rsidP="005576D2"/>
                    <w:p w14:paraId="1FA8BE96" w14:textId="77777777" w:rsidR="005576D2" w:rsidRPr="00C25230" w:rsidRDefault="005576D2" w:rsidP="005576D2">
                      <w:r w:rsidRPr="00C25230">
                        <w:t xml:space="preserve">Riscure </w:t>
                      </w:r>
                      <w:r>
                        <w:t>China</w:t>
                      </w:r>
                    </w:p>
                    <w:p w14:paraId="27A447FA" w14:textId="77777777"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646A003C" w14:textId="77777777" w:rsidR="005576D2" w:rsidRPr="00C25230" w:rsidRDefault="005576D2" w:rsidP="005576D2">
                      <w:r w:rsidRPr="009134AE">
                        <w:t>Shanghai 200031</w:t>
                      </w:r>
                      <w:r w:rsidRPr="00C25230">
                        <w:t xml:space="preserve"> </w:t>
                      </w:r>
                    </w:p>
                    <w:p w14:paraId="5197E366" w14:textId="77777777" w:rsidR="005576D2" w:rsidRPr="00C25230" w:rsidRDefault="005576D2" w:rsidP="005576D2">
                      <w:r>
                        <w:t>China</w:t>
                      </w:r>
                    </w:p>
                    <w:p w14:paraId="4AFBA595" w14:textId="77777777" w:rsidR="005576D2" w:rsidRPr="00C25230" w:rsidRDefault="005576D2" w:rsidP="005576D2"/>
                    <w:p w14:paraId="330C23B1" w14:textId="77777777" w:rsidR="005576D2" w:rsidRPr="00C25230" w:rsidRDefault="005576D2" w:rsidP="005576D2">
                      <w:r>
                        <w:t xml:space="preserve">Phone: </w:t>
                      </w:r>
                      <w:r w:rsidRPr="009134AE">
                        <w:t>+86 21 5117 5435</w:t>
                      </w:r>
                    </w:p>
                    <w:p w14:paraId="73C1F99D" w14:textId="77777777" w:rsidR="005576D2" w:rsidRPr="00C25230" w:rsidRDefault="00A4609C" w:rsidP="005576D2">
                      <w:pPr>
                        <w:rPr>
                          <w:rFonts w:ascii="Foco" w:hAnsi="Foco"/>
                        </w:rPr>
                      </w:pPr>
                      <w:hyperlink r:id="rId107" w:history="1">
                        <w:r w:rsidR="005576D2" w:rsidRPr="00CE62C2">
                          <w:rPr>
                            <w:rStyle w:val="Hyperlink"/>
                            <w:rFonts w:ascii="Foco" w:hAnsi="Foco"/>
                          </w:rPr>
                          <w:t>inforcn@riscure.com</w:t>
                        </w:r>
                      </w:hyperlink>
                      <w:r w:rsidR="005576D2">
                        <w:rPr>
                          <w:rFonts w:ascii="Foco" w:hAnsi="Foco"/>
                        </w:rPr>
                        <w:t xml:space="preserve"> </w:t>
                      </w:r>
                    </w:p>
                    <w:p w14:paraId="739204B4" w14:textId="77777777" w:rsidR="005576D2" w:rsidRDefault="005576D2" w:rsidP="005576D2"/>
                    <w:p w14:paraId="43CB5338" w14:textId="77777777" w:rsidR="005576D2" w:rsidRDefault="005576D2" w:rsidP="005576D2"/>
                    <w:p w14:paraId="63DE0773" w14:textId="77777777" w:rsidR="005576D2" w:rsidRPr="00C25230" w:rsidRDefault="005576D2" w:rsidP="005576D2">
                      <w:r w:rsidRPr="00C25230">
                        <w:t xml:space="preserve">Riscure </w:t>
                      </w:r>
                      <w:r>
                        <w:t>China</w:t>
                      </w:r>
                    </w:p>
                    <w:p w14:paraId="57D0B5BF" w14:textId="55B978FC" w:rsidR="005576D2" w:rsidRPr="00C25230" w:rsidRDefault="005576D2" w:rsidP="005576D2">
                      <w:r w:rsidRPr="009134AE">
                        <w:t xml:space="preserve">Room 2030-31, No. 989, </w:t>
                      </w:r>
                      <w:proofErr w:type="spellStart"/>
                      <w:r w:rsidRPr="009134AE">
                        <w:t>Changle</w:t>
                      </w:r>
                      <w:proofErr w:type="spellEnd"/>
                      <w:r w:rsidRPr="009134AE">
                        <w:t xml:space="preserve"> Road</w:t>
                      </w:r>
                    </w:p>
                    <w:p w14:paraId="7CD93A99" w14:textId="3DE18E18" w:rsidR="005576D2" w:rsidRPr="00C25230" w:rsidRDefault="005576D2" w:rsidP="005576D2">
                      <w:r w:rsidRPr="009134AE">
                        <w:t>Shanghai 200031</w:t>
                      </w:r>
                      <w:r w:rsidRPr="00C25230">
                        <w:t xml:space="preserve"> </w:t>
                      </w:r>
                    </w:p>
                    <w:p w14:paraId="34A9F419" w14:textId="5435110D" w:rsidR="005576D2" w:rsidRPr="00C25230" w:rsidRDefault="005576D2" w:rsidP="005576D2">
                      <w:r>
                        <w:t>China</w:t>
                      </w:r>
                    </w:p>
                    <w:p w14:paraId="770627F0" w14:textId="77777777" w:rsidR="005576D2" w:rsidRPr="00C25230" w:rsidRDefault="005576D2" w:rsidP="005576D2"/>
                    <w:p w14:paraId="42371F9E" w14:textId="79859976" w:rsidR="005576D2" w:rsidRPr="00C25230" w:rsidRDefault="005576D2" w:rsidP="005576D2">
                      <w:r>
                        <w:t xml:space="preserve">Phone: </w:t>
                      </w:r>
                      <w:r w:rsidRPr="009134AE">
                        <w:t>+86 21 5117 5435</w:t>
                      </w:r>
                    </w:p>
                    <w:p w14:paraId="57C4CCEF" w14:textId="64F8A0D2" w:rsidR="005576D2" w:rsidRPr="00C25230" w:rsidRDefault="00A4609C" w:rsidP="005576D2">
                      <w:pPr>
                        <w:rPr>
                          <w:rFonts w:ascii="Foco" w:hAnsi="Foco"/>
                        </w:rPr>
                      </w:pPr>
                      <w:hyperlink r:id="rId108" w:history="1">
                        <w:r w:rsidR="005576D2" w:rsidRPr="00CE62C2">
                          <w:rPr>
                            <w:rStyle w:val="Hyperlink"/>
                            <w:rFonts w:ascii="Foco" w:hAnsi="Foco"/>
                          </w:rPr>
                          <w:t>inforcn@riscure.com</w:t>
                        </w:r>
                      </w:hyperlink>
                      <w:r w:rsidR="005576D2">
                        <w:rPr>
                          <w:rFonts w:ascii="Foco" w:hAnsi="Foco"/>
                        </w:rPr>
                        <w:t xml:space="preserve"> </w:t>
                      </w:r>
                    </w:p>
                    <w:p w14:paraId="33F6D32D" w14:textId="77777777" w:rsidR="005576D2" w:rsidRDefault="005576D2" w:rsidP="005576D2"/>
                  </w:txbxContent>
                </v:textbox>
                <w10:wrap type="square"/>
              </v:shape>
            </w:pict>
          </mc:Fallback>
        </mc:AlternateContent>
      </w:r>
      <w:r w:rsidR="00C25230" w:rsidRPr="00A044AC">
        <w:rPr>
          <w:lang w:val="en-US" w:eastAsia="ja-JP"/>
        </w:rPr>
        <mc:AlternateContent>
          <mc:Choice Requires="wps">
            <w:drawing>
              <wp:anchor distT="0" distB="0" distL="114300" distR="114300" simplePos="0" relativeHeight="251639808" behindDoc="0" locked="0" layoutInCell="1" allowOverlap="1" wp14:anchorId="67F4BE8E" wp14:editId="7EF04C83">
                <wp:simplePos x="0" y="0"/>
                <wp:positionH relativeFrom="page">
                  <wp:posOffset>-35859</wp:posOffset>
                </wp:positionH>
                <wp:positionV relativeFrom="page">
                  <wp:posOffset>-71718</wp:posOffset>
                </wp:positionV>
                <wp:extent cx="7613202" cy="10824808"/>
                <wp:effectExtent l="0" t="0" r="6985" b="0"/>
                <wp:wrapThrough wrapText="bothSides">
                  <wp:wrapPolygon edited="0">
                    <wp:start x="0" y="0"/>
                    <wp:lineTo x="0" y="21542"/>
                    <wp:lineTo x="21548" y="21542"/>
                    <wp:lineTo x="21548" y="0"/>
                    <wp:lineTo x="0" y="0"/>
                  </wp:wrapPolygon>
                </wp:wrapThrough>
                <wp:docPr id="5" name="Rectangle 5"/>
                <wp:cNvGraphicFramePr/>
                <a:graphic xmlns:a="http://schemas.openxmlformats.org/drawingml/2006/main">
                  <a:graphicData uri="http://schemas.microsoft.com/office/word/2010/wordprocessingShape">
                    <wps:wsp>
                      <wps:cNvSpPr/>
                      <wps:spPr>
                        <a:xfrm>
                          <a:off x="0" y="0"/>
                          <a:ext cx="7613202" cy="10824808"/>
                        </a:xfrm>
                        <a:prstGeom prst="rect">
                          <a:avLst/>
                        </a:prstGeom>
                        <a:solidFill>
                          <a:srgbClr val="D4F1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8A46B" id="Rectangle 5" o:spid="_x0000_s1026" style="position:absolute;margin-left:-2.8pt;margin-top:-5.65pt;width:599.45pt;height:852.3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" fillcolor="#d4f12f" stroked="f" strokeweight="1pt">
                <w10:wrap type="through" anchorx="page" anchory="page"/>
              </v:rect>
            </w:pict>
          </mc:Fallback>
        </mc:AlternateContent>
      </w:r>
    </w:p>
    <w:sectPr w:rsidR="00CD3C11" w:rsidRPr="00A044AC" w:rsidSect="00C25DE9">
      <w:headerReference w:type="default" r:id="rId109"/>
      <w:footerReference w:type="default" r:id="rId110"/>
      <w:pgSz w:w="11907" w:h="16840" w:code="9"/>
      <w:pgMar w:top="900" w:right="1418" w:bottom="2268" w:left="1418" w:header="72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A547A8" w14:textId="77777777" w:rsidR="00E22C44" w:rsidRDefault="00E22C44" w:rsidP="00C92938">
      <w:r>
        <w:separator/>
      </w:r>
    </w:p>
    <w:p w14:paraId="19BA9AA7" w14:textId="77777777" w:rsidR="00E22C44" w:rsidRDefault="00E22C44" w:rsidP="00C92938"/>
    <w:p w14:paraId="26CBA900" w14:textId="77777777" w:rsidR="00E22C44" w:rsidRDefault="00E22C44" w:rsidP="00C92938"/>
    <w:p w14:paraId="6E1F358C" w14:textId="77777777" w:rsidR="00E22C44" w:rsidRDefault="00E22C44" w:rsidP="00C92938"/>
    <w:p w14:paraId="3E561FD0" w14:textId="77777777" w:rsidR="00E22C44" w:rsidRDefault="00E22C44" w:rsidP="00C92938"/>
    <w:p w14:paraId="090F5465" w14:textId="77777777" w:rsidR="00E22C44" w:rsidRDefault="00E22C44" w:rsidP="00C92938"/>
    <w:p w14:paraId="2C255466" w14:textId="77777777" w:rsidR="00E22C44" w:rsidRDefault="00E22C44" w:rsidP="00C92938"/>
    <w:p w14:paraId="2F239F41" w14:textId="77777777" w:rsidR="00E22C44" w:rsidRDefault="00E22C44" w:rsidP="00C92938"/>
    <w:p w14:paraId="04A13E0F" w14:textId="77777777" w:rsidR="00E22C44" w:rsidRDefault="00E22C44" w:rsidP="00C92938"/>
    <w:p w14:paraId="38D676D4" w14:textId="77777777" w:rsidR="00E22C44" w:rsidRDefault="00E22C44" w:rsidP="00C92938"/>
    <w:p w14:paraId="16997165" w14:textId="77777777" w:rsidR="00E22C44" w:rsidRDefault="00E22C44" w:rsidP="006F55C1"/>
    <w:p w14:paraId="179FE305" w14:textId="77777777" w:rsidR="00E22C44" w:rsidRDefault="00E22C44"/>
  </w:endnote>
  <w:endnote w:type="continuationSeparator" w:id="0">
    <w:p w14:paraId="649CD4DA" w14:textId="77777777" w:rsidR="00E22C44" w:rsidRDefault="00E22C44" w:rsidP="00C92938">
      <w:r>
        <w:continuationSeparator/>
      </w:r>
    </w:p>
    <w:p w14:paraId="6F9EA31B" w14:textId="77777777" w:rsidR="00E22C44" w:rsidRDefault="00E22C44" w:rsidP="00C92938"/>
    <w:p w14:paraId="33E442F0" w14:textId="77777777" w:rsidR="00E22C44" w:rsidRDefault="00E22C44" w:rsidP="00C92938"/>
    <w:p w14:paraId="56E8BC0A" w14:textId="77777777" w:rsidR="00E22C44" w:rsidRDefault="00E22C44" w:rsidP="00C92938"/>
    <w:p w14:paraId="3982B715" w14:textId="77777777" w:rsidR="00E22C44" w:rsidRDefault="00E22C44" w:rsidP="00C92938"/>
    <w:p w14:paraId="66B6663C" w14:textId="77777777" w:rsidR="00E22C44" w:rsidRDefault="00E22C44" w:rsidP="00C92938"/>
    <w:p w14:paraId="7E7D022E" w14:textId="77777777" w:rsidR="00E22C44" w:rsidRDefault="00E22C44" w:rsidP="00C92938"/>
    <w:p w14:paraId="1CC99E9E" w14:textId="77777777" w:rsidR="00E22C44" w:rsidRDefault="00E22C44" w:rsidP="00C92938"/>
    <w:p w14:paraId="7DD6C945" w14:textId="77777777" w:rsidR="00E22C44" w:rsidRDefault="00E22C44" w:rsidP="00C92938"/>
    <w:p w14:paraId="33F44CE9" w14:textId="77777777" w:rsidR="00E22C44" w:rsidRDefault="00E22C44" w:rsidP="00C92938"/>
    <w:p w14:paraId="3E374F66" w14:textId="77777777" w:rsidR="00E22C44" w:rsidRDefault="00E22C44" w:rsidP="006F55C1"/>
    <w:p w14:paraId="6AEDE434" w14:textId="77777777" w:rsidR="00E22C44" w:rsidRDefault="00E22C44"/>
  </w:endnote>
  <w:endnote w:type="continuationNotice" w:id="1">
    <w:p w14:paraId="36DF8FDE" w14:textId="77777777" w:rsidR="00E22C44" w:rsidRDefault="00E22C44" w:rsidP="00C92938"/>
    <w:p w14:paraId="399F07AC" w14:textId="77777777" w:rsidR="00E22C44" w:rsidRDefault="00E22C44" w:rsidP="00C92938"/>
    <w:p w14:paraId="24F62B07" w14:textId="77777777" w:rsidR="00E22C44" w:rsidRDefault="00E22C44" w:rsidP="00C92938"/>
    <w:p w14:paraId="12DD6158" w14:textId="77777777" w:rsidR="00E22C44" w:rsidRDefault="00E22C44" w:rsidP="00C92938"/>
    <w:p w14:paraId="51EC307A" w14:textId="77777777" w:rsidR="00E22C44" w:rsidRDefault="00E22C44" w:rsidP="00C92938"/>
    <w:p w14:paraId="6D0CAB68" w14:textId="77777777" w:rsidR="00E22C44" w:rsidRDefault="00E22C44" w:rsidP="006F55C1"/>
    <w:p w14:paraId="1A18B4FC" w14:textId="77777777" w:rsidR="00E22C44" w:rsidRDefault="00E22C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co Light">
    <w:panose1 w:val="020B0304050202020203"/>
    <w:charset w:val="00"/>
    <w:family w:val="swiss"/>
    <w:pitch w:val="variable"/>
    <w:sig w:usb0="A00000AF" w:usb1="5000205B" w:usb2="00000000" w:usb3="00000000" w:csb0="00000093" w:csb1="00000000"/>
  </w:font>
  <w:font w:name="Arial">
    <w:panose1 w:val="020B0604020202020204"/>
    <w:charset w:val="00"/>
    <w:family w:val="swiss"/>
    <w:pitch w:val="variable"/>
    <w:sig w:usb0="E0002EFF" w:usb1="C000785B" w:usb2="00000009" w:usb3="00000000" w:csb0="000001FF" w:csb1="00000000"/>
  </w:font>
  <w:font w:name="Foco">
    <w:panose1 w:val="020B0504050202020203"/>
    <w:charset w:val="00"/>
    <w:family w:val="swiss"/>
    <w:pitch w:val="variable"/>
    <w:sig w:usb0="A00000AF" w:usb1="5000205B" w:usb2="00000000" w:usb3="00000000" w:csb0="00000093"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Nimbus Sans L">
    <w:altName w:val="Arial"/>
    <w:charset w:val="00"/>
    <w:family w:val="swiss"/>
    <w:pitch w:val="variable"/>
  </w:font>
  <w:font w:name="DejaVu LGC Sans">
    <w:altName w:val="Times New Roman"/>
    <w:charset w:val="00"/>
    <w:family w:val="auto"/>
    <w:pitch w:val="variable"/>
  </w:font>
  <w:font w:name="Courier">
    <w:panose1 w:val="02070409020205020404"/>
    <w:charset w:val="00"/>
    <w:family w:val="modern"/>
    <w:pitch w:val="fixed"/>
    <w:sig w:usb0="00000003" w:usb1="00000000" w:usb2="00000000" w:usb3="00000000" w:csb0="00000001" w:csb1="00000000"/>
  </w:font>
  <w:font w:name="Nimbus Mono L">
    <w:altName w:val="Courier New"/>
    <w:charset w:val="00"/>
    <w:family w:val="modern"/>
    <w:pitch w:val="default"/>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00F04E" w14:textId="2363B582" w:rsidR="005576D2" w:rsidRDefault="005576D2" w:rsidP="00BC7E68">
    <w:pPr>
      <w:pStyle w:val="Footer1"/>
    </w:pPr>
    <w:r w:rsidRPr="0052508F">
      <w:rPr>
        <w:rStyle w:val="PageNumber"/>
      </w:rPr>
      <w:fldChar w:fldCharType="begin"/>
    </w:r>
    <w:r w:rsidRPr="0052508F">
      <w:rPr>
        <w:rStyle w:val="PageNumber"/>
      </w:rPr>
      <w:instrText xml:space="preserve">PAGE  </w:instrText>
    </w:r>
    <w:r w:rsidRPr="0052508F">
      <w:rPr>
        <w:rStyle w:val="PageNumber"/>
      </w:rPr>
      <w:fldChar w:fldCharType="separate"/>
    </w:r>
    <w:r w:rsidR="007F6752">
      <w:rPr>
        <w:rStyle w:val="PageNumber"/>
      </w:rPr>
      <w:t>17</w:t>
    </w:r>
    <w:r w:rsidRPr="0052508F">
      <w:rPr>
        <w:rStyle w:val="PageNumber"/>
      </w:rPr>
      <w:fldChar w:fldCharType="end"/>
    </w:r>
    <w:r>
      <w:rPr>
        <w:rStyle w:val="PageNumber"/>
      </w:rPr>
      <w:t xml:space="preserve">   </w:t>
    </w:r>
    <w:r>
      <w:rPr>
        <w:rStyle w:val="PageNumber"/>
      </w:rPr>
      <w:tab/>
    </w:r>
    <w:r>
      <w:rPr>
        <w:rStyle w:val="PageNumber"/>
      </w:rPr>
      <w:tab/>
      <w:t xml:space="preserve">  </w:t>
    </w:r>
    <w:sdt>
      <w:sdtPr>
        <w:rPr>
          <w:rStyle w:val="PageNumber"/>
        </w:rPr>
        <w:alias w:val="Title"/>
        <w:tag w:val=""/>
        <w:id w:val="1761490473"/>
        <w:dataBinding w:prefixMappings="xmlns:ns0='http://purl.org/dc/elements/1.1/' xmlns:ns1='http://schemas.openxmlformats.org/package/2006/metadata/core-properties' " w:xpath="/ns1:coreProperties[1]/ns0:title[1]" w:storeItemID="{6C3C8BC8-F283-45AE-878A-BAB7291924A1}"/>
        <w:text/>
      </w:sdtPr>
      <w:sdtEndPr>
        <w:rPr>
          <w:rStyle w:val="PageNumber"/>
        </w:rPr>
      </w:sdtEndPr>
      <w:sdtContent>
        <w:r>
          <w:rPr>
            <w:rStyle w:val="PageNumber"/>
          </w:rPr>
          <w:t>Fault Mitigation Patterns</w:t>
        </w:r>
      </w:sdtContent>
    </w:sdt>
    <w:r>
      <w:t xml:space="preserve"> | Riscure | </w:t>
    </w:r>
    <w:hyperlink r:id="rId1" w:history="1">
      <w:r w:rsidRPr="007F12F2">
        <w:rPr>
          <w:rStyle w:val="Hyperlink"/>
        </w:rPr>
        <w:t>www.riscure.com</w:t>
      </w:r>
    </w:hyperlink>
    <w:r>
      <w:t xml:space="preserve"> </w:t>
    </w:r>
  </w:p>
  <w:p w14:paraId="520FBBAC" w14:textId="77777777" w:rsidR="005576D2" w:rsidRDefault="005576D2" w:rsidP="00BC7E68">
    <w:pPr>
      <w:pStyle w:val="Footer1"/>
    </w:pPr>
  </w:p>
  <w:p w14:paraId="409F9F6F" w14:textId="77777777" w:rsidR="005576D2" w:rsidRDefault="005576D2" w:rsidP="00BC7E68">
    <w:pPr>
      <w:pStyle w:val="Footer1"/>
    </w:pPr>
  </w:p>
  <w:p w14:paraId="33F9CFB6" w14:textId="6FC2EF3F" w:rsidR="005576D2" w:rsidRDefault="005576D2" w:rsidP="00C92938"/>
  <w:p w14:paraId="173F3D55" w14:textId="77777777" w:rsidR="005576D2" w:rsidRDefault="005576D2" w:rsidP="00C92938"/>
  <w:p w14:paraId="332CACC7" w14:textId="77777777" w:rsidR="005576D2" w:rsidRDefault="005576D2" w:rsidP="00C92938"/>
  <w:p w14:paraId="5816EA65" w14:textId="77777777" w:rsidR="005576D2" w:rsidRDefault="005576D2" w:rsidP="00C92938"/>
  <w:p w14:paraId="6C97A0CF" w14:textId="77777777" w:rsidR="005576D2" w:rsidRDefault="005576D2" w:rsidP="006F55C1"/>
  <w:p w14:paraId="7F86CDDB" w14:textId="77777777" w:rsidR="005576D2" w:rsidRDefault="005576D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44D4A8" w14:textId="77777777" w:rsidR="00E22C44" w:rsidRDefault="00E22C44" w:rsidP="00C92938">
      <w:r>
        <w:separator/>
      </w:r>
    </w:p>
    <w:p w14:paraId="059F1956" w14:textId="77777777" w:rsidR="00E22C44" w:rsidRDefault="00E22C44" w:rsidP="00C92938"/>
    <w:p w14:paraId="439BA5B9" w14:textId="77777777" w:rsidR="00E22C44" w:rsidRDefault="00E22C44" w:rsidP="00C92938"/>
    <w:p w14:paraId="45318DDD" w14:textId="77777777" w:rsidR="00E22C44" w:rsidRDefault="00E22C44" w:rsidP="00C92938"/>
    <w:p w14:paraId="191C2118" w14:textId="77777777" w:rsidR="00E22C44" w:rsidRDefault="00E22C44" w:rsidP="00C92938"/>
    <w:p w14:paraId="672E45F8" w14:textId="77777777" w:rsidR="00E22C44" w:rsidRDefault="00E22C44" w:rsidP="00C92938"/>
    <w:p w14:paraId="753F3A65" w14:textId="77777777" w:rsidR="00E22C44" w:rsidRDefault="00E22C44" w:rsidP="00C92938"/>
    <w:p w14:paraId="15B025D6" w14:textId="77777777" w:rsidR="00E22C44" w:rsidRDefault="00E22C44" w:rsidP="00C92938"/>
    <w:p w14:paraId="21A84103" w14:textId="77777777" w:rsidR="00E22C44" w:rsidRDefault="00E22C44" w:rsidP="00C92938"/>
    <w:p w14:paraId="4ED2C164" w14:textId="77777777" w:rsidR="00E22C44" w:rsidRDefault="00E22C44" w:rsidP="00C92938"/>
    <w:p w14:paraId="0652071A" w14:textId="77777777" w:rsidR="00E22C44" w:rsidRDefault="00E22C44" w:rsidP="006F55C1"/>
    <w:p w14:paraId="13E727E5" w14:textId="77777777" w:rsidR="00E22C44" w:rsidRDefault="00E22C44"/>
  </w:footnote>
  <w:footnote w:type="continuationSeparator" w:id="0">
    <w:p w14:paraId="597CE960" w14:textId="77777777" w:rsidR="00E22C44" w:rsidRDefault="00E22C44" w:rsidP="00C92938">
      <w:r>
        <w:continuationSeparator/>
      </w:r>
    </w:p>
    <w:p w14:paraId="2811E9F5" w14:textId="77777777" w:rsidR="00E22C44" w:rsidRDefault="00E22C44" w:rsidP="00C92938"/>
    <w:p w14:paraId="52492CED" w14:textId="77777777" w:rsidR="00E22C44" w:rsidRDefault="00E22C44" w:rsidP="00C92938"/>
    <w:p w14:paraId="5C4D6087" w14:textId="77777777" w:rsidR="00E22C44" w:rsidRDefault="00E22C44" w:rsidP="00C92938"/>
    <w:p w14:paraId="1F7D127B" w14:textId="77777777" w:rsidR="00E22C44" w:rsidRDefault="00E22C44" w:rsidP="00C92938"/>
    <w:p w14:paraId="1C3AC0B1" w14:textId="77777777" w:rsidR="00E22C44" w:rsidRDefault="00E22C44" w:rsidP="00C92938"/>
    <w:p w14:paraId="14FF0F22" w14:textId="77777777" w:rsidR="00E22C44" w:rsidRDefault="00E22C44" w:rsidP="00C92938"/>
    <w:p w14:paraId="17F4541C" w14:textId="77777777" w:rsidR="00E22C44" w:rsidRDefault="00E22C44" w:rsidP="00C92938"/>
    <w:p w14:paraId="134B77F6" w14:textId="77777777" w:rsidR="00E22C44" w:rsidRDefault="00E22C44" w:rsidP="00C92938"/>
    <w:p w14:paraId="5145DE46" w14:textId="77777777" w:rsidR="00E22C44" w:rsidRDefault="00E22C44" w:rsidP="00C92938"/>
    <w:p w14:paraId="006D0F55" w14:textId="77777777" w:rsidR="00E22C44" w:rsidRDefault="00E22C44" w:rsidP="006F55C1"/>
    <w:p w14:paraId="72F1D291" w14:textId="77777777" w:rsidR="00E22C44" w:rsidRDefault="00E22C44"/>
  </w:footnote>
  <w:footnote w:type="continuationNotice" w:id="1">
    <w:p w14:paraId="14E2A25B" w14:textId="77777777" w:rsidR="00E22C44" w:rsidRDefault="00E22C44" w:rsidP="00C92938"/>
    <w:p w14:paraId="557B430A" w14:textId="77777777" w:rsidR="00E22C44" w:rsidRDefault="00E22C44" w:rsidP="00C92938"/>
    <w:p w14:paraId="74C7C97F" w14:textId="77777777" w:rsidR="00E22C44" w:rsidRDefault="00E22C44" w:rsidP="00C92938"/>
    <w:p w14:paraId="2F89F86F" w14:textId="77777777" w:rsidR="00E22C44" w:rsidRDefault="00E22C44" w:rsidP="00C92938"/>
    <w:p w14:paraId="5B0C985C" w14:textId="77777777" w:rsidR="00E22C44" w:rsidRDefault="00E22C44" w:rsidP="00C92938"/>
    <w:p w14:paraId="0D3DD9B1" w14:textId="77777777" w:rsidR="00E22C44" w:rsidRDefault="00E22C44" w:rsidP="006F55C1"/>
    <w:p w14:paraId="18D50DBB" w14:textId="77777777" w:rsidR="00E22C44" w:rsidRDefault="00E22C4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0D04EF" w14:textId="77777777" w:rsidR="005576D2" w:rsidRDefault="005576D2" w:rsidP="00C92938">
    <w:pPr>
      <w:pStyle w:val="Header"/>
    </w:pPr>
  </w:p>
  <w:p w14:paraId="7FEC94DD" w14:textId="77777777" w:rsidR="005576D2" w:rsidRDefault="005576D2" w:rsidP="00C92938"/>
  <w:p w14:paraId="736F65A8" w14:textId="77777777" w:rsidR="005576D2" w:rsidRDefault="005576D2" w:rsidP="00C92938"/>
  <w:p w14:paraId="6F6B820F" w14:textId="77777777" w:rsidR="005576D2" w:rsidRDefault="005576D2" w:rsidP="00C92938"/>
  <w:p w14:paraId="19D323C2" w14:textId="77777777" w:rsidR="005576D2" w:rsidRDefault="005576D2" w:rsidP="00C92938"/>
  <w:p w14:paraId="2E7E122C" w14:textId="77777777" w:rsidR="005576D2" w:rsidRDefault="005576D2" w:rsidP="006F55C1"/>
  <w:p w14:paraId="6FD940DB" w14:textId="77777777" w:rsidR="005576D2" w:rsidRDefault="005576D2"/>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409001F"/>
    <w:name w:val="Outline"/>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007E0E47"/>
    <w:multiLevelType w:val="hybridMultilevel"/>
    <w:tmpl w:val="A03C8AC6"/>
    <w:lvl w:ilvl="0" w:tplc="637ABC98">
      <w:start w:val="1"/>
      <w:numFmt w:val="decimal"/>
      <w:pStyle w:val="Heading4"/>
      <w:lvlText w:val="Patter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828E9"/>
    <w:multiLevelType w:val="multilevel"/>
    <w:tmpl w:val="708044D4"/>
    <w:lvl w:ilvl="0">
      <w:start w:val="1"/>
      <w:numFmt w:val="bullet"/>
      <w:pStyle w:val="BulletText"/>
      <w:lvlText w:val=""/>
      <w:lvlJc w:val="left"/>
      <w:pPr>
        <w:tabs>
          <w:tab w:val="num" w:pos="425"/>
        </w:tabs>
        <w:ind w:left="425" w:hanging="31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57A4F57"/>
    <w:multiLevelType w:val="multilevel"/>
    <w:tmpl w:val="CF20A042"/>
    <w:styleLink w:val="StyleNumberedLeft063cmHanging063cm"/>
    <w:lvl w:ilvl="0">
      <w:start w:val="1"/>
      <w:numFmt w:val="decimal"/>
      <w:lvlText w:val="%1."/>
      <w:lvlJc w:val="left"/>
      <w:pPr>
        <w:ind w:left="2160" w:hanging="360"/>
      </w:pPr>
      <w:rPr>
        <w:rFonts w:ascii="Foco Light" w:hAnsi="Foco Light" w:hint="default"/>
        <w:color w:val="283040"/>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B775DB3"/>
    <w:multiLevelType w:val="hybridMultilevel"/>
    <w:tmpl w:val="EC482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670C0"/>
    <w:multiLevelType w:val="hybridMultilevel"/>
    <w:tmpl w:val="9984F05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 w15:restartNumberingAfterBreak="0">
    <w:nsid w:val="40401FC7"/>
    <w:multiLevelType w:val="hybridMultilevel"/>
    <w:tmpl w:val="A4C21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254EA2"/>
    <w:multiLevelType w:val="hybridMultilevel"/>
    <w:tmpl w:val="B19AD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91001E"/>
    <w:multiLevelType w:val="multilevel"/>
    <w:tmpl w:val="76EA6510"/>
    <w:lvl w:ilvl="0">
      <w:start w:val="1"/>
      <w:numFmt w:val="decimal"/>
      <w:pStyle w:val="Heading1"/>
      <w:lvlText w:val="%1."/>
      <w:lvlJc w:val="left"/>
      <w:pPr>
        <w:ind w:left="360" w:hanging="360"/>
      </w:pPr>
      <w:rPr>
        <w:rFonts w:hint="default"/>
      </w:rPr>
    </w:lvl>
    <w:lvl w:ilvl="1">
      <w:start w:val="1"/>
      <w:numFmt w:val="decimal"/>
      <w:pStyle w:val="Heading3"/>
      <w:lvlText w:val="%1.%2"/>
      <w:lvlJc w:val="left"/>
      <w:pPr>
        <w:tabs>
          <w:tab w:val="num" w:pos="576"/>
        </w:tabs>
        <w:ind w:left="576" w:hanging="576"/>
      </w:pPr>
      <w:rPr>
        <w:rFonts w:hint="default"/>
      </w:rPr>
    </w:lvl>
    <w:lvl w:ilvl="2">
      <w:start w:val="1"/>
      <w:numFmt w:val="decimal"/>
      <w:lvlText w:val="%1.%2"/>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5462690F"/>
    <w:multiLevelType w:val="multilevel"/>
    <w:tmpl w:val="053E74C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15:restartNumberingAfterBreak="0">
    <w:nsid w:val="574E2690"/>
    <w:multiLevelType w:val="hybridMultilevel"/>
    <w:tmpl w:val="1CDEE766"/>
    <w:lvl w:ilvl="0" w:tplc="633EAE6A">
      <w:start w:val="1"/>
      <w:numFmt w:val="bullet"/>
      <w:pStyle w:val="TableBulletText"/>
      <w:lvlText w:val=""/>
      <w:lvlJc w:val="left"/>
      <w:pPr>
        <w:tabs>
          <w:tab w:val="num" w:pos="425"/>
        </w:tabs>
        <w:ind w:left="425" w:hanging="31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8BF615A"/>
    <w:multiLevelType w:val="hybridMultilevel"/>
    <w:tmpl w:val="7386501A"/>
    <w:lvl w:ilvl="0" w:tplc="7ED8CBAC">
      <w:start w:val="1"/>
      <w:numFmt w:val="decimal"/>
      <w:pStyle w:val="Heading2"/>
      <w:lvlText w:val="Pattern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721AE8"/>
    <w:multiLevelType w:val="hybridMultilevel"/>
    <w:tmpl w:val="FBD6EB6E"/>
    <w:lvl w:ilvl="0" w:tplc="0409000F">
      <w:start w:val="1"/>
      <w:numFmt w:val="decimal"/>
      <w:lvlText w:val="%1."/>
      <w:lvlJc w:val="left"/>
      <w:pPr>
        <w:ind w:left="862" w:hanging="360"/>
      </w:pPr>
      <w:rPr>
        <w:rFonts w:hint="default"/>
      </w:rPr>
    </w:lvl>
    <w:lvl w:ilvl="1" w:tplc="04090003">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6A076DB1"/>
    <w:multiLevelType w:val="hybridMultilevel"/>
    <w:tmpl w:val="E904DBBA"/>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num w:numId="1">
    <w:abstractNumId w:val="9"/>
  </w:num>
  <w:num w:numId="2">
    <w:abstractNumId w:val="2"/>
  </w:num>
  <w:num w:numId="3">
    <w:abstractNumId w:val="8"/>
  </w:num>
  <w:num w:numId="4">
    <w:abstractNumId w:val="10"/>
  </w:num>
  <w:num w:numId="5">
    <w:abstractNumId w:val="11"/>
  </w:num>
  <w:num w:numId="6">
    <w:abstractNumId w:val="6"/>
  </w:num>
  <w:num w:numId="7">
    <w:abstractNumId w:val="4"/>
  </w:num>
  <w:num w:numId="8">
    <w:abstractNumId w:val="3"/>
  </w:num>
  <w:num w:numId="9">
    <w:abstractNumId w:val="7"/>
  </w:num>
  <w:num w:numId="10">
    <w:abstractNumId w:val="1"/>
  </w:num>
  <w:num w:numId="11">
    <w:abstractNumId w:val="13"/>
  </w:num>
  <w:num w:numId="12">
    <w:abstractNumId w:val="12"/>
  </w:num>
  <w:num w:numId="13">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0"/>
  <w:activeWritingStyle w:appName="MSWord" w:lang="en-US" w:vendorID="64" w:dllVersion="131077" w:nlCheck="1" w:checkStyle="1"/>
  <w:activeWritingStyle w:appName="MSWord" w:lang="en-GB" w:vendorID="64" w:dllVersion="131077"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588"/>
    <w:rsid w:val="00000D64"/>
    <w:rsid w:val="00000F8D"/>
    <w:rsid w:val="00001066"/>
    <w:rsid w:val="00001DEE"/>
    <w:rsid w:val="00005956"/>
    <w:rsid w:val="00007137"/>
    <w:rsid w:val="000104F5"/>
    <w:rsid w:val="00011E23"/>
    <w:rsid w:val="00014854"/>
    <w:rsid w:val="00016A31"/>
    <w:rsid w:val="0002029F"/>
    <w:rsid w:val="0002102B"/>
    <w:rsid w:val="00023343"/>
    <w:rsid w:val="00024657"/>
    <w:rsid w:val="00033AAD"/>
    <w:rsid w:val="00034D35"/>
    <w:rsid w:val="00035702"/>
    <w:rsid w:val="00036FF9"/>
    <w:rsid w:val="0004067C"/>
    <w:rsid w:val="00041594"/>
    <w:rsid w:val="00047243"/>
    <w:rsid w:val="00052B1C"/>
    <w:rsid w:val="00054C2E"/>
    <w:rsid w:val="00056991"/>
    <w:rsid w:val="000577DB"/>
    <w:rsid w:val="0006157D"/>
    <w:rsid w:val="00061DD4"/>
    <w:rsid w:val="000646F8"/>
    <w:rsid w:val="00071B48"/>
    <w:rsid w:val="000727A2"/>
    <w:rsid w:val="000778C9"/>
    <w:rsid w:val="000807DD"/>
    <w:rsid w:val="00080EDC"/>
    <w:rsid w:val="00081E71"/>
    <w:rsid w:val="00085AAB"/>
    <w:rsid w:val="00086B20"/>
    <w:rsid w:val="00087C66"/>
    <w:rsid w:val="00095710"/>
    <w:rsid w:val="00096522"/>
    <w:rsid w:val="000979E1"/>
    <w:rsid w:val="000A092A"/>
    <w:rsid w:val="000A0C60"/>
    <w:rsid w:val="000A127A"/>
    <w:rsid w:val="000A1AE0"/>
    <w:rsid w:val="000A5F22"/>
    <w:rsid w:val="000A703B"/>
    <w:rsid w:val="000B1D88"/>
    <w:rsid w:val="000B2917"/>
    <w:rsid w:val="000B540D"/>
    <w:rsid w:val="000B5FCA"/>
    <w:rsid w:val="000B7D5F"/>
    <w:rsid w:val="000B7D90"/>
    <w:rsid w:val="000C01BE"/>
    <w:rsid w:val="000C12A0"/>
    <w:rsid w:val="000C5A5A"/>
    <w:rsid w:val="000C64BD"/>
    <w:rsid w:val="000C7826"/>
    <w:rsid w:val="000D363B"/>
    <w:rsid w:val="000D3D71"/>
    <w:rsid w:val="000D5C89"/>
    <w:rsid w:val="000D6038"/>
    <w:rsid w:val="000D61D0"/>
    <w:rsid w:val="000D6A2E"/>
    <w:rsid w:val="000D74AA"/>
    <w:rsid w:val="000E28BF"/>
    <w:rsid w:val="000E38E8"/>
    <w:rsid w:val="000E3A63"/>
    <w:rsid w:val="000E6032"/>
    <w:rsid w:val="000F04E8"/>
    <w:rsid w:val="000F20B2"/>
    <w:rsid w:val="000F2A3A"/>
    <w:rsid w:val="000F3BDD"/>
    <w:rsid w:val="00100068"/>
    <w:rsid w:val="001015D1"/>
    <w:rsid w:val="00101652"/>
    <w:rsid w:val="00103B00"/>
    <w:rsid w:val="00103B22"/>
    <w:rsid w:val="00104F4A"/>
    <w:rsid w:val="00104FCF"/>
    <w:rsid w:val="00105DBB"/>
    <w:rsid w:val="00111615"/>
    <w:rsid w:val="00112B59"/>
    <w:rsid w:val="0011403D"/>
    <w:rsid w:val="001147E9"/>
    <w:rsid w:val="00120D56"/>
    <w:rsid w:val="00121906"/>
    <w:rsid w:val="00121D03"/>
    <w:rsid w:val="00122776"/>
    <w:rsid w:val="001233BC"/>
    <w:rsid w:val="00130ECA"/>
    <w:rsid w:val="00130F1D"/>
    <w:rsid w:val="00132150"/>
    <w:rsid w:val="00132376"/>
    <w:rsid w:val="00133068"/>
    <w:rsid w:val="0013428A"/>
    <w:rsid w:val="00135A62"/>
    <w:rsid w:val="0014134E"/>
    <w:rsid w:val="001433F9"/>
    <w:rsid w:val="00143C8B"/>
    <w:rsid w:val="00150D70"/>
    <w:rsid w:val="0015608C"/>
    <w:rsid w:val="001561A8"/>
    <w:rsid w:val="00156F67"/>
    <w:rsid w:val="001572CD"/>
    <w:rsid w:val="0016364B"/>
    <w:rsid w:val="001657FD"/>
    <w:rsid w:val="0017112F"/>
    <w:rsid w:val="00175525"/>
    <w:rsid w:val="00177694"/>
    <w:rsid w:val="00182A79"/>
    <w:rsid w:val="00185FC8"/>
    <w:rsid w:val="00186929"/>
    <w:rsid w:val="001909B8"/>
    <w:rsid w:val="001923D9"/>
    <w:rsid w:val="001929D1"/>
    <w:rsid w:val="00196E46"/>
    <w:rsid w:val="001A11F1"/>
    <w:rsid w:val="001A3B0E"/>
    <w:rsid w:val="001A5E96"/>
    <w:rsid w:val="001B1CDF"/>
    <w:rsid w:val="001B3576"/>
    <w:rsid w:val="001B3B36"/>
    <w:rsid w:val="001C5CF0"/>
    <w:rsid w:val="001D28E8"/>
    <w:rsid w:val="001D5CEF"/>
    <w:rsid w:val="001E0324"/>
    <w:rsid w:val="001E37A9"/>
    <w:rsid w:val="001F00B1"/>
    <w:rsid w:val="001F0588"/>
    <w:rsid w:val="001F0DA8"/>
    <w:rsid w:val="001F43A0"/>
    <w:rsid w:val="001F4A72"/>
    <w:rsid w:val="001F4CD3"/>
    <w:rsid w:val="001F5BE9"/>
    <w:rsid w:val="001F6F83"/>
    <w:rsid w:val="001F7148"/>
    <w:rsid w:val="001F7551"/>
    <w:rsid w:val="0020256A"/>
    <w:rsid w:val="002031EF"/>
    <w:rsid w:val="00205C34"/>
    <w:rsid w:val="00213680"/>
    <w:rsid w:val="00214763"/>
    <w:rsid w:val="00214B2E"/>
    <w:rsid w:val="00221A9D"/>
    <w:rsid w:val="00224D1F"/>
    <w:rsid w:val="00224E14"/>
    <w:rsid w:val="00225D2D"/>
    <w:rsid w:val="00227842"/>
    <w:rsid w:val="00230A25"/>
    <w:rsid w:val="0024203F"/>
    <w:rsid w:val="00244F0A"/>
    <w:rsid w:val="0024655E"/>
    <w:rsid w:val="00247C86"/>
    <w:rsid w:val="002514FF"/>
    <w:rsid w:val="00254228"/>
    <w:rsid w:val="002568D2"/>
    <w:rsid w:val="00257003"/>
    <w:rsid w:val="002624C5"/>
    <w:rsid w:val="0026278E"/>
    <w:rsid w:val="00263748"/>
    <w:rsid w:val="00265DDD"/>
    <w:rsid w:val="00266243"/>
    <w:rsid w:val="00270441"/>
    <w:rsid w:val="00272E74"/>
    <w:rsid w:val="00272E9F"/>
    <w:rsid w:val="00275F09"/>
    <w:rsid w:val="002804FA"/>
    <w:rsid w:val="00282843"/>
    <w:rsid w:val="00283381"/>
    <w:rsid w:val="00283C02"/>
    <w:rsid w:val="00283F82"/>
    <w:rsid w:val="002841DB"/>
    <w:rsid w:val="00285617"/>
    <w:rsid w:val="002858B1"/>
    <w:rsid w:val="002874E7"/>
    <w:rsid w:val="002911CF"/>
    <w:rsid w:val="00294591"/>
    <w:rsid w:val="002950FC"/>
    <w:rsid w:val="002A006B"/>
    <w:rsid w:val="002A2A40"/>
    <w:rsid w:val="002A5D27"/>
    <w:rsid w:val="002A71E9"/>
    <w:rsid w:val="002A76EC"/>
    <w:rsid w:val="002B1823"/>
    <w:rsid w:val="002B25F7"/>
    <w:rsid w:val="002B6B5F"/>
    <w:rsid w:val="002B7292"/>
    <w:rsid w:val="002C160E"/>
    <w:rsid w:val="002C3292"/>
    <w:rsid w:val="002C36E3"/>
    <w:rsid w:val="002C62F5"/>
    <w:rsid w:val="002D01CD"/>
    <w:rsid w:val="002D21EA"/>
    <w:rsid w:val="002D47E0"/>
    <w:rsid w:val="002D5BAF"/>
    <w:rsid w:val="002D6B01"/>
    <w:rsid w:val="002D7949"/>
    <w:rsid w:val="002E0371"/>
    <w:rsid w:val="002E06D7"/>
    <w:rsid w:val="002E2C91"/>
    <w:rsid w:val="002E3FE7"/>
    <w:rsid w:val="002E5FEE"/>
    <w:rsid w:val="002E6DAF"/>
    <w:rsid w:val="002F0B85"/>
    <w:rsid w:val="002F1C97"/>
    <w:rsid w:val="002F2B8A"/>
    <w:rsid w:val="002F3092"/>
    <w:rsid w:val="002F3780"/>
    <w:rsid w:val="002F6BFF"/>
    <w:rsid w:val="00300E7E"/>
    <w:rsid w:val="00300FE8"/>
    <w:rsid w:val="00302E8D"/>
    <w:rsid w:val="003030C5"/>
    <w:rsid w:val="003035D0"/>
    <w:rsid w:val="00310D7F"/>
    <w:rsid w:val="003116A1"/>
    <w:rsid w:val="0031324B"/>
    <w:rsid w:val="003173C5"/>
    <w:rsid w:val="00322761"/>
    <w:rsid w:val="00322B7A"/>
    <w:rsid w:val="0032364C"/>
    <w:rsid w:val="00323EE7"/>
    <w:rsid w:val="0032535A"/>
    <w:rsid w:val="00326A81"/>
    <w:rsid w:val="00332314"/>
    <w:rsid w:val="00332EB2"/>
    <w:rsid w:val="00335BF9"/>
    <w:rsid w:val="00335FAD"/>
    <w:rsid w:val="00336B90"/>
    <w:rsid w:val="00342A0C"/>
    <w:rsid w:val="003438F6"/>
    <w:rsid w:val="003447A7"/>
    <w:rsid w:val="003453A0"/>
    <w:rsid w:val="003456D2"/>
    <w:rsid w:val="00345BBB"/>
    <w:rsid w:val="00352D76"/>
    <w:rsid w:val="00354078"/>
    <w:rsid w:val="003547D5"/>
    <w:rsid w:val="00356305"/>
    <w:rsid w:val="00356550"/>
    <w:rsid w:val="003600DA"/>
    <w:rsid w:val="00361300"/>
    <w:rsid w:val="00362614"/>
    <w:rsid w:val="00362FC8"/>
    <w:rsid w:val="003659AF"/>
    <w:rsid w:val="00365DDB"/>
    <w:rsid w:val="003665E6"/>
    <w:rsid w:val="0037001E"/>
    <w:rsid w:val="0037069D"/>
    <w:rsid w:val="00371BDA"/>
    <w:rsid w:val="00371C13"/>
    <w:rsid w:val="0037303E"/>
    <w:rsid w:val="0037420A"/>
    <w:rsid w:val="00382250"/>
    <w:rsid w:val="003917B8"/>
    <w:rsid w:val="00394848"/>
    <w:rsid w:val="003949A7"/>
    <w:rsid w:val="00396C7A"/>
    <w:rsid w:val="003A2BAD"/>
    <w:rsid w:val="003A30E3"/>
    <w:rsid w:val="003A4BB7"/>
    <w:rsid w:val="003B5CD4"/>
    <w:rsid w:val="003B69AB"/>
    <w:rsid w:val="003C348B"/>
    <w:rsid w:val="003C5D20"/>
    <w:rsid w:val="003D1420"/>
    <w:rsid w:val="003D4920"/>
    <w:rsid w:val="003D5B7C"/>
    <w:rsid w:val="003D6E48"/>
    <w:rsid w:val="003D7110"/>
    <w:rsid w:val="003E1E17"/>
    <w:rsid w:val="003E3496"/>
    <w:rsid w:val="003E7C9F"/>
    <w:rsid w:val="003F15AF"/>
    <w:rsid w:val="003F26A6"/>
    <w:rsid w:val="003F2954"/>
    <w:rsid w:val="003F6A4E"/>
    <w:rsid w:val="00403383"/>
    <w:rsid w:val="00404D04"/>
    <w:rsid w:val="004052E9"/>
    <w:rsid w:val="00405F96"/>
    <w:rsid w:val="004078D2"/>
    <w:rsid w:val="00407948"/>
    <w:rsid w:val="0041123C"/>
    <w:rsid w:val="0041222E"/>
    <w:rsid w:val="0041257E"/>
    <w:rsid w:val="00413771"/>
    <w:rsid w:val="004157CD"/>
    <w:rsid w:val="00420FC4"/>
    <w:rsid w:val="00424FE4"/>
    <w:rsid w:val="004330BE"/>
    <w:rsid w:val="00433FDD"/>
    <w:rsid w:val="00435409"/>
    <w:rsid w:val="0043548C"/>
    <w:rsid w:val="00440CD0"/>
    <w:rsid w:val="00441F21"/>
    <w:rsid w:val="004428F0"/>
    <w:rsid w:val="00443F4E"/>
    <w:rsid w:val="00444364"/>
    <w:rsid w:val="00444371"/>
    <w:rsid w:val="00444CF4"/>
    <w:rsid w:val="00444D5D"/>
    <w:rsid w:val="00447F79"/>
    <w:rsid w:val="00450B08"/>
    <w:rsid w:val="00450E1D"/>
    <w:rsid w:val="00453F81"/>
    <w:rsid w:val="004556BB"/>
    <w:rsid w:val="00455934"/>
    <w:rsid w:val="0045599D"/>
    <w:rsid w:val="00456DC9"/>
    <w:rsid w:val="00456F09"/>
    <w:rsid w:val="00463E42"/>
    <w:rsid w:val="0046643A"/>
    <w:rsid w:val="0046660E"/>
    <w:rsid w:val="00474257"/>
    <w:rsid w:val="00475A2E"/>
    <w:rsid w:val="00475FF6"/>
    <w:rsid w:val="0048395B"/>
    <w:rsid w:val="00484775"/>
    <w:rsid w:val="004900F2"/>
    <w:rsid w:val="00490237"/>
    <w:rsid w:val="00490DA6"/>
    <w:rsid w:val="00495DE8"/>
    <w:rsid w:val="004A0236"/>
    <w:rsid w:val="004A0EC0"/>
    <w:rsid w:val="004A1CFC"/>
    <w:rsid w:val="004A2853"/>
    <w:rsid w:val="004A4313"/>
    <w:rsid w:val="004A6CEB"/>
    <w:rsid w:val="004A79B9"/>
    <w:rsid w:val="004A79D3"/>
    <w:rsid w:val="004B12A3"/>
    <w:rsid w:val="004B343A"/>
    <w:rsid w:val="004B34F1"/>
    <w:rsid w:val="004B4E3B"/>
    <w:rsid w:val="004B6A12"/>
    <w:rsid w:val="004B792F"/>
    <w:rsid w:val="004C4A9E"/>
    <w:rsid w:val="004C7A09"/>
    <w:rsid w:val="004D0B8C"/>
    <w:rsid w:val="004D0D87"/>
    <w:rsid w:val="004E5F25"/>
    <w:rsid w:val="004E7870"/>
    <w:rsid w:val="004F15BB"/>
    <w:rsid w:val="004F1957"/>
    <w:rsid w:val="004F2368"/>
    <w:rsid w:val="004F28A4"/>
    <w:rsid w:val="004F37B2"/>
    <w:rsid w:val="004F63B7"/>
    <w:rsid w:val="0051031A"/>
    <w:rsid w:val="00510508"/>
    <w:rsid w:val="00510850"/>
    <w:rsid w:val="00511080"/>
    <w:rsid w:val="005121B1"/>
    <w:rsid w:val="00512301"/>
    <w:rsid w:val="0051256C"/>
    <w:rsid w:val="00512931"/>
    <w:rsid w:val="0051337E"/>
    <w:rsid w:val="00514B91"/>
    <w:rsid w:val="00515A40"/>
    <w:rsid w:val="005171B6"/>
    <w:rsid w:val="00517B0F"/>
    <w:rsid w:val="00521C6D"/>
    <w:rsid w:val="0052268E"/>
    <w:rsid w:val="00524916"/>
    <w:rsid w:val="0052508F"/>
    <w:rsid w:val="00526E07"/>
    <w:rsid w:val="0053085A"/>
    <w:rsid w:val="00534FEA"/>
    <w:rsid w:val="00536EFF"/>
    <w:rsid w:val="0053711B"/>
    <w:rsid w:val="00537BD8"/>
    <w:rsid w:val="00540852"/>
    <w:rsid w:val="00544404"/>
    <w:rsid w:val="005457CD"/>
    <w:rsid w:val="00545DA9"/>
    <w:rsid w:val="005476C9"/>
    <w:rsid w:val="00547AC6"/>
    <w:rsid w:val="005515FF"/>
    <w:rsid w:val="005516A2"/>
    <w:rsid w:val="00551B21"/>
    <w:rsid w:val="005576D2"/>
    <w:rsid w:val="00557B8F"/>
    <w:rsid w:val="005602BC"/>
    <w:rsid w:val="00562615"/>
    <w:rsid w:val="00563BD1"/>
    <w:rsid w:val="00563C7D"/>
    <w:rsid w:val="00564152"/>
    <w:rsid w:val="005643F5"/>
    <w:rsid w:val="00567974"/>
    <w:rsid w:val="00567F98"/>
    <w:rsid w:val="005713CA"/>
    <w:rsid w:val="005721A2"/>
    <w:rsid w:val="00572258"/>
    <w:rsid w:val="00581080"/>
    <w:rsid w:val="00582155"/>
    <w:rsid w:val="005904C4"/>
    <w:rsid w:val="005926F3"/>
    <w:rsid w:val="00592DAC"/>
    <w:rsid w:val="00593C4F"/>
    <w:rsid w:val="005942A8"/>
    <w:rsid w:val="00595FBB"/>
    <w:rsid w:val="005A0E12"/>
    <w:rsid w:val="005A4BAD"/>
    <w:rsid w:val="005A73AE"/>
    <w:rsid w:val="005A75FC"/>
    <w:rsid w:val="005B0A94"/>
    <w:rsid w:val="005B1AF2"/>
    <w:rsid w:val="005B53A6"/>
    <w:rsid w:val="005B562E"/>
    <w:rsid w:val="005C5CDC"/>
    <w:rsid w:val="005D0348"/>
    <w:rsid w:val="005D281E"/>
    <w:rsid w:val="005D2A76"/>
    <w:rsid w:val="005D2E3E"/>
    <w:rsid w:val="005D32CA"/>
    <w:rsid w:val="005D403F"/>
    <w:rsid w:val="005D554F"/>
    <w:rsid w:val="005D6153"/>
    <w:rsid w:val="005D66F7"/>
    <w:rsid w:val="005D7A95"/>
    <w:rsid w:val="005E003D"/>
    <w:rsid w:val="005E02DE"/>
    <w:rsid w:val="005E10A1"/>
    <w:rsid w:val="005E25CB"/>
    <w:rsid w:val="005E36C6"/>
    <w:rsid w:val="005E3D2D"/>
    <w:rsid w:val="005F5CFB"/>
    <w:rsid w:val="00604858"/>
    <w:rsid w:val="00605106"/>
    <w:rsid w:val="00607437"/>
    <w:rsid w:val="0061270C"/>
    <w:rsid w:val="006160C8"/>
    <w:rsid w:val="00621DD5"/>
    <w:rsid w:val="006230B8"/>
    <w:rsid w:val="006232F0"/>
    <w:rsid w:val="00631201"/>
    <w:rsid w:val="006315AB"/>
    <w:rsid w:val="00634C0B"/>
    <w:rsid w:val="006366DD"/>
    <w:rsid w:val="00637872"/>
    <w:rsid w:val="006378AE"/>
    <w:rsid w:val="006426A7"/>
    <w:rsid w:val="006428EC"/>
    <w:rsid w:val="0064372D"/>
    <w:rsid w:val="00643BE9"/>
    <w:rsid w:val="006447FF"/>
    <w:rsid w:val="00645BF9"/>
    <w:rsid w:val="006478F0"/>
    <w:rsid w:val="00651342"/>
    <w:rsid w:val="006516D7"/>
    <w:rsid w:val="00651E9A"/>
    <w:rsid w:val="00656827"/>
    <w:rsid w:val="00662A01"/>
    <w:rsid w:val="006636CC"/>
    <w:rsid w:val="00664569"/>
    <w:rsid w:val="00664CB4"/>
    <w:rsid w:val="00670CC0"/>
    <w:rsid w:val="0067218A"/>
    <w:rsid w:val="00676435"/>
    <w:rsid w:val="00682596"/>
    <w:rsid w:val="00683ED3"/>
    <w:rsid w:val="00684D50"/>
    <w:rsid w:val="006866C6"/>
    <w:rsid w:val="00687098"/>
    <w:rsid w:val="006903B4"/>
    <w:rsid w:val="00691A94"/>
    <w:rsid w:val="00692119"/>
    <w:rsid w:val="006923AC"/>
    <w:rsid w:val="00692BB5"/>
    <w:rsid w:val="006933BF"/>
    <w:rsid w:val="00694EE1"/>
    <w:rsid w:val="006A00FA"/>
    <w:rsid w:val="006A12EC"/>
    <w:rsid w:val="006A3EDE"/>
    <w:rsid w:val="006B0F2E"/>
    <w:rsid w:val="006B4760"/>
    <w:rsid w:val="006B4CA2"/>
    <w:rsid w:val="006B76C9"/>
    <w:rsid w:val="006B7D00"/>
    <w:rsid w:val="006C244E"/>
    <w:rsid w:val="006C4BA7"/>
    <w:rsid w:val="006D4096"/>
    <w:rsid w:val="006D4DFA"/>
    <w:rsid w:val="006D4FE5"/>
    <w:rsid w:val="006E201C"/>
    <w:rsid w:val="006E2DD3"/>
    <w:rsid w:val="006E361E"/>
    <w:rsid w:val="006E71C5"/>
    <w:rsid w:val="006F0011"/>
    <w:rsid w:val="006F1EEC"/>
    <w:rsid w:val="006F2DA4"/>
    <w:rsid w:val="006F4BED"/>
    <w:rsid w:val="006F55C1"/>
    <w:rsid w:val="006F5646"/>
    <w:rsid w:val="006F78C9"/>
    <w:rsid w:val="006F7936"/>
    <w:rsid w:val="00700A9F"/>
    <w:rsid w:val="00703E44"/>
    <w:rsid w:val="00704CE0"/>
    <w:rsid w:val="00707B87"/>
    <w:rsid w:val="0071251E"/>
    <w:rsid w:val="0071527E"/>
    <w:rsid w:val="00715A49"/>
    <w:rsid w:val="00715E3E"/>
    <w:rsid w:val="00720E13"/>
    <w:rsid w:val="00722E00"/>
    <w:rsid w:val="0072323E"/>
    <w:rsid w:val="0072540B"/>
    <w:rsid w:val="00731DD6"/>
    <w:rsid w:val="00736CC8"/>
    <w:rsid w:val="00742E5A"/>
    <w:rsid w:val="007446F4"/>
    <w:rsid w:val="0074647A"/>
    <w:rsid w:val="0075185E"/>
    <w:rsid w:val="00754F4B"/>
    <w:rsid w:val="00756165"/>
    <w:rsid w:val="00756F97"/>
    <w:rsid w:val="00757F52"/>
    <w:rsid w:val="0076083F"/>
    <w:rsid w:val="00764493"/>
    <w:rsid w:val="007658D5"/>
    <w:rsid w:val="007713E0"/>
    <w:rsid w:val="007719A0"/>
    <w:rsid w:val="00772A9E"/>
    <w:rsid w:val="00772AA1"/>
    <w:rsid w:val="00772EE3"/>
    <w:rsid w:val="00774AFB"/>
    <w:rsid w:val="007858F2"/>
    <w:rsid w:val="00795074"/>
    <w:rsid w:val="00796217"/>
    <w:rsid w:val="00797DB2"/>
    <w:rsid w:val="007A0D3C"/>
    <w:rsid w:val="007A5B58"/>
    <w:rsid w:val="007B6A6B"/>
    <w:rsid w:val="007B7DB7"/>
    <w:rsid w:val="007C4E98"/>
    <w:rsid w:val="007C52F5"/>
    <w:rsid w:val="007C55B0"/>
    <w:rsid w:val="007C7DEC"/>
    <w:rsid w:val="007D06C1"/>
    <w:rsid w:val="007D0D16"/>
    <w:rsid w:val="007D435C"/>
    <w:rsid w:val="007D7783"/>
    <w:rsid w:val="007E18B1"/>
    <w:rsid w:val="007E233F"/>
    <w:rsid w:val="007E36D6"/>
    <w:rsid w:val="007E4215"/>
    <w:rsid w:val="007F3455"/>
    <w:rsid w:val="007F40D1"/>
    <w:rsid w:val="007F505B"/>
    <w:rsid w:val="007F61E3"/>
    <w:rsid w:val="007F6752"/>
    <w:rsid w:val="007F7937"/>
    <w:rsid w:val="00800167"/>
    <w:rsid w:val="00802404"/>
    <w:rsid w:val="00803BA1"/>
    <w:rsid w:val="00814FDC"/>
    <w:rsid w:val="008150EE"/>
    <w:rsid w:val="00815EA7"/>
    <w:rsid w:val="00817182"/>
    <w:rsid w:val="00817C19"/>
    <w:rsid w:val="00824A99"/>
    <w:rsid w:val="00825FC8"/>
    <w:rsid w:val="00835822"/>
    <w:rsid w:val="00835D3A"/>
    <w:rsid w:val="00836116"/>
    <w:rsid w:val="008413D0"/>
    <w:rsid w:val="00842029"/>
    <w:rsid w:val="0084433B"/>
    <w:rsid w:val="00844B21"/>
    <w:rsid w:val="00844E37"/>
    <w:rsid w:val="00845E6C"/>
    <w:rsid w:val="008502C5"/>
    <w:rsid w:val="008545E6"/>
    <w:rsid w:val="00854BA2"/>
    <w:rsid w:val="0085629D"/>
    <w:rsid w:val="00862C8E"/>
    <w:rsid w:val="00863B23"/>
    <w:rsid w:val="00864600"/>
    <w:rsid w:val="00871894"/>
    <w:rsid w:val="0087331E"/>
    <w:rsid w:val="008754F6"/>
    <w:rsid w:val="00876D8C"/>
    <w:rsid w:val="00877C11"/>
    <w:rsid w:val="0088023B"/>
    <w:rsid w:val="00884904"/>
    <w:rsid w:val="0088554B"/>
    <w:rsid w:val="00887CF8"/>
    <w:rsid w:val="00891C8E"/>
    <w:rsid w:val="008A34FB"/>
    <w:rsid w:val="008A4E87"/>
    <w:rsid w:val="008A6087"/>
    <w:rsid w:val="008B00ED"/>
    <w:rsid w:val="008B1FE4"/>
    <w:rsid w:val="008B5227"/>
    <w:rsid w:val="008C19E0"/>
    <w:rsid w:val="008C2301"/>
    <w:rsid w:val="008C439C"/>
    <w:rsid w:val="008C588E"/>
    <w:rsid w:val="008C658A"/>
    <w:rsid w:val="008D17C4"/>
    <w:rsid w:val="008D4892"/>
    <w:rsid w:val="008D6A34"/>
    <w:rsid w:val="008D7712"/>
    <w:rsid w:val="008D7B3B"/>
    <w:rsid w:val="008E1378"/>
    <w:rsid w:val="008E1523"/>
    <w:rsid w:val="008F6880"/>
    <w:rsid w:val="008F6C0B"/>
    <w:rsid w:val="0090106D"/>
    <w:rsid w:val="00901628"/>
    <w:rsid w:val="009060A3"/>
    <w:rsid w:val="0090681D"/>
    <w:rsid w:val="009071EC"/>
    <w:rsid w:val="00911B8F"/>
    <w:rsid w:val="009134AE"/>
    <w:rsid w:val="00915A3B"/>
    <w:rsid w:val="009160CA"/>
    <w:rsid w:val="00921DA4"/>
    <w:rsid w:val="00923536"/>
    <w:rsid w:val="00923D54"/>
    <w:rsid w:val="0092526A"/>
    <w:rsid w:val="0092684B"/>
    <w:rsid w:val="009315D9"/>
    <w:rsid w:val="009356EB"/>
    <w:rsid w:val="009416D1"/>
    <w:rsid w:val="00944442"/>
    <w:rsid w:val="00945774"/>
    <w:rsid w:val="009469B6"/>
    <w:rsid w:val="00955AC0"/>
    <w:rsid w:val="00957A8D"/>
    <w:rsid w:val="00960C74"/>
    <w:rsid w:val="00963457"/>
    <w:rsid w:val="00965619"/>
    <w:rsid w:val="00965D82"/>
    <w:rsid w:val="009720B9"/>
    <w:rsid w:val="009727B5"/>
    <w:rsid w:val="0097649E"/>
    <w:rsid w:val="00976E7D"/>
    <w:rsid w:val="009779A3"/>
    <w:rsid w:val="009813DB"/>
    <w:rsid w:val="00981E3B"/>
    <w:rsid w:val="0098394E"/>
    <w:rsid w:val="00983C26"/>
    <w:rsid w:val="00983FE0"/>
    <w:rsid w:val="009848C5"/>
    <w:rsid w:val="0098583D"/>
    <w:rsid w:val="00985D97"/>
    <w:rsid w:val="009878A4"/>
    <w:rsid w:val="00991560"/>
    <w:rsid w:val="009922F7"/>
    <w:rsid w:val="00992397"/>
    <w:rsid w:val="00994416"/>
    <w:rsid w:val="0099776B"/>
    <w:rsid w:val="009A1572"/>
    <w:rsid w:val="009A1BEE"/>
    <w:rsid w:val="009A2172"/>
    <w:rsid w:val="009A39D9"/>
    <w:rsid w:val="009A637D"/>
    <w:rsid w:val="009A64EF"/>
    <w:rsid w:val="009A69A4"/>
    <w:rsid w:val="009A782E"/>
    <w:rsid w:val="009A7F84"/>
    <w:rsid w:val="009B4D99"/>
    <w:rsid w:val="009B5DB2"/>
    <w:rsid w:val="009B74BC"/>
    <w:rsid w:val="009C2AF4"/>
    <w:rsid w:val="009C4FCF"/>
    <w:rsid w:val="009C6160"/>
    <w:rsid w:val="009D0EBE"/>
    <w:rsid w:val="009D535D"/>
    <w:rsid w:val="009D60AC"/>
    <w:rsid w:val="009D6596"/>
    <w:rsid w:val="009E232C"/>
    <w:rsid w:val="009E2821"/>
    <w:rsid w:val="009E2A09"/>
    <w:rsid w:val="009E4554"/>
    <w:rsid w:val="009E60C9"/>
    <w:rsid w:val="009F0410"/>
    <w:rsid w:val="009F09AF"/>
    <w:rsid w:val="009F42FA"/>
    <w:rsid w:val="009F6955"/>
    <w:rsid w:val="00A00928"/>
    <w:rsid w:val="00A01472"/>
    <w:rsid w:val="00A01920"/>
    <w:rsid w:val="00A01A60"/>
    <w:rsid w:val="00A044AC"/>
    <w:rsid w:val="00A076A0"/>
    <w:rsid w:val="00A105F8"/>
    <w:rsid w:val="00A12FA6"/>
    <w:rsid w:val="00A16A0E"/>
    <w:rsid w:val="00A16C6D"/>
    <w:rsid w:val="00A17449"/>
    <w:rsid w:val="00A21195"/>
    <w:rsid w:val="00A24106"/>
    <w:rsid w:val="00A25367"/>
    <w:rsid w:val="00A26727"/>
    <w:rsid w:val="00A27E2E"/>
    <w:rsid w:val="00A3015A"/>
    <w:rsid w:val="00A31973"/>
    <w:rsid w:val="00A32B9D"/>
    <w:rsid w:val="00A34494"/>
    <w:rsid w:val="00A3675D"/>
    <w:rsid w:val="00A412E7"/>
    <w:rsid w:val="00A42F64"/>
    <w:rsid w:val="00A4609C"/>
    <w:rsid w:val="00A46B5E"/>
    <w:rsid w:val="00A47679"/>
    <w:rsid w:val="00A50082"/>
    <w:rsid w:val="00A52613"/>
    <w:rsid w:val="00A57EA0"/>
    <w:rsid w:val="00A6247F"/>
    <w:rsid w:val="00A62AED"/>
    <w:rsid w:val="00A71022"/>
    <w:rsid w:val="00A75257"/>
    <w:rsid w:val="00A75832"/>
    <w:rsid w:val="00A76ED8"/>
    <w:rsid w:val="00A87B74"/>
    <w:rsid w:val="00A90139"/>
    <w:rsid w:val="00A9350B"/>
    <w:rsid w:val="00A95247"/>
    <w:rsid w:val="00A97679"/>
    <w:rsid w:val="00AA0718"/>
    <w:rsid w:val="00AA3611"/>
    <w:rsid w:val="00AA57E4"/>
    <w:rsid w:val="00AA7371"/>
    <w:rsid w:val="00AA7964"/>
    <w:rsid w:val="00AB016D"/>
    <w:rsid w:val="00AB3D3B"/>
    <w:rsid w:val="00AB401D"/>
    <w:rsid w:val="00AB4443"/>
    <w:rsid w:val="00AB64CC"/>
    <w:rsid w:val="00AC05BC"/>
    <w:rsid w:val="00AC4BC1"/>
    <w:rsid w:val="00AD5370"/>
    <w:rsid w:val="00AE4778"/>
    <w:rsid w:val="00AE6730"/>
    <w:rsid w:val="00AE7416"/>
    <w:rsid w:val="00AF0314"/>
    <w:rsid w:val="00AF1758"/>
    <w:rsid w:val="00AF209E"/>
    <w:rsid w:val="00AF2427"/>
    <w:rsid w:val="00AF72F1"/>
    <w:rsid w:val="00B00216"/>
    <w:rsid w:val="00B062B0"/>
    <w:rsid w:val="00B143A2"/>
    <w:rsid w:val="00B14450"/>
    <w:rsid w:val="00B24D99"/>
    <w:rsid w:val="00B45442"/>
    <w:rsid w:val="00B4580D"/>
    <w:rsid w:val="00B46733"/>
    <w:rsid w:val="00B47134"/>
    <w:rsid w:val="00B47564"/>
    <w:rsid w:val="00B47FD4"/>
    <w:rsid w:val="00B53197"/>
    <w:rsid w:val="00B554AE"/>
    <w:rsid w:val="00B5630A"/>
    <w:rsid w:val="00B61492"/>
    <w:rsid w:val="00B634D9"/>
    <w:rsid w:val="00B639D3"/>
    <w:rsid w:val="00B71867"/>
    <w:rsid w:val="00B71BF4"/>
    <w:rsid w:val="00B72AFB"/>
    <w:rsid w:val="00B77EDD"/>
    <w:rsid w:val="00B8346E"/>
    <w:rsid w:val="00B84130"/>
    <w:rsid w:val="00B847DC"/>
    <w:rsid w:val="00B91500"/>
    <w:rsid w:val="00B92148"/>
    <w:rsid w:val="00B93887"/>
    <w:rsid w:val="00B93C4B"/>
    <w:rsid w:val="00B960FF"/>
    <w:rsid w:val="00B970B3"/>
    <w:rsid w:val="00BA0DBD"/>
    <w:rsid w:val="00BA66DE"/>
    <w:rsid w:val="00BB01EB"/>
    <w:rsid w:val="00BB0236"/>
    <w:rsid w:val="00BB0884"/>
    <w:rsid w:val="00BB4D1C"/>
    <w:rsid w:val="00BC2977"/>
    <w:rsid w:val="00BC56BF"/>
    <w:rsid w:val="00BC7E68"/>
    <w:rsid w:val="00BD2BE7"/>
    <w:rsid w:val="00BE07CB"/>
    <w:rsid w:val="00BE15F6"/>
    <w:rsid w:val="00BE1A91"/>
    <w:rsid w:val="00BE208C"/>
    <w:rsid w:val="00BE408F"/>
    <w:rsid w:val="00BE7619"/>
    <w:rsid w:val="00BF0EF8"/>
    <w:rsid w:val="00BF1372"/>
    <w:rsid w:val="00BF13B1"/>
    <w:rsid w:val="00BF316F"/>
    <w:rsid w:val="00BF55A7"/>
    <w:rsid w:val="00BF6C04"/>
    <w:rsid w:val="00BF754A"/>
    <w:rsid w:val="00C0391C"/>
    <w:rsid w:val="00C0469B"/>
    <w:rsid w:val="00C04D45"/>
    <w:rsid w:val="00C05B6A"/>
    <w:rsid w:val="00C05DF1"/>
    <w:rsid w:val="00C10127"/>
    <w:rsid w:val="00C13102"/>
    <w:rsid w:val="00C15971"/>
    <w:rsid w:val="00C176FE"/>
    <w:rsid w:val="00C22213"/>
    <w:rsid w:val="00C22246"/>
    <w:rsid w:val="00C22FB8"/>
    <w:rsid w:val="00C25230"/>
    <w:rsid w:val="00C2548E"/>
    <w:rsid w:val="00C25DE9"/>
    <w:rsid w:val="00C34623"/>
    <w:rsid w:val="00C3538C"/>
    <w:rsid w:val="00C40027"/>
    <w:rsid w:val="00C41196"/>
    <w:rsid w:val="00C5099B"/>
    <w:rsid w:val="00C51112"/>
    <w:rsid w:val="00C5190B"/>
    <w:rsid w:val="00C52443"/>
    <w:rsid w:val="00C5378E"/>
    <w:rsid w:val="00C568D5"/>
    <w:rsid w:val="00C579C1"/>
    <w:rsid w:val="00C6471A"/>
    <w:rsid w:val="00C67E0B"/>
    <w:rsid w:val="00C725E7"/>
    <w:rsid w:val="00C77B43"/>
    <w:rsid w:val="00C77B85"/>
    <w:rsid w:val="00C82AD5"/>
    <w:rsid w:val="00C866E7"/>
    <w:rsid w:val="00C90067"/>
    <w:rsid w:val="00C905D4"/>
    <w:rsid w:val="00C9087D"/>
    <w:rsid w:val="00C913EE"/>
    <w:rsid w:val="00C91D4C"/>
    <w:rsid w:val="00C92212"/>
    <w:rsid w:val="00C92938"/>
    <w:rsid w:val="00C94E43"/>
    <w:rsid w:val="00C96829"/>
    <w:rsid w:val="00C97894"/>
    <w:rsid w:val="00CA3167"/>
    <w:rsid w:val="00CA3C57"/>
    <w:rsid w:val="00CB045C"/>
    <w:rsid w:val="00CB0A55"/>
    <w:rsid w:val="00CB5283"/>
    <w:rsid w:val="00CB6A6F"/>
    <w:rsid w:val="00CC21C8"/>
    <w:rsid w:val="00CC295A"/>
    <w:rsid w:val="00CC3C6E"/>
    <w:rsid w:val="00CC448E"/>
    <w:rsid w:val="00CC5956"/>
    <w:rsid w:val="00CD342C"/>
    <w:rsid w:val="00CD3C11"/>
    <w:rsid w:val="00CD7410"/>
    <w:rsid w:val="00CE14AA"/>
    <w:rsid w:val="00CE3648"/>
    <w:rsid w:val="00CE590A"/>
    <w:rsid w:val="00CF2A79"/>
    <w:rsid w:val="00CF3EDE"/>
    <w:rsid w:val="00CF4433"/>
    <w:rsid w:val="00D01000"/>
    <w:rsid w:val="00D02B7E"/>
    <w:rsid w:val="00D02E54"/>
    <w:rsid w:val="00D03602"/>
    <w:rsid w:val="00D038FA"/>
    <w:rsid w:val="00D03922"/>
    <w:rsid w:val="00D04F84"/>
    <w:rsid w:val="00D1047D"/>
    <w:rsid w:val="00D12768"/>
    <w:rsid w:val="00D16644"/>
    <w:rsid w:val="00D17C05"/>
    <w:rsid w:val="00D20704"/>
    <w:rsid w:val="00D21D62"/>
    <w:rsid w:val="00D23F3E"/>
    <w:rsid w:val="00D24128"/>
    <w:rsid w:val="00D257BF"/>
    <w:rsid w:val="00D31FC8"/>
    <w:rsid w:val="00D352C6"/>
    <w:rsid w:val="00D35A0A"/>
    <w:rsid w:val="00D36410"/>
    <w:rsid w:val="00D42668"/>
    <w:rsid w:val="00D43085"/>
    <w:rsid w:val="00D466B4"/>
    <w:rsid w:val="00D50922"/>
    <w:rsid w:val="00D52AEA"/>
    <w:rsid w:val="00D53E7C"/>
    <w:rsid w:val="00D5418C"/>
    <w:rsid w:val="00D55436"/>
    <w:rsid w:val="00D55905"/>
    <w:rsid w:val="00D61B73"/>
    <w:rsid w:val="00D6308A"/>
    <w:rsid w:val="00D6432E"/>
    <w:rsid w:val="00D646CA"/>
    <w:rsid w:val="00D64C2E"/>
    <w:rsid w:val="00D650D1"/>
    <w:rsid w:val="00D7040C"/>
    <w:rsid w:val="00D74646"/>
    <w:rsid w:val="00D74F36"/>
    <w:rsid w:val="00D76AD4"/>
    <w:rsid w:val="00D80B19"/>
    <w:rsid w:val="00D8103B"/>
    <w:rsid w:val="00D856AA"/>
    <w:rsid w:val="00D8680B"/>
    <w:rsid w:val="00D902E3"/>
    <w:rsid w:val="00D905CB"/>
    <w:rsid w:val="00D9168C"/>
    <w:rsid w:val="00D923CB"/>
    <w:rsid w:val="00D92FFD"/>
    <w:rsid w:val="00D94434"/>
    <w:rsid w:val="00D9587C"/>
    <w:rsid w:val="00D970B3"/>
    <w:rsid w:val="00DA0543"/>
    <w:rsid w:val="00DA1BD7"/>
    <w:rsid w:val="00DA4883"/>
    <w:rsid w:val="00DB097B"/>
    <w:rsid w:val="00DB1417"/>
    <w:rsid w:val="00DB175B"/>
    <w:rsid w:val="00DB2462"/>
    <w:rsid w:val="00DB30A6"/>
    <w:rsid w:val="00DB3EDD"/>
    <w:rsid w:val="00DB7D0D"/>
    <w:rsid w:val="00DC07B1"/>
    <w:rsid w:val="00DC287A"/>
    <w:rsid w:val="00DC3956"/>
    <w:rsid w:val="00DC46BF"/>
    <w:rsid w:val="00DC600E"/>
    <w:rsid w:val="00DD1060"/>
    <w:rsid w:val="00DD1258"/>
    <w:rsid w:val="00DD1989"/>
    <w:rsid w:val="00DD198E"/>
    <w:rsid w:val="00DD22B8"/>
    <w:rsid w:val="00DD2FE3"/>
    <w:rsid w:val="00DE2EE0"/>
    <w:rsid w:val="00DE3276"/>
    <w:rsid w:val="00DE34A5"/>
    <w:rsid w:val="00DE50CA"/>
    <w:rsid w:val="00DE5AD2"/>
    <w:rsid w:val="00DE79B9"/>
    <w:rsid w:val="00DF05F0"/>
    <w:rsid w:val="00DF1D94"/>
    <w:rsid w:val="00DF2B4C"/>
    <w:rsid w:val="00DF4158"/>
    <w:rsid w:val="00DF5C0A"/>
    <w:rsid w:val="00DF6D5C"/>
    <w:rsid w:val="00DF71AA"/>
    <w:rsid w:val="00DF7C63"/>
    <w:rsid w:val="00E00023"/>
    <w:rsid w:val="00E00AE4"/>
    <w:rsid w:val="00E00D15"/>
    <w:rsid w:val="00E0143C"/>
    <w:rsid w:val="00E01C92"/>
    <w:rsid w:val="00E02813"/>
    <w:rsid w:val="00E136D5"/>
    <w:rsid w:val="00E1486E"/>
    <w:rsid w:val="00E22C44"/>
    <w:rsid w:val="00E27531"/>
    <w:rsid w:val="00E300B9"/>
    <w:rsid w:val="00E30852"/>
    <w:rsid w:val="00E322B5"/>
    <w:rsid w:val="00E324A7"/>
    <w:rsid w:val="00E3485A"/>
    <w:rsid w:val="00E352C0"/>
    <w:rsid w:val="00E45DD8"/>
    <w:rsid w:val="00E465C3"/>
    <w:rsid w:val="00E465F8"/>
    <w:rsid w:val="00E46A5D"/>
    <w:rsid w:val="00E46F50"/>
    <w:rsid w:val="00E516FE"/>
    <w:rsid w:val="00E5263E"/>
    <w:rsid w:val="00E55686"/>
    <w:rsid w:val="00E55FF0"/>
    <w:rsid w:val="00E633F5"/>
    <w:rsid w:val="00E63FA3"/>
    <w:rsid w:val="00E64D70"/>
    <w:rsid w:val="00E738A0"/>
    <w:rsid w:val="00E73A0B"/>
    <w:rsid w:val="00E76950"/>
    <w:rsid w:val="00E77DE6"/>
    <w:rsid w:val="00E80FC3"/>
    <w:rsid w:val="00E81C73"/>
    <w:rsid w:val="00E831A1"/>
    <w:rsid w:val="00E83D83"/>
    <w:rsid w:val="00E87615"/>
    <w:rsid w:val="00E92830"/>
    <w:rsid w:val="00E93DE1"/>
    <w:rsid w:val="00E96DCB"/>
    <w:rsid w:val="00EA042F"/>
    <w:rsid w:val="00EA07C9"/>
    <w:rsid w:val="00EA13E7"/>
    <w:rsid w:val="00EA159F"/>
    <w:rsid w:val="00EA1B84"/>
    <w:rsid w:val="00EA1CF1"/>
    <w:rsid w:val="00EA1F97"/>
    <w:rsid w:val="00EA21C3"/>
    <w:rsid w:val="00EB166B"/>
    <w:rsid w:val="00EB2F0F"/>
    <w:rsid w:val="00EB5E98"/>
    <w:rsid w:val="00EB60F4"/>
    <w:rsid w:val="00EB6712"/>
    <w:rsid w:val="00EB6DFB"/>
    <w:rsid w:val="00EB7832"/>
    <w:rsid w:val="00EB79E3"/>
    <w:rsid w:val="00EC33FA"/>
    <w:rsid w:val="00EC3BAF"/>
    <w:rsid w:val="00EC4609"/>
    <w:rsid w:val="00EC4A07"/>
    <w:rsid w:val="00EC57A1"/>
    <w:rsid w:val="00EC59AC"/>
    <w:rsid w:val="00ED2B87"/>
    <w:rsid w:val="00ED5AB8"/>
    <w:rsid w:val="00ED5C76"/>
    <w:rsid w:val="00ED65B7"/>
    <w:rsid w:val="00ED6BA8"/>
    <w:rsid w:val="00ED78D6"/>
    <w:rsid w:val="00EE0308"/>
    <w:rsid w:val="00EE06A1"/>
    <w:rsid w:val="00EE258A"/>
    <w:rsid w:val="00EE2991"/>
    <w:rsid w:val="00EE2F39"/>
    <w:rsid w:val="00EE34D3"/>
    <w:rsid w:val="00EE6BD9"/>
    <w:rsid w:val="00EE7204"/>
    <w:rsid w:val="00EF0727"/>
    <w:rsid w:val="00EF0764"/>
    <w:rsid w:val="00EF0D8C"/>
    <w:rsid w:val="00EF2FAE"/>
    <w:rsid w:val="00EF4F21"/>
    <w:rsid w:val="00F07127"/>
    <w:rsid w:val="00F0726F"/>
    <w:rsid w:val="00F075F2"/>
    <w:rsid w:val="00F1316F"/>
    <w:rsid w:val="00F134F4"/>
    <w:rsid w:val="00F13C0C"/>
    <w:rsid w:val="00F15266"/>
    <w:rsid w:val="00F153A1"/>
    <w:rsid w:val="00F157CD"/>
    <w:rsid w:val="00F172CD"/>
    <w:rsid w:val="00F17D06"/>
    <w:rsid w:val="00F20ADA"/>
    <w:rsid w:val="00F21019"/>
    <w:rsid w:val="00F22E85"/>
    <w:rsid w:val="00F22FDB"/>
    <w:rsid w:val="00F248AD"/>
    <w:rsid w:val="00F26ED8"/>
    <w:rsid w:val="00F27918"/>
    <w:rsid w:val="00F31161"/>
    <w:rsid w:val="00F32159"/>
    <w:rsid w:val="00F32A04"/>
    <w:rsid w:val="00F33317"/>
    <w:rsid w:val="00F3499E"/>
    <w:rsid w:val="00F36061"/>
    <w:rsid w:val="00F3633D"/>
    <w:rsid w:val="00F36CE5"/>
    <w:rsid w:val="00F408B7"/>
    <w:rsid w:val="00F41EBA"/>
    <w:rsid w:val="00F4218B"/>
    <w:rsid w:val="00F43160"/>
    <w:rsid w:val="00F43321"/>
    <w:rsid w:val="00F44970"/>
    <w:rsid w:val="00F44B92"/>
    <w:rsid w:val="00F45579"/>
    <w:rsid w:val="00F50E22"/>
    <w:rsid w:val="00F526E2"/>
    <w:rsid w:val="00F5346C"/>
    <w:rsid w:val="00F54257"/>
    <w:rsid w:val="00F56664"/>
    <w:rsid w:val="00F56A46"/>
    <w:rsid w:val="00F56CDD"/>
    <w:rsid w:val="00F635EA"/>
    <w:rsid w:val="00F64C69"/>
    <w:rsid w:val="00F65991"/>
    <w:rsid w:val="00F67A96"/>
    <w:rsid w:val="00F711B6"/>
    <w:rsid w:val="00F71DA6"/>
    <w:rsid w:val="00F726AC"/>
    <w:rsid w:val="00F73BDD"/>
    <w:rsid w:val="00F7424C"/>
    <w:rsid w:val="00F75391"/>
    <w:rsid w:val="00F824D5"/>
    <w:rsid w:val="00FA1AE4"/>
    <w:rsid w:val="00FA1C36"/>
    <w:rsid w:val="00FA2364"/>
    <w:rsid w:val="00FA3EAB"/>
    <w:rsid w:val="00FA4E51"/>
    <w:rsid w:val="00FA6854"/>
    <w:rsid w:val="00FA6EA4"/>
    <w:rsid w:val="00FB05C5"/>
    <w:rsid w:val="00FB2E75"/>
    <w:rsid w:val="00FB3D5D"/>
    <w:rsid w:val="00FB4C9B"/>
    <w:rsid w:val="00FB607F"/>
    <w:rsid w:val="00FB6F4E"/>
    <w:rsid w:val="00FC028B"/>
    <w:rsid w:val="00FC14F7"/>
    <w:rsid w:val="00FC2FEA"/>
    <w:rsid w:val="00FC503B"/>
    <w:rsid w:val="00FC5CBF"/>
    <w:rsid w:val="00FC7DE7"/>
    <w:rsid w:val="00FD2E4D"/>
    <w:rsid w:val="00FD55A7"/>
    <w:rsid w:val="00FE023A"/>
    <w:rsid w:val="00FE16F6"/>
    <w:rsid w:val="00FE1E96"/>
    <w:rsid w:val="00FE2302"/>
    <w:rsid w:val="00FE3EE9"/>
    <w:rsid w:val="00FE6460"/>
    <w:rsid w:val="00FE6D11"/>
    <w:rsid w:val="00FF2A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8F440C"/>
  <w15:docId w15:val="{99928993-93BA-475B-9D7F-33C58B310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C92938"/>
    <w:pPr>
      <w:spacing w:before="80" w:after="120"/>
      <w:ind w:left="142"/>
    </w:pPr>
    <w:rPr>
      <w:rFonts w:ascii="Foco Light" w:hAnsi="Foco Light"/>
      <w:color w:val="283040"/>
      <w:sz w:val="22"/>
      <w:szCs w:val="24"/>
      <w:lang w:val="en-US"/>
    </w:rPr>
  </w:style>
  <w:style w:type="paragraph" w:styleId="Heading1">
    <w:name w:val="heading 1"/>
    <w:basedOn w:val="Normal"/>
    <w:next w:val="BodyStandardText"/>
    <w:qFormat/>
    <w:rsid w:val="00994416"/>
    <w:pPr>
      <w:keepNext/>
      <w:numPr>
        <w:numId w:val="3"/>
      </w:numPr>
      <w:spacing w:before="240" w:after="160"/>
      <w:outlineLvl w:val="0"/>
    </w:pPr>
    <w:rPr>
      <w:rFonts w:ascii="Arial" w:hAnsi="Arial"/>
      <w:b/>
      <w:kern w:val="28"/>
      <w:sz w:val="28"/>
    </w:rPr>
  </w:style>
  <w:style w:type="paragraph" w:styleId="Heading2">
    <w:name w:val="heading 2"/>
    <w:basedOn w:val="Heading1"/>
    <w:next w:val="BodyStandardText"/>
    <w:qFormat/>
    <w:rsid w:val="00864600"/>
    <w:pPr>
      <w:numPr>
        <w:numId w:val="5"/>
      </w:numPr>
      <w:outlineLvl w:val="1"/>
    </w:pPr>
    <w:rPr>
      <w:rFonts w:ascii="Foco" w:hAnsi="Foco"/>
    </w:rPr>
  </w:style>
  <w:style w:type="paragraph" w:styleId="Heading3">
    <w:name w:val="heading 3"/>
    <w:basedOn w:val="Normal"/>
    <w:next w:val="BodyStandardText"/>
    <w:qFormat/>
    <w:rsid w:val="007F3455"/>
    <w:pPr>
      <w:keepNext/>
      <w:numPr>
        <w:ilvl w:val="1"/>
        <w:numId w:val="3"/>
      </w:numPr>
      <w:spacing w:before="240" w:after="160"/>
      <w:outlineLvl w:val="2"/>
    </w:pPr>
    <w:rPr>
      <w:rFonts w:ascii="Foco" w:hAnsi="Foco"/>
      <w:b/>
      <w:bCs/>
      <w:color w:val="auto"/>
      <w:sz w:val="28"/>
      <w:szCs w:val="28"/>
    </w:rPr>
  </w:style>
  <w:style w:type="paragraph" w:styleId="Heading4">
    <w:name w:val="heading 4"/>
    <w:basedOn w:val="Heading3"/>
    <w:next w:val="BodyStandardText"/>
    <w:qFormat/>
    <w:rsid w:val="00F45579"/>
    <w:pPr>
      <w:numPr>
        <w:ilvl w:val="0"/>
        <w:numId w:val="10"/>
      </w:numPr>
      <w:spacing w:before="120"/>
      <w:ind w:left="499" w:hanging="357"/>
      <w:outlineLvl w:val="3"/>
    </w:pPr>
    <w:rPr>
      <w:rFonts w:cs="Tahoma"/>
      <w:b w:val="0"/>
      <w:bCs w:val="0"/>
      <w:sz w:val="24"/>
    </w:rPr>
  </w:style>
  <w:style w:type="paragraph" w:styleId="Heading5">
    <w:name w:val="heading 5"/>
    <w:basedOn w:val="Normal"/>
    <w:next w:val="Normal"/>
    <w:qFormat/>
    <w:pPr>
      <w:keepNext/>
      <w:spacing w:before="120"/>
      <w:outlineLvl w:val="4"/>
    </w:pPr>
    <w:rPr>
      <w:rFonts w:cs="Tahoma"/>
      <w:bCs/>
      <w:i/>
    </w:rPr>
  </w:style>
  <w:style w:type="paragraph" w:styleId="Heading6">
    <w:name w:val="heading 6"/>
    <w:basedOn w:val="Normal"/>
    <w:next w:val="Normal"/>
    <w:qFormat/>
    <w:pPr>
      <w:keepNext/>
      <w:numPr>
        <w:ilvl w:val="5"/>
        <w:numId w:val="1"/>
      </w:numPr>
      <w:jc w:val="center"/>
      <w:outlineLvl w:val="5"/>
    </w:pPr>
    <w:rPr>
      <w:rFonts w:ascii="Arial Black" w:hAnsi="Arial Black" w:cs="Tahoma"/>
      <w:b/>
      <w:bCs/>
      <w:color w:val="999999"/>
      <w:sz w:val="72"/>
    </w:rPr>
  </w:style>
  <w:style w:type="paragraph" w:styleId="Heading7">
    <w:name w:val="heading 7"/>
    <w:basedOn w:val="Normal"/>
    <w:next w:val="Normal"/>
    <w:qFormat/>
    <w:pPr>
      <w:keepNext/>
      <w:numPr>
        <w:ilvl w:val="6"/>
        <w:numId w:val="1"/>
      </w:numPr>
      <w:outlineLvl w:val="6"/>
    </w:pPr>
    <w:rPr>
      <w:rFonts w:ascii="Arial" w:hAnsi="Arial" w:cs="Arial"/>
      <w:b/>
      <w:bCs/>
      <w:sz w:val="52"/>
      <w:lang w:val="en-ZA"/>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StandardText">
    <w:name w:val="Body Standard Text"/>
    <w:basedOn w:val="Normal"/>
    <w:link w:val="BodyStandardTextChar1"/>
    <w:rsid w:val="00FA1AE4"/>
  </w:style>
  <w:style w:type="character" w:customStyle="1" w:styleId="BodyStandardTextChar1">
    <w:name w:val="Body Standard Text Char1"/>
    <w:link w:val="BodyStandardText"/>
    <w:rsid w:val="00FA1AE4"/>
    <w:rPr>
      <w:rFonts w:ascii="Arial" w:hAnsi="Arial"/>
      <w:lang w:val="en-GB" w:eastAsia="en-US" w:bidi="ar-SA"/>
    </w:rPr>
  </w:style>
  <w:style w:type="character" w:styleId="Hyperlink">
    <w:name w:val="Hyperlink"/>
    <w:uiPriority w:val="99"/>
    <w:rPr>
      <w:color w:val="0000FF"/>
      <w:u w:val="singl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rsid w:val="00CC448E"/>
    <w:pPr>
      <w:tabs>
        <w:tab w:val="center" w:pos="4320"/>
        <w:tab w:val="right" w:pos="8640"/>
      </w:tabs>
      <w:jc w:val="center"/>
    </w:pPr>
    <w:rPr>
      <w:sz w:val="16"/>
    </w:rPr>
  </w:style>
  <w:style w:type="paragraph" w:styleId="BodyTextIndent">
    <w:name w:val="Body Text Indent"/>
    <w:basedOn w:val="Normal"/>
    <w:pPr>
      <w:ind w:left="2832"/>
    </w:pPr>
    <w:rPr>
      <w:rFonts w:ascii="Tahoma" w:hAnsi="Tahoma" w:cs="Tahoma"/>
      <w:b/>
      <w:bCs/>
      <w:color w:val="999999"/>
      <w:sz w:val="72"/>
    </w:rPr>
  </w:style>
  <w:style w:type="character" w:styleId="FollowedHyperlink">
    <w:name w:val="FollowedHyperlink"/>
    <w:rPr>
      <w:color w:val="800080"/>
      <w:u w:val="single"/>
    </w:rPr>
  </w:style>
  <w:style w:type="paragraph" w:customStyle="1" w:styleId="Ballontekst">
    <w:name w:val="Ballonteks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customStyle="1" w:styleId="Onderwerpvanopmerking">
    <w:name w:val="Onderwerp van opmerking"/>
    <w:basedOn w:val="CommentText"/>
    <w:next w:val="CommentText"/>
    <w:semiHidden/>
    <w:rPr>
      <w:b/>
      <w:bCs/>
    </w:rPr>
  </w:style>
  <w:style w:type="paragraph" w:styleId="TOC1">
    <w:name w:val="toc 1"/>
    <w:basedOn w:val="Normal"/>
    <w:next w:val="Normal"/>
    <w:autoRedefine/>
    <w:uiPriority w:val="39"/>
    <w:qFormat/>
    <w:pPr>
      <w:spacing w:before="120" w:after="0"/>
    </w:pPr>
    <w:rPr>
      <w:rFonts w:asciiTheme="majorHAnsi" w:hAnsiTheme="majorHAnsi"/>
      <w:b/>
      <w:bCs/>
      <w:color w:val="548DD4"/>
      <w:sz w:val="24"/>
    </w:rPr>
  </w:style>
  <w:style w:type="character" w:styleId="PageNumber">
    <w:name w:val="page number"/>
    <w:basedOn w:val="DefaultParagraphFont"/>
  </w:style>
  <w:style w:type="paragraph" w:styleId="FootnoteText">
    <w:name w:val="footnote text"/>
    <w:basedOn w:val="Normal"/>
    <w:semiHidden/>
  </w:style>
  <w:style w:type="paragraph" w:customStyle="1" w:styleId="BulletText">
    <w:name w:val="Bullet Text"/>
    <w:basedOn w:val="Normal"/>
    <w:pPr>
      <w:numPr>
        <w:numId w:val="2"/>
      </w:numPr>
      <w:spacing w:after="20" w:line="312" w:lineRule="auto"/>
    </w:pPr>
    <w:rPr>
      <w:rFonts w:cs="Arial"/>
    </w:rPr>
  </w:style>
  <w:style w:type="paragraph" w:customStyle="1" w:styleId="TableBodyText">
    <w:name w:val="Table Body Text"/>
    <w:basedOn w:val="Normal"/>
    <w:pPr>
      <w:spacing w:before="60" w:after="40" w:line="264" w:lineRule="auto"/>
    </w:pPr>
    <w:rPr>
      <w:position w:val="-6"/>
    </w:rPr>
  </w:style>
  <w:style w:type="paragraph" w:customStyle="1" w:styleId="TableHeading">
    <w:name w:val="Table Heading"/>
    <w:basedOn w:val="TableBodyText"/>
    <w:rPr>
      <w:b/>
      <w:bCs/>
      <w:color w:val="FFFFFF"/>
    </w:rPr>
  </w:style>
  <w:style w:type="paragraph" w:customStyle="1" w:styleId="TableBulletText">
    <w:name w:val="Table Bullet Text"/>
    <w:basedOn w:val="BulletText"/>
    <w:pPr>
      <w:numPr>
        <w:numId w:val="4"/>
      </w:numPr>
      <w:spacing w:before="60" w:line="264" w:lineRule="auto"/>
    </w:pPr>
  </w:style>
  <w:style w:type="character" w:styleId="FootnoteReference">
    <w:name w:val="footnote reference"/>
    <w:semiHidden/>
    <w:rPr>
      <w:vertAlign w:val="superscript"/>
    </w:rPr>
  </w:style>
  <w:style w:type="paragraph" w:styleId="TOC2">
    <w:name w:val="toc 2"/>
    <w:basedOn w:val="Normal"/>
    <w:next w:val="Normal"/>
    <w:autoRedefine/>
    <w:uiPriority w:val="39"/>
    <w:qFormat/>
    <w:pPr>
      <w:spacing w:before="0" w:after="0"/>
    </w:pPr>
    <w:rPr>
      <w:rFonts w:asciiTheme="minorHAnsi" w:hAnsiTheme="minorHAnsi"/>
      <w:szCs w:val="22"/>
    </w:rPr>
  </w:style>
  <w:style w:type="paragraph" w:styleId="TOC3">
    <w:name w:val="toc 3"/>
    <w:basedOn w:val="Normal"/>
    <w:next w:val="Normal"/>
    <w:autoRedefine/>
    <w:uiPriority w:val="39"/>
    <w:qFormat/>
    <w:pPr>
      <w:spacing w:before="0" w:after="0"/>
      <w:ind w:left="220"/>
    </w:pPr>
    <w:rPr>
      <w:rFonts w:asciiTheme="minorHAnsi" w:hAnsiTheme="minorHAnsi"/>
      <w:i/>
      <w:iCs/>
      <w:szCs w:val="22"/>
    </w:rPr>
  </w:style>
  <w:style w:type="paragraph" w:styleId="TOC4">
    <w:name w:val="toc 4"/>
    <w:basedOn w:val="Normal"/>
    <w:next w:val="Normal"/>
    <w:autoRedefine/>
    <w:semiHidden/>
    <w:pPr>
      <w:pBdr>
        <w:between w:val="double" w:sz="6" w:space="0" w:color="auto"/>
      </w:pBdr>
      <w:spacing w:before="0" w:after="0"/>
      <w:ind w:left="440"/>
    </w:pPr>
    <w:rPr>
      <w:rFonts w:asciiTheme="minorHAnsi" w:hAnsiTheme="minorHAnsi"/>
      <w:sz w:val="20"/>
      <w:szCs w:val="20"/>
    </w:rPr>
  </w:style>
  <w:style w:type="paragraph" w:styleId="TOC5">
    <w:name w:val="toc 5"/>
    <w:basedOn w:val="Normal"/>
    <w:next w:val="Normal"/>
    <w:autoRedefine/>
    <w:semiHidden/>
    <w:pPr>
      <w:pBdr>
        <w:between w:val="double" w:sz="6" w:space="0" w:color="auto"/>
      </w:pBdr>
      <w:spacing w:before="0" w:after="0"/>
      <w:ind w:left="660"/>
    </w:pPr>
    <w:rPr>
      <w:rFonts w:asciiTheme="minorHAnsi" w:hAnsiTheme="minorHAnsi"/>
      <w:sz w:val="20"/>
      <w:szCs w:val="20"/>
    </w:rPr>
  </w:style>
  <w:style w:type="paragraph" w:styleId="TOC6">
    <w:name w:val="toc 6"/>
    <w:basedOn w:val="Normal"/>
    <w:next w:val="Normal"/>
    <w:autoRedefine/>
    <w:semiHidden/>
    <w:pPr>
      <w:pBdr>
        <w:between w:val="double" w:sz="6" w:space="0" w:color="auto"/>
      </w:pBdr>
      <w:spacing w:before="0" w:after="0"/>
      <w:ind w:left="880"/>
    </w:pPr>
    <w:rPr>
      <w:rFonts w:asciiTheme="minorHAnsi" w:hAnsiTheme="minorHAnsi"/>
      <w:sz w:val="20"/>
      <w:szCs w:val="20"/>
    </w:rPr>
  </w:style>
  <w:style w:type="paragraph" w:styleId="TOC7">
    <w:name w:val="toc 7"/>
    <w:basedOn w:val="Normal"/>
    <w:next w:val="Normal"/>
    <w:autoRedefine/>
    <w:semiHidden/>
    <w:pPr>
      <w:pBdr>
        <w:between w:val="double" w:sz="6" w:space="0" w:color="auto"/>
      </w:pBdr>
      <w:spacing w:before="0" w:after="0"/>
      <w:ind w:left="1100"/>
    </w:pPr>
    <w:rPr>
      <w:rFonts w:asciiTheme="minorHAnsi" w:hAnsiTheme="minorHAnsi"/>
      <w:sz w:val="20"/>
      <w:szCs w:val="20"/>
    </w:rPr>
  </w:style>
  <w:style w:type="paragraph" w:styleId="TOC8">
    <w:name w:val="toc 8"/>
    <w:basedOn w:val="Normal"/>
    <w:next w:val="Normal"/>
    <w:autoRedefine/>
    <w:semiHidden/>
    <w:pPr>
      <w:pBdr>
        <w:between w:val="double" w:sz="6" w:space="0" w:color="auto"/>
      </w:pBdr>
      <w:spacing w:before="0" w:after="0"/>
      <w:ind w:left="1320"/>
    </w:pPr>
    <w:rPr>
      <w:rFonts w:asciiTheme="minorHAnsi" w:hAnsiTheme="minorHAnsi"/>
      <w:sz w:val="20"/>
      <w:szCs w:val="20"/>
    </w:rPr>
  </w:style>
  <w:style w:type="paragraph" w:styleId="TOC9">
    <w:name w:val="toc 9"/>
    <w:basedOn w:val="Normal"/>
    <w:next w:val="Normal"/>
    <w:autoRedefine/>
    <w:semiHidden/>
    <w:pPr>
      <w:pBdr>
        <w:between w:val="double" w:sz="6" w:space="0" w:color="auto"/>
      </w:pBdr>
      <w:spacing w:before="0" w:after="0"/>
      <w:ind w:left="1540"/>
    </w:pPr>
    <w:rPr>
      <w:rFonts w:asciiTheme="minorHAnsi" w:hAnsiTheme="minorHAnsi"/>
      <w:sz w:val="20"/>
      <w:szCs w:val="20"/>
    </w:rPr>
  </w:style>
  <w:style w:type="character" w:customStyle="1" w:styleId="entry2right1">
    <w:name w:val="entry2right1"/>
    <w:rPr>
      <w:rFonts w:ascii="Verdana" w:hAnsi="Verdana" w:hint="default"/>
      <w:b w:val="0"/>
      <w:bCs w:val="0"/>
      <w:i w:val="0"/>
      <w:iCs w:val="0"/>
      <w:color w:val="4A4A4A"/>
      <w:sz w:val="16"/>
      <w:szCs w:val="16"/>
    </w:rPr>
  </w:style>
  <w:style w:type="paragraph" w:styleId="Caption">
    <w:name w:val="caption"/>
    <w:basedOn w:val="Normal"/>
    <w:next w:val="Normal"/>
    <w:qFormat/>
    <w:rsid w:val="00FA1AE4"/>
    <w:pPr>
      <w:spacing w:before="120" w:after="160"/>
    </w:pPr>
    <w:rPr>
      <w:i/>
    </w:rPr>
  </w:style>
  <w:style w:type="paragraph" w:customStyle="1" w:styleId="HeadingRisk">
    <w:name w:val="Heading Risk"/>
    <w:basedOn w:val="Heading3"/>
    <w:rPr>
      <w:lang w:val="en-ZA"/>
    </w:rPr>
  </w:style>
  <w:style w:type="character" w:customStyle="1" w:styleId="BodyStandardTextChar">
    <w:name w:val="Body Standard Text Char"/>
    <w:rPr>
      <w:rFonts w:ascii="Arial" w:hAnsi="Arial"/>
      <w:lang w:val="en-GB" w:eastAsia="en-US" w:bidi="ar-SA"/>
    </w:rPr>
  </w:style>
  <w:style w:type="paragraph" w:styleId="BalloonText">
    <w:name w:val="Balloon Text"/>
    <w:basedOn w:val="Normal"/>
    <w:semiHidden/>
    <w:rPr>
      <w:rFonts w:ascii="Tahoma" w:hAnsi="Tahoma" w:cs="Tahoma"/>
      <w:sz w:val="16"/>
      <w:szCs w:val="16"/>
    </w:rPr>
  </w:style>
  <w:style w:type="paragraph" w:customStyle="1" w:styleId="BodyStandardProgramCode">
    <w:name w:val="Body Standard Program Code"/>
    <w:basedOn w:val="BodyStandardText"/>
    <w:rPr>
      <w:rFonts w:ascii="Courier New" w:hAnsi="Courier New"/>
    </w:rPr>
  </w:style>
  <w:style w:type="character" w:customStyle="1" w:styleId="BodyStandardProgramCodeCharChar">
    <w:name w:val="Body Standard Program Code Char Char"/>
    <w:rPr>
      <w:rFonts w:ascii="Courier New" w:hAnsi="Courier New"/>
      <w:lang w:val="en-GB" w:eastAsia="en-US" w:bidi="ar-SA"/>
    </w:rPr>
  </w:style>
  <w:style w:type="character" w:customStyle="1" w:styleId="BulletTextCharChar">
    <w:name w:val="Bullet Text Char Char"/>
    <w:rPr>
      <w:rFonts w:ascii="Arial" w:hAnsi="Arial" w:cs="Arial"/>
      <w:lang w:val="en-GB" w:eastAsia="en-US" w:bidi="ar-SA"/>
    </w:rPr>
  </w:style>
  <w:style w:type="paragraph" w:styleId="PlainText">
    <w:name w:val="Plain Text"/>
    <w:basedOn w:val="Normal"/>
    <w:rPr>
      <w:rFonts w:ascii="Tahoma" w:hAnsi="Tahoma"/>
    </w:rPr>
  </w:style>
  <w:style w:type="paragraph" w:styleId="BodyText">
    <w:name w:val="Body Text"/>
    <w:basedOn w:val="Normal"/>
    <w:link w:val="BodyTextChar"/>
  </w:style>
  <w:style w:type="character" w:styleId="HTMLCode">
    <w:name w:val="HTML Code"/>
    <w:rPr>
      <w:rFonts w:ascii="Courier New" w:eastAsia="Times New Roman" w:hAnsi="Courier New" w:cs="Courier New"/>
      <w:sz w:val="20"/>
      <w:szCs w:val="20"/>
    </w:rPr>
  </w:style>
  <w:style w:type="paragraph" w:styleId="NormalWeb">
    <w:name w:val="Normal (Web)"/>
    <w:basedOn w:val="Normal"/>
    <w:uiPriority w:val="99"/>
    <w:pPr>
      <w:spacing w:before="100" w:beforeAutospacing="1" w:after="100" w:afterAutospacing="1"/>
    </w:pPr>
    <w:rPr>
      <w:rFonts w:ascii="Times New Roman" w:hAnsi="Times New Roman"/>
      <w:sz w:val="24"/>
    </w:rPr>
  </w:style>
  <w:style w:type="table" w:styleId="TableGrid">
    <w:name w:val="Table Grid"/>
    <w:basedOn w:val="TableNormal"/>
    <w:rsid w:val="00835D3A"/>
    <w:pPr>
      <w:spacing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rPr>
      <w:rFonts w:ascii="Arial" w:hAnsi="Arial"/>
      <w:b/>
      <w:lang w:val="en-GB" w:eastAsia="en-US" w:bidi="ar-SA"/>
    </w:rPr>
  </w:style>
  <w:style w:type="character" w:customStyle="1" w:styleId="BulletTextChar">
    <w:name w:val="Bullet Text Char"/>
    <w:rPr>
      <w:rFonts w:ascii="Arial" w:hAnsi="Arial" w:cs="Arial"/>
      <w:lang w:val="en-ZA" w:eastAsia="en-US" w:bidi="ar-SA"/>
    </w:rPr>
  </w:style>
  <w:style w:type="character" w:styleId="HTMLDefinition">
    <w:name w:val="HTML Definition"/>
    <w:rPr>
      <w:i/>
      <w:iCs/>
    </w:rPr>
  </w:style>
  <w:style w:type="table" w:customStyle="1" w:styleId="TableRiscure">
    <w:name w:val="Table Riscure"/>
    <w:basedOn w:val="TableGrid"/>
    <w:rsid w:val="00F44B92"/>
    <w:rPr>
      <w:rFonts w:ascii="Arial" w:hAnsi="Arial"/>
    </w:rPr>
    <w:tblPr/>
    <w:tblStylePr w:type="firstRow">
      <w:rPr>
        <w:rFonts w:ascii="Symbol" w:hAnsi="Symbol"/>
        <w:b/>
        <w:color w:val="FFFFFF"/>
        <w:sz w:val="20"/>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666666"/>
      </w:tcPr>
    </w:tblStylePr>
  </w:style>
  <w:style w:type="paragraph" w:customStyle="1" w:styleId="WW-PlainText">
    <w:name w:val="WW-Plain Text"/>
    <w:basedOn w:val="Normal"/>
    <w:rsid w:val="006C4BA7"/>
    <w:pPr>
      <w:suppressAutoHyphens/>
    </w:pPr>
    <w:rPr>
      <w:rFonts w:ascii="Courier New" w:hAnsi="Courier New"/>
      <w:lang w:eastAsia="ar-SA"/>
    </w:rPr>
  </w:style>
  <w:style w:type="character" w:customStyle="1" w:styleId="WW8Num2z0">
    <w:name w:val="WW8Num2z0"/>
    <w:rsid w:val="001F0588"/>
    <w:rPr>
      <w:rFonts w:ascii="Wingdings" w:hAnsi="Wingdings" w:cs="StarSymbol"/>
      <w:sz w:val="18"/>
      <w:szCs w:val="18"/>
    </w:rPr>
  </w:style>
  <w:style w:type="character" w:customStyle="1" w:styleId="WW8Num2z1">
    <w:name w:val="WW8Num2z1"/>
    <w:rsid w:val="001F0588"/>
    <w:rPr>
      <w:rFonts w:ascii="Wingdings 2" w:hAnsi="Wingdings 2" w:cs="StarSymbol"/>
      <w:sz w:val="18"/>
      <w:szCs w:val="18"/>
    </w:rPr>
  </w:style>
  <w:style w:type="character" w:customStyle="1" w:styleId="WW8Num2z2">
    <w:name w:val="WW8Num2z2"/>
    <w:rsid w:val="001F0588"/>
    <w:rPr>
      <w:rFonts w:ascii="StarSymbol" w:hAnsi="StarSymbol" w:cs="StarSymbol"/>
      <w:sz w:val="18"/>
      <w:szCs w:val="18"/>
    </w:rPr>
  </w:style>
  <w:style w:type="character" w:customStyle="1" w:styleId="Absatz-Standardschriftart">
    <w:name w:val="Absatz-Standardschriftart"/>
    <w:rsid w:val="001F0588"/>
  </w:style>
  <w:style w:type="character" w:customStyle="1" w:styleId="WW-Absatz-Standardschriftart">
    <w:name w:val="WW-Absatz-Standardschriftart"/>
    <w:rsid w:val="001F0588"/>
  </w:style>
  <w:style w:type="character" w:customStyle="1" w:styleId="WW-Absatz-Standardschriftart1">
    <w:name w:val="WW-Absatz-Standardschriftart1"/>
    <w:rsid w:val="001F0588"/>
  </w:style>
  <w:style w:type="character" w:customStyle="1" w:styleId="WW-Absatz-Standardschriftart11">
    <w:name w:val="WW-Absatz-Standardschriftart11"/>
    <w:rsid w:val="001F0588"/>
  </w:style>
  <w:style w:type="character" w:customStyle="1" w:styleId="WW-Absatz-Standardschriftart111">
    <w:name w:val="WW-Absatz-Standardschriftart111"/>
    <w:rsid w:val="001F0588"/>
  </w:style>
  <w:style w:type="character" w:customStyle="1" w:styleId="WW-Absatz-Standardschriftart1111">
    <w:name w:val="WW-Absatz-Standardschriftart1111"/>
    <w:rsid w:val="001F0588"/>
  </w:style>
  <w:style w:type="character" w:customStyle="1" w:styleId="WW-Absatz-Standardschriftart11111">
    <w:name w:val="WW-Absatz-Standardschriftart11111"/>
    <w:rsid w:val="001F0588"/>
  </w:style>
  <w:style w:type="character" w:customStyle="1" w:styleId="WW-Absatz-Standardschriftart111111">
    <w:name w:val="WW-Absatz-Standardschriftart111111"/>
    <w:rsid w:val="001F0588"/>
  </w:style>
  <w:style w:type="character" w:customStyle="1" w:styleId="WW-Absatz-Standardschriftart1111111">
    <w:name w:val="WW-Absatz-Standardschriftart1111111"/>
    <w:rsid w:val="001F0588"/>
  </w:style>
  <w:style w:type="character" w:customStyle="1" w:styleId="Bullets">
    <w:name w:val="Bullets"/>
    <w:rsid w:val="001F0588"/>
    <w:rPr>
      <w:rFonts w:ascii="StarSymbol" w:eastAsia="StarSymbol" w:hAnsi="StarSymbol" w:cs="StarSymbol"/>
      <w:sz w:val="18"/>
      <w:szCs w:val="18"/>
    </w:rPr>
  </w:style>
  <w:style w:type="paragraph" w:customStyle="1" w:styleId="Heading">
    <w:name w:val="Heading"/>
    <w:basedOn w:val="Normal"/>
    <w:next w:val="BodyText"/>
    <w:rsid w:val="001F0588"/>
    <w:pPr>
      <w:keepNext/>
      <w:spacing w:before="240"/>
    </w:pPr>
    <w:rPr>
      <w:rFonts w:ascii="Nimbus Sans L" w:eastAsia="DejaVu LGC Sans" w:hAnsi="Nimbus Sans L" w:cs="DejaVu LGC Sans"/>
      <w:sz w:val="28"/>
      <w:szCs w:val="28"/>
    </w:rPr>
  </w:style>
  <w:style w:type="paragraph" w:styleId="List">
    <w:name w:val="List"/>
    <w:basedOn w:val="BodyText"/>
    <w:rsid w:val="001F0588"/>
    <w:rPr>
      <w:rFonts w:ascii="Times New Roman" w:hAnsi="Times New Roman"/>
      <w:sz w:val="24"/>
    </w:rPr>
  </w:style>
  <w:style w:type="paragraph" w:customStyle="1" w:styleId="Index">
    <w:name w:val="Index"/>
    <w:basedOn w:val="Normal"/>
    <w:rsid w:val="001F0588"/>
    <w:pPr>
      <w:suppressLineNumbers/>
    </w:pPr>
  </w:style>
  <w:style w:type="paragraph" w:customStyle="1" w:styleId="NormalLatinCourier">
    <w:name w:val="Normal + (Latin) Courier"/>
    <w:basedOn w:val="Normal"/>
    <w:rsid w:val="001F0588"/>
    <w:rPr>
      <w:rFonts w:ascii="Courier" w:hAnsi="Courier"/>
      <w:sz w:val="20"/>
      <w:szCs w:val="20"/>
    </w:rPr>
  </w:style>
  <w:style w:type="paragraph" w:customStyle="1" w:styleId="Java">
    <w:name w:val="Java"/>
    <w:basedOn w:val="Normal"/>
    <w:link w:val="JavaChar"/>
    <w:rsid w:val="001F0588"/>
    <w:rPr>
      <w:rFonts w:ascii="Courier" w:hAnsi="Courier"/>
      <w:sz w:val="20"/>
      <w:szCs w:val="20"/>
    </w:rPr>
  </w:style>
  <w:style w:type="character" w:customStyle="1" w:styleId="JavaChar">
    <w:name w:val="Java Char"/>
    <w:link w:val="Java"/>
    <w:rsid w:val="001F0588"/>
    <w:rPr>
      <w:rFonts w:ascii="Courier" w:hAnsi="Courier"/>
      <w:lang w:val="en-US" w:eastAsia="en-US" w:bidi="ar-SA"/>
    </w:rPr>
  </w:style>
  <w:style w:type="paragraph" w:customStyle="1" w:styleId="PreformattedText">
    <w:name w:val="Preformatted Text"/>
    <w:basedOn w:val="Normal"/>
    <w:rsid w:val="001F0588"/>
    <w:rPr>
      <w:rFonts w:ascii="Nimbus Mono L" w:eastAsia="Nimbus Mono L" w:hAnsi="Nimbus Mono L" w:cs="Nimbus Mono L"/>
      <w:sz w:val="20"/>
      <w:szCs w:val="20"/>
    </w:rPr>
  </w:style>
  <w:style w:type="table" w:styleId="TableTheme">
    <w:name w:val="Table Theme"/>
    <w:basedOn w:val="TableNormal"/>
    <w:rsid w:val="001F0588"/>
    <w:pPr>
      <w:widowControl w:val="0"/>
      <w:suppressAutoHyphens/>
    </w:pPr>
    <w:tblPr>
      <w:tblBorders>
        <w:top w:val="single" w:sz="4" w:space="0" w:color="CC3333"/>
        <w:left w:val="single" w:sz="4" w:space="0" w:color="CC3333"/>
        <w:bottom w:val="single" w:sz="4" w:space="0" w:color="CC3333"/>
        <w:right w:val="single" w:sz="4" w:space="0" w:color="CC3333"/>
        <w:insideH w:val="single" w:sz="4" w:space="0" w:color="CC3333"/>
        <w:insideV w:val="single" w:sz="4" w:space="0" w:color="CC3333"/>
      </w:tblBorders>
    </w:tblPr>
  </w:style>
  <w:style w:type="paragraph" w:customStyle="1" w:styleId="Abstract">
    <w:name w:val="Abstract"/>
    <w:basedOn w:val="Normal"/>
    <w:autoRedefine/>
    <w:qFormat/>
    <w:rsid w:val="000727A2"/>
    <w:pPr>
      <w:spacing w:line="360" w:lineRule="auto"/>
      <w:ind w:left="408" w:right="1332" w:firstLine="357"/>
    </w:pPr>
    <w:rPr>
      <w:b/>
      <w:i/>
      <w:color w:val="7D8500"/>
      <w:sz w:val="28"/>
      <w:szCs w:val="28"/>
    </w:rPr>
  </w:style>
  <w:style w:type="paragraph" w:customStyle="1" w:styleId="StyleAbstractLeft081Firstline0Right05">
    <w:name w:val="Style Abstract + Left:  0.81&quot; First line:  0&quot; Right:  0.5&quot;"/>
    <w:basedOn w:val="Abstract"/>
    <w:autoRedefine/>
    <w:rsid w:val="00722E00"/>
    <w:pPr>
      <w:ind w:left="720" w:right="803" w:firstLine="0"/>
    </w:pPr>
    <w:rPr>
      <w:szCs w:val="20"/>
    </w:rPr>
  </w:style>
  <w:style w:type="paragraph" w:customStyle="1" w:styleId="StyleJavaLeft013Right012BoxSinglesolidline">
    <w:name w:val="Style Java + Left:  0.13&quot; Right:  0.12&quot; Box: (Single solid line ..."/>
    <w:basedOn w:val="Java"/>
    <w:autoRedefine/>
    <w:rsid w:val="004428F0"/>
    <w:pPr>
      <w:pBdr>
        <w:top w:val="single" w:sz="4" w:space="1" w:color="auto"/>
        <w:left w:val="single" w:sz="4" w:space="4" w:color="auto"/>
        <w:bottom w:val="single" w:sz="4" w:space="1" w:color="auto"/>
        <w:right w:val="single" w:sz="4" w:space="4" w:color="auto"/>
      </w:pBdr>
      <w:shd w:val="clear" w:color="auto" w:fill="FFE599" w:themeFill="accent4" w:themeFillTint="66"/>
      <w:tabs>
        <w:tab w:val="left" w:pos="630"/>
        <w:tab w:val="left" w:pos="720"/>
        <w:tab w:val="left" w:pos="810"/>
        <w:tab w:val="left" w:pos="1440"/>
        <w:tab w:val="left" w:pos="1530"/>
      </w:tabs>
      <w:ind w:right="432"/>
    </w:pPr>
    <w:rPr>
      <w:sz w:val="18"/>
      <w:lang w:val="en-GB"/>
    </w:rPr>
  </w:style>
  <w:style w:type="paragraph" w:styleId="CommentSubject">
    <w:name w:val="annotation subject"/>
    <w:basedOn w:val="CommentText"/>
    <w:next w:val="CommentText"/>
    <w:semiHidden/>
    <w:rsid w:val="00AF72F1"/>
    <w:rPr>
      <w:b/>
      <w:bCs/>
      <w:szCs w:val="20"/>
    </w:rPr>
  </w:style>
  <w:style w:type="character" w:styleId="Strong">
    <w:name w:val="Strong"/>
    <w:qFormat/>
    <w:rsid w:val="009B5DB2"/>
    <w:rPr>
      <w:b/>
      <w:bCs/>
    </w:rPr>
  </w:style>
  <w:style w:type="character" w:customStyle="1" w:styleId="FooterChar">
    <w:name w:val="Footer Char"/>
    <w:link w:val="Footer"/>
    <w:uiPriority w:val="99"/>
    <w:rsid w:val="00CC448E"/>
    <w:rPr>
      <w:rFonts w:ascii="Foco Light" w:hAnsi="Foco Light"/>
      <w:noProof/>
      <w:color w:val="283040"/>
      <w:sz w:val="16"/>
      <w:szCs w:val="24"/>
    </w:rPr>
  </w:style>
  <w:style w:type="paragraph" w:customStyle="1" w:styleId="p1">
    <w:name w:val="p1"/>
    <w:basedOn w:val="Normal"/>
    <w:rsid w:val="00A46B5E"/>
    <w:rPr>
      <w:rFonts w:ascii="Times" w:hAnsi="Times"/>
      <w:color w:val="1F497D"/>
      <w:szCs w:val="22"/>
    </w:rPr>
  </w:style>
  <w:style w:type="paragraph" w:customStyle="1" w:styleId="p2">
    <w:name w:val="p2"/>
    <w:basedOn w:val="Normal"/>
    <w:rsid w:val="00A46B5E"/>
    <w:pPr>
      <w:shd w:val="clear" w:color="auto" w:fill="0000FF"/>
    </w:pPr>
    <w:rPr>
      <w:rFonts w:ascii="Times" w:hAnsi="Times"/>
      <w:color w:val="FFFFFF"/>
      <w:szCs w:val="22"/>
    </w:rPr>
  </w:style>
  <w:style w:type="character" w:customStyle="1" w:styleId="s1">
    <w:name w:val="s1"/>
    <w:basedOn w:val="DefaultParagraphFont"/>
    <w:rsid w:val="00A46B5E"/>
  </w:style>
  <w:style w:type="character" w:customStyle="1" w:styleId="BodyTextChar">
    <w:name w:val="Body Text Char"/>
    <w:basedOn w:val="DefaultParagraphFont"/>
    <w:link w:val="BodyText"/>
    <w:rsid w:val="00DF6D5C"/>
    <w:rPr>
      <w:rFonts w:ascii="Foco" w:hAnsi="Foco"/>
      <w:noProof/>
      <w:color w:val="283040"/>
      <w:sz w:val="22"/>
      <w:szCs w:val="24"/>
    </w:rPr>
  </w:style>
  <w:style w:type="paragraph" w:styleId="Title">
    <w:name w:val="Title"/>
    <w:basedOn w:val="Normal"/>
    <w:next w:val="Normal"/>
    <w:link w:val="TitleChar"/>
    <w:qFormat/>
    <w:rsid w:val="00B93C4B"/>
    <w:pPr>
      <w:spacing w:before="0"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rsid w:val="00B93C4B"/>
    <w:rPr>
      <w:rFonts w:ascii="Foco Light" w:eastAsiaTheme="majorEastAsia" w:hAnsi="Foco Light" w:cstheme="majorBidi"/>
      <w:noProof/>
      <w:color w:val="283040"/>
      <w:spacing w:val="-10"/>
      <w:kern w:val="28"/>
      <w:sz w:val="56"/>
      <w:szCs w:val="56"/>
    </w:rPr>
  </w:style>
  <w:style w:type="paragraph" w:customStyle="1" w:styleId="Footer1">
    <w:name w:val="Footer1"/>
    <w:autoRedefine/>
    <w:qFormat/>
    <w:rsid w:val="00BC7E68"/>
    <w:rPr>
      <w:rFonts w:ascii="Foco Light" w:hAnsi="Foco Light"/>
      <w:b/>
      <w:noProof/>
      <w:color w:val="5D7198"/>
      <w:sz w:val="16"/>
      <w:szCs w:val="16"/>
    </w:rPr>
  </w:style>
  <w:style w:type="paragraph" w:styleId="TOCHeading">
    <w:name w:val="TOC Heading"/>
    <w:basedOn w:val="Heading1"/>
    <w:next w:val="Normal"/>
    <w:uiPriority w:val="39"/>
    <w:unhideWhenUsed/>
    <w:qFormat/>
    <w:rsid w:val="001909B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Cs w:val="28"/>
      <w:lang w:eastAsia="en-US"/>
    </w:rPr>
  </w:style>
  <w:style w:type="paragraph" w:styleId="ListParagraph">
    <w:name w:val="List Paragraph"/>
    <w:basedOn w:val="Normal"/>
    <w:uiPriority w:val="34"/>
    <w:qFormat/>
    <w:rsid w:val="00DB30A6"/>
    <w:pPr>
      <w:ind w:left="720"/>
      <w:contextualSpacing/>
    </w:pPr>
  </w:style>
  <w:style w:type="character" w:styleId="PlaceholderText">
    <w:name w:val="Placeholder Text"/>
    <w:basedOn w:val="DefaultParagraphFont"/>
    <w:uiPriority w:val="99"/>
    <w:semiHidden/>
    <w:rsid w:val="009F6955"/>
    <w:rPr>
      <w:color w:val="808080"/>
    </w:rPr>
  </w:style>
  <w:style w:type="paragraph" w:styleId="Revision">
    <w:name w:val="Revision"/>
    <w:hidden/>
    <w:uiPriority w:val="99"/>
    <w:semiHidden/>
    <w:rsid w:val="002C36E3"/>
    <w:rPr>
      <w:rFonts w:ascii="Foco Light" w:hAnsi="Foco Light"/>
      <w:color w:val="283040"/>
      <w:sz w:val="22"/>
      <w:szCs w:val="24"/>
      <w:lang w:val="en-US"/>
    </w:rPr>
  </w:style>
  <w:style w:type="numbering" w:customStyle="1" w:styleId="StyleNumberedLeft063cmHanging063cm">
    <w:name w:val="Style Numbered Left:  063 cm Hanging:  063 cm"/>
    <w:basedOn w:val="NoList"/>
    <w:rsid w:val="00396C7A"/>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374919">
      <w:bodyDiv w:val="1"/>
      <w:marLeft w:val="0"/>
      <w:marRight w:val="0"/>
      <w:marTop w:val="0"/>
      <w:marBottom w:val="0"/>
      <w:divBdr>
        <w:top w:val="none" w:sz="0" w:space="0" w:color="auto"/>
        <w:left w:val="none" w:sz="0" w:space="0" w:color="auto"/>
        <w:bottom w:val="none" w:sz="0" w:space="0" w:color="auto"/>
        <w:right w:val="none" w:sz="0" w:space="0" w:color="auto"/>
      </w:divBdr>
      <w:divsChild>
        <w:div w:id="553931913">
          <w:marLeft w:val="0"/>
          <w:marRight w:val="0"/>
          <w:marTop w:val="0"/>
          <w:marBottom w:val="0"/>
          <w:divBdr>
            <w:top w:val="none" w:sz="0" w:space="0" w:color="auto"/>
            <w:left w:val="none" w:sz="0" w:space="0" w:color="auto"/>
            <w:bottom w:val="none" w:sz="0" w:space="0" w:color="auto"/>
            <w:right w:val="none" w:sz="0" w:space="0" w:color="auto"/>
          </w:divBdr>
        </w:div>
        <w:div w:id="709259710">
          <w:marLeft w:val="0"/>
          <w:marRight w:val="0"/>
          <w:marTop w:val="0"/>
          <w:marBottom w:val="0"/>
          <w:divBdr>
            <w:top w:val="none" w:sz="0" w:space="0" w:color="auto"/>
            <w:left w:val="none" w:sz="0" w:space="0" w:color="auto"/>
            <w:bottom w:val="none" w:sz="0" w:space="0" w:color="auto"/>
            <w:right w:val="none" w:sz="0" w:space="0" w:color="auto"/>
          </w:divBdr>
        </w:div>
        <w:div w:id="1060976744">
          <w:marLeft w:val="0"/>
          <w:marRight w:val="0"/>
          <w:marTop w:val="0"/>
          <w:marBottom w:val="0"/>
          <w:divBdr>
            <w:top w:val="none" w:sz="0" w:space="0" w:color="auto"/>
            <w:left w:val="none" w:sz="0" w:space="0" w:color="auto"/>
            <w:bottom w:val="none" w:sz="0" w:space="0" w:color="auto"/>
            <w:right w:val="none" w:sz="0" w:space="0" w:color="auto"/>
          </w:divBdr>
        </w:div>
      </w:divsChild>
    </w:div>
    <w:div w:id="604315634">
      <w:bodyDiv w:val="1"/>
      <w:marLeft w:val="0"/>
      <w:marRight w:val="0"/>
      <w:marTop w:val="0"/>
      <w:marBottom w:val="0"/>
      <w:divBdr>
        <w:top w:val="none" w:sz="0" w:space="0" w:color="auto"/>
        <w:left w:val="none" w:sz="0" w:space="0" w:color="auto"/>
        <w:bottom w:val="none" w:sz="0" w:space="0" w:color="auto"/>
        <w:right w:val="none" w:sz="0" w:space="0" w:color="auto"/>
      </w:divBdr>
      <w:divsChild>
        <w:div w:id="841120531">
          <w:marLeft w:val="0"/>
          <w:marRight w:val="0"/>
          <w:marTop w:val="0"/>
          <w:marBottom w:val="0"/>
          <w:divBdr>
            <w:top w:val="none" w:sz="0" w:space="0" w:color="auto"/>
            <w:left w:val="none" w:sz="0" w:space="0" w:color="auto"/>
            <w:bottom w:val="none" w:sz="0" w:space="0" w:color="auto"/>
            <w:right w:val="none" w:sz="0" w:space="0" w:color="auto"/>
          </w:divBdr>
          <w:divsChild>
            <w:div w:id="8012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10882">
      <w:bodyDiv w:val="1"/>
      <w:marLeft w:val="0"/>
      <w:marRight w:val="0"/>
      <w:marTop w:val="0"/>
      <w:marBottom w:val="0"/>
      <w:divBdr>
        <w:top w:val="none" w:sz="0" w:space="0" w:color="auto"/>
        <w:left w:val="none" w:sz="0" w:space="0" w:color="auto"/>
        <w:bottom w:val="none" w:sz="0" w:space="0" w:color="auto"/>
        <w:right w:val="none" w:sz="0" w:space="0" w:color="auto"/>
      </w:divBdr>
    </w:div>
    <w:div w:id="801927932">
      <w:bodyDiv w:val="1"/>
      <w:marLeft w:val="0"/>
      <w:marRight w:val="0"/>
      <w:marTop w:val="0"/>
      <w:marBottom w:val="0"/>
      <w:divBdr>
        <w:top w:val="none" w:sz="0" w:space="0" w:color="auto"/>
        <w:left w:val="none" w:sz="0" w:space="0" w:color="auto"/>
        <w:bottom w:val="none" w:sz="0" w:space="0" w:color="auto"/>
        <w:right w:val="none" w:sz="0" w:space="0" w:color="auto"/>
      </w:divBdr>
      <w:divsChild>
        <w:div w:id="1780946229">
          <w:marLeft w:val="0"/>
          <w:marRight w:val="0"/>
          <w:marTop w:val="0"/>
          <w:marBottom w:val="0"/>
          <w:divBdr>
            <w:top w:val="none" w:sz="0" w:space="0" w:color="auto"/>
            <w:left w:val="none" w:sz="0" w:space="0" w:color="auto"/>
            <w:bottom w:val="none" w:sz="0" w:space="0" w:color="auto"/>
            <w:right w:val="none" w:sz="0" w:space="0" w:color="auto"/>
          </w:divBdr>
          <w:divsChild>
            <w:div w:id="29553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3672">
      <w:bodyDiv w:val="1"/>
      <w:marLeft w:val="0"/>
      <w:marRight w:val="0"/>
      <w:marTop w:val="0"/>
      <w:marBottom w:val="0"/>
      <w:divBdr>
        <w:top w:val="none" w:sz="0" w:space="0" w:color="auto"/>
        <w:left w:val="none" w:sz="0" w:space="0" w:color="auto"/>
        <w:bottom w:val="none" w:sz="0" w:space="0" w:color="auto"/>
        <w:right w:val="none" w:sz="0" w:space="0" w:color="auto"/>
      </w:divBdr>
    </w:div>
    <w:div w:id="1147629678">
      <w:bodyDiv w:val="1"/>
      <w:marLeft w:val="0"/>
      <w:marRight w:val="0"/>
      <w:marTop w:val="0"/>
      <w:marBottom w:val="0"/>
      <w:divBdr>
        <w:top w:val="none" w:sz="0" w:space="0" w:color="auto"/>
        <w:left w:val="none" w:sz="0" w:space="0" w:color="auto"/>
        <w:bottom w:val="none" w:sz="0" w:space="0" w:color="auto"/>
        <w:right w:val="none" w:sz="0" w:space="0" w:color="auto"/>
      </w:divBdr>
    </w:div>
    <w:div w:id="1190876629">
      <w:bodyDiv w:val="1"/>
      <w:marLeft w:val="0"/>
      <w:marRight w:val="0"/>
      <w:marTop w:val="0"/>
      <w:marBottom w:val="0"/>
      <w:divBdr>
        <w:top w:val="none" w:sz="0" w:space="0" w:color="auto"/>
        <w:left w:val="none" w:sz="0" w:space="0" w:color="auto"/>
        <w:bottom w:val="none" w:sz="0" w:space="0" w:color="auto"/>
        <w:right w:val="none" w:sz="0" w:space="0" w:color="auto"/>
      </w:divBdr>
      <w:divsChild>
        <w:div w:id="427777313">
          <w:marLeft w:val="446"/>
          <w:marRight w:val="0"/>
          <w:marTop w:val="0"/>
          <w:marBottom w:val="0"/>
          <w:divBdr>
            <w:top w:val="none" w:sz="0" w:space="0" w:color="auto"/>
            <w:left w:val="none" w:sz="0" w:space="0" w:color="auto"/>
            <w:bottom w:val="none" w:sz="0" w:space="0" w:color="auto"/>
            <w:right w:val="none" w:sz="0" w:space="0" w:color="auto"/>
          </w:divBdr>
        </w:div>
        <w:div w:id="495074097">
          <w:marLeft w:val="446"/>
          <w:marRight w:val="0"/>
          <w:marTop w:val="0"/>
          <w:marBottom w:val="0"/>
          <w:divBdr>
            <w:top w:val="none" w:sz="0" w:space="0" w:color="auto"/>
            <w:left w:val="none" w:sz="0" w:space="0" w:color="auto"/>
            <w:bottom w:val="none" w:sz="0" w:space="0" w:color="auto"/>
            <w:right w:val="none" w:sz="0" w:space="0" w:color="auto"/>
          </w:divBdr>
        </w:div>
        <w:div w:id="718477526">
          <w:marLeft w:val="446"/>
          <w:marRight w:val="0"/>
          <w:marTop w:val="0"/>
          <w:marBottom w:val="0"/>
          <w:divBdr>
            <w:top w:val="none" w:sz="0" w:space="0" w:color="auto"/>
            <w:left w:val="none" w:sz="0" w:space="0" w:color="auto"/>
            <w:bottom w:val="none" w:sz="0" w:space="0" w:color="auto"/>
            <w:right w:val="none" w:sz="0" w:space="0" w:color="auto"/>
          </w:divBdr>
        </w:div>
        <w:div w:id="1194927574">
          <w:marLeft w:val="446"/>
          <w:marRight w:val="0"/>
          <w:marTop w:val="0"/>
          <w:marBottom w:val="0"/>
          <w:divBdr>
            <w:top w:val="none" w:sz="0" w:space="0" w:color="auto"/>
            <w:left w:val="none" w:sz="0" w:space="0" w:color="auto"/>
            <w:bottom w:val="none" w:sz="0" w:space="0" w:color="auto"/>
            <w:right w:val="none" w:sz="0" w:space="0" w:color="auto"/>
          </w:divBdr>
        </w:div>
        <w:div w:id="1762994371">
          <w:marLeft w:val="446"/>
          <w:marRight w:val="0"/>
          <w:marTop w:val="0"/>
          <w:marBottom w:val="0"/>
          <w:divBdr>
            <w:top w:val="none" w:sz="0" w:space="0" w:color="auto"/>
            <w:left w:val="none" w:sz="0" w:space="0" w:color="auto"/>
            <w:bottom w:val="none" w:sz="0" w:space="0" w:color="auto"/>
            <w:right w:val="none" w:sz="0" w:space="0" w:color="auto"/>
          </w:divBdr>
        </w:div>
        <w:div w:id="1837259430">
          <w:marLeft w:val="446"/>
          <w:marRight w:val="0"/>
          <w:marTop w:val="0"/>
          <w:marBottom w:val="0"/>
          <w:divBdr>
            <w:top w:val="none" w:sz="0" w:space="0" w:color="auto"/>
            <w:left w:val="none" w:sz="0" w:space="0" w:color="auto"/>
            <w:bottom w:val="none" w:sz="0" w:space="0" w:color="auto"/>
            <w:right w:val="none" w:sz="0" w:space="0" w:color="auto"/>
          </w:divBdr>
        </w:div>
        <w:div w:id="1863933357">
          <w:marLeft w:val="446"/>
          <w:marRight w:val="0"/>
          <w:marTop w:val="0"/>
          <w:marBottom w:val="0"/>
          <w:divBdr>
            <w:top w:val="none" w:sz="0" w:space="0" w:color="auto"/>
            <w:left w:val="none" w:sz="0" w:space="0" w:color="auto"/>
            <w:bottom w:val="none" w:sz="0" w:space="0" w:color="auto"/>
            <w:right w:val="none" w:sz="0" w:space="0" w:color="auto"/>
          </w:divBdr>
        </w:div>
      </w:divsChild>
    </w:div>
    <w:div w:id="1321271660">
      <w:bodyDiv w:val="1"/>
      <w:marLeft w:val="0"/>
      <w:marRight w:val="0"/>
      <w:marTop w:val="0"/>
      <w:marBottom w:val="0"/>
      <w:divBdr>
        <w:top w:val="none" w:sz="0" w:space="0" w:color="auto"/>
        <w:left w:val="none" w:sz="0" w:space="0" w:color="auto"/>
        <w:bottom w:val="none" w:sz="0" w:space="0" w:color="auto"/>
        <w:right w:val="none" w:sz="0" w:space="0" w:color="auto"/>
      </w:divBdr>
      <w:divsChild>
        <w:div w:id="1609776882">
          <w:marLeft w:val="0"/>
          <w:marRight w:val="0"/>
          <w:marTop w:val="0"/>
          <w:marBottom w:val="0"/>
          <w:divBdr>
            <w:top w:val="none" w:sz="0" w:space="0" w:color="auto"/>
            <w:left w:val="none" w:sz="0" w:space="0" w:color="auto"/>
            <w:bottom w:val="none" w:sz="0" w:space="0" w:color="auto"/>
            <w:right w:val="none" w:sz="0" w:space="0" w:color="auto"/>
          </w:divBdr>
          <w:divsChild>
            <w:div w:id="2077245207">
              <w:marLeft w:val="0"/>
              <w:marRight w:val="0"/>
              <w:marTop w:val="0"/>
              <w:marBottom w:val="0"/>
              <w:divBdr>
                <w:top w:val="none" w:sz="0" w:space="0" w:color="auto"/>
                <w:left w:val="none" w:sz="0" w:space="0" w:color="auto"/>
                <w:bottom w:val="none" w:sz="0" w:space="0" w:color="auto"/>
                <w:right w:val="none" w:sz="0" w:space="0" w:color="auto"/>
              </w:divBdr>
            </w:div>
            <w:div w:id="1476606025">
              <w:marLeft w:val="0"/>
              <w:marRight w:val="0"/>
              <w:marTop w:val="0"/>
              <w:marBottom w:val="0"/>
              <w:divBdr>
                <w:top w:val="none" w:sz="0" w:space="0" w:color="auto"/>
                <w:left w:val="none" w:sz="0" w:space="0" w:color="auto"/>
                <w:bottom w:val="none" w:sz="0" w:space="0" w:color="auto"/>
                <w:right w:val="none" w:sz="0" w:space="0" w:color="auto"/>
              </w:divBdr>
            </w:div>
          </w:divsChild>
        </w:div>
        <w:div w:id="912084703">
          <w:marLeft w:val="0"/>
          <w:marRight w:val="0"/>
          <w:marTop w:val="0"/>
          <w:marBottom w:val="0"/>
          <w:divBdr>
            <w:top w:val="none" w:sz="0" w:space="0" w:color="auto"/>
            <w:left w:val="none" w:sz="0" w:space="0" w:color="auto"/>
            <w:bottom w:val="none" w:sz="0" w:space="0" w:color="auto"/>
            <w:right w:val="none" w:sz="0" w:space="0" w:color="auto"/>
          </w:divBdr>
          <w:divsChild>
            <w:div w:id="2053185350">
              <w:marLeft w:val="0"/>
              <w:marRight w:val="0"/>
              <w:marTop w:val="0"/>
              <w:marBottom w:val="0"/>
              <w:divBdr>
                <w:top w:val="none" w:sz="0" w:space="0" w:color="auto"/>
                <w:left w:val="none" w:sz="0" w:space="0" w:color="auto"/>
                <w:bottom w:val="none" w:sz="0" w:space="0" w:color="auto"/>
                <w:right w:val="none" w:sz="0" w:space="0" w:color="auto"/>
              </w:divBdr>
            </w:div>
            <w:div w:id="1701323537">
              <w:marLeft w:val="0"/>
              <w:marRight w:val="0"/>
              <w:marTop w:val="0"/>
              <w:marBottom w:val="0"/>
              <w:divBdr>
                <w:top w:val="none" w:sz="0" w:space="0" w:color="auto"/>
                <w:left w:val="none" w:sz="0" w:space="0" w:color="auto"/>
                <w:bottom w:val="none" w:sz="0" w:space="0" w:color="auto"/>
                <w:right w:val="none" w:sz="0" w:space="0" w:color="auto"/>
              </w:divBdr>
            </w:div>
            <w:div w:id="54178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364">
      <w:bodyDiv w:val="1"/>
      <w:marLeft w:val="0"/>
      <w:marRight w:val="0"/>
      <w:marTop w:val="0"/>
      <w:marBottom w:val="0"/>
      <w:divBdr>
        <w:top w:val="none" w:sz="0" w:space="0" w:color="auto"/>
        <w:left w:val="none" w:sz="0" w:space="0" w:color="auto"/>
        <w:bottom w:val="none" w:sz="0" w:space="0" w:color="auto"/>
        <w:right w:val="none" w:sz="0" w:space="0" w:color="auto"/>
      </w:divBdr>
    </w:div>
    <w:div w:id="1437794424">
      <w:bodyDiv w:val="1"/>
      <w:marLeft w:val="0"/>
      <w:marRight w:val="0"/>
      <w:marTop w:val="0"/>
      <w:marBottom w:val="0"/>
      <w:divBdr>
        <w:top w:val="none" w:sz="0" w:space="0" w:color="auto"/>
        <w:left w:val="none" w:sz="0" w:space="0" w:color="auto"/>
        <w:bottom w:val="none" w:sz="0" w:space="0" w:color="auto"/>
        <w:right w:val="none" w:sz="0" w:space="0" w:color="auto"/>
      </w:divBdr>
    </w:div>
    <w:div w:id="1934974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mailto:inforequest@riscure.com" TargetMode="External"/><Relationship Id="rId21" Type="http://schemas.openxmlformats.org/officeDocument/2006/relationships/hyperlink" Target="mailto:inforequest@riscure.com" TargetMode="External"/><Relationship Id="rId42" Type="http://schemas.openxmlformats.org/officeDocument/2006/relationships/hyperlink" Target="mailto:inforequest@riscure.com" TargetMode="External"/><Relationship Id="rId47" Type="http://schemas.openxmlformats.org/officeDocument/2006/relationships/hyperlink" Target="mailto:inforequest@riscure.com" TargetMode="External"/><Relationship Id="rId63" Type="http://schemas.openxmlformats.org/officeDocument/2006/relationships/hyperlink" Target="mailto:inforequest@riscure.com" TargetMode="External"/><Relationship Id="rId68" Type="http://schemas.openxmlformats.org/officeDocument/2006/relationships/hyperlink" Target="mailto:inforequest@riscure.com" TargetMode="External"/><Relationship Id="rId84" Type="http://schemas.openxmlformats.org/officeDocument/2006/relationships/hyperlink" Target="mailto:inforcn@riscure.com" TargetMode="External"/><Relationship Id="rId89" Type="http://schemas.openxmlformats.org/officeDocument/2006/relationships/hyperlink" Target="mailto:inforcn@riscure.com"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inforequest@riscure.com" TargetMode="External"/><Relationship Id="rId29" Type="http://schemas.openxmlformats.org/officeDocument/2006/relationships/hyperlink" Target="mailto:inforequest@riscure.com" TargetMode="External"/><Relationship Id="rId107" Type="http://schemas.openxmlformats.org/officeDocument/2006/relationships/hyperlink" Target="mailto:inforcn@riscure.com" TargetMode="External"/><Relationship Id="rId11" Type="http://schemas.openxmlformats.org/officeDocument/2006/relationships/hyperlink" Target="https://arxiv.org/pdf/2003.10513.pdf" TargetMode="External"/><Relationship Id="rId24" Type="http://schemas.openxmlformats.org/officeDocument/2006/relationships/hyperlink" Target="mailto:inforequest@riscure.com" TargetMode="External"/><Relationship Id="rId32" Type="http://schemas.openxmlformats.org/officeDocument/2006/relationships/hyperlink" Target="mailto:inforequest@riscure.com" TargetMode="External"/><Relationship Id="rId37" Type="http://schemas.openxmlformats.org/officeDocument/2006/relationships/hyperlink" Target="mailto:inforequest@riscure.com" TargetMode="External"/><Relationship Id="rId40" Type="http://schemas.openxmlformats.org/officeDocument/2006/relationships/hyperlink" Target="mailto:inforequest@riscure.com" TargetMode="External"/><Relationship Id="rId45" Type="http://schemas.openxmlformats.org/officeDocument/2006/relationships/hyperlink" Target="mailto:inforequest@riscure.com" TargetMode="External"/><Relationship Id="rId53" Type="http://schemas.openxmlformats.org/officeDocument/2006/relationships/hyperlink" Target="mailto:inforequest@riscure.com" TargetMode="External"/><Relationship Id="rId58" Type="http://schemas.openxmlformats.org/officeDocument/2006/relationships/hyperlink" Target="mailto:inforequest@riscure.com" TargetMode="External"/><Relationship Id="rId66" Type="http://schemas.openxmlformats.org/officeDocument/2006/relationships/hyperlink" Target="mailto:inforequest@riscure.com" TargetMode="External"/><Relationship Id="rId74" Type="http://schemas.openxmlformats.org/officeDocument/2006/relationships/hyperlink" Target="mailto:inforequest@riscure.com" TargetMode="External"/><Relationship Id="rId79" Type="http://schemas.openxmlformats.org/officeDocument/2006/relationships/hyperlink" Target="mailto:inforcn@riscure.com" TargetMode="External"/><Relationship Id="rId87" Type="http://schemas.openxmlformats.org/officeDocument/2006/relationships/hyperlink" Target="mailto:inforcn@riscure.com" TargetMode="External"/><Relationship Id="rId102" Type="http://schemas.openxmlformats.org/officeDocument/2006/relationships/hyperlink" Target="mailto:inforcn@riscure.com"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mailto:inforequest@riscure.com" TargetMode="External"/><Relationship Id="rId82" Type="http://schemas.openxmlformats.org/officeDocument/2006/relationships/hyperlink" Target="mailto:inforcn@riscure.com" TargetMode="External"/><Relationship Id="rId90" Type="http://schemas.openxmlformats.org/officeDocument/2006/relationships/hyperlink" Target="mailto:inforcn@riscure.com" TargetMode="External"/><Relationship Id="rId95" Type="http://schemas.openxmlformats.org/officeDocument/2006/relationships/hyperlink" Target="mailto:inforcn@riscure.com" TargetMode="External"/><Relationship Id="rId19" Type="http://schemas.openxmlformats.org/officeDocument/2006/relationships/hyperlink" Target="mailto:inforequest@riscure.com" TargetMode="External"/><Relationship Id="rId14" Type="http://schemas.openxmlformats.org/officeDocument/2006/relationships/hyperlink" Target="mailto:inforequest@riscure.com" TargetMode="External"/><Relationship Id="rId22" Type="http://schemas.openxmlformats.org/officeDocument/2006/relationships/hyperlink" Target="mailto:inforequest@riscure.com" TargetMode="External"/><Relationship Id="rId27" Type="http://schemas.openxmlformats.org/officeDocument/2006/relationships/hyperlink" Target="mailto:inforequest@riscure.com" TargetMode="External"/><Relationship Id="rId30" Type="http://schemas.openxmlformats.org/officeDocument/2006/relationships/hyperlink" Target="mailto:inforequest@riscure.com" TargetMode="External"/><Relationship Id="rId35" Type="http://schemas.openxmlformats.org/officeDocument/2006/relationships/hyperlink" Target="mailto:inforequest@riscure.com" TargetMode="External"/><Relationship Id="rId43" Type="http://schemas.openxmlformats.org/officeDocument/2006/relationships/hyperlink" Target="mailto:inforequest@riscure.com" TargetMode="External"/><Relationship Id="rId48" Type="http://schemas.openxmlformats.org/officeDocument/2006/relationships/hyperlink" Target="mailto:inforequest@riscure.com" TargetMode="External"/><Relationship Id="rId56" Type="http://schemas.openxmlformats.org/officeDocument/2006/relationships/hyperlink" Target="mailto:inforequest@riscure.com" TargetMode="External"/><Relationship Id="rId64" Type="http://schemas.openxmlformats.org/officeDocument/2006/relationships/hyperlink" Target="mailto:inforequest@riscure.com" TargetMode="External"/><Relationship Id="rId69" Type="http://schemas.openxmlformats.org/officeDocument/2006/relationships/hyperlink" Target="mailto:inforequest@riscure.com" TargetMode="External"/><Relationship Id="rId77" Type="http://schemas.openxmlformats.org/officeDocument/2006/relationships/hyperlink" Target="mailto:inforcn@riscure.com" TargetMode="External"/><Relationship Id="rId100" Type="http://schemas.openxmlformats.org/officeDocument/2006/relationships/hyperlink" Target="mailto:inforcn@riscure.com" TargetMode="External"/><Relationship Id="rId105" Type="http://schemas.openxmlformats.org/officeDocument/2006/relationships/hyperlink" Target="mailto:inforcn@riscure.com" TargetMode="External"/><Relationship Id="rId8" Type="http://schemas.openxmlformats.org/officeDocument/2006/relationships/hyperlink" Target="mailto:witteman@riscure.com" TargetMode="External"/><Relationship Id="rId51" Type="http://schemas.openxmlformats.org/officeDocument/2006/relationships/hyperlink" Target="mailto:inforequest@riscure.com" TargetMode="External"/><Relationship Id="rId72" Type="http://schemas.openxmlformats.org/officeDocument/2006/relationships/hyperlink" Target="mailto:inforequest@riscure.com" TargetMode="External"/><Relationship Id="rId80" Type="http://schemas.openxmlformats.org/officeDocument/2006/relationships/hyperlink" Target="mailto:inforcn@riscure.com" TargetMode="External"/><Relationship Id="rId85" Type="http://schemas.openxmlformats.org/officeDocument/2006/relationships/hyperlink" Target="mailto:inforcn@riscure.com" TargetMode="External"/><Relationship Id="rId93" Type="http://schemas.openxmlformats.org/officeDocument/2006/relationships/hyperlink" Target="mailto:inforcn@riscure.com" TargetMode="External"/><Relationship Id="rId98" Type="http://schemas.openxmlformats.org/officeDocument/2006/relationships/hyperlink" Target="mailto:inforcn@riscure.com"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hyperlink" Target="mailto:inforequest@riscure.com" TargetMode="External"/><Relationship Id="rId25" Type="http://schemas.openxmlformats.org/officeDocument/2006/relationships/hyperlink" Target="mailto:inforequest@riscure.com" TargetMode="External"/><Relationship Id="rId33" Type="http://schemas.openxmlformats.org/officeDocument/2006/relationships/hyperlink" Target="mailto:inforequest@riscure.com" TargetMode="External"/><Relationship Id="rId38" Type="http://schemas.openxmlformats.org/officeDocument/2006/relationships/hyperlink" Target="mailto:inforequest@riscure.com" TargetMode="External"/><Relationship Id="rId46" Type="http://schemas.openxmlformats.org/officeDocument/2006/relationships/hyperlink" Target="mailto:inforequest@riscure.com" TargetMode="External"/><Relationship Id="rId59" Type="http://schemas.openxmlformats.org/officeDocument/2006/relationships/hyperlink" Target="mailto:inforequest@riscure.com" TargetMode="External"/><Relationship Id="rId67" Type="http://schemas.openxmlformats.org/officeDocument/2006/relationships/hyperlink" Target="mailto:inforequest@riscure.com" TargetMode="External"/><Relationship Id="rId103" Type="http://schemas.openxmlformats.org/officeDocument/2006/relationships/hyperlink" Target="mailto:inforcn@riscure.com" TargetMode="External"/><Relationship Id="rId108" Type="http://schemas.openxmlformats.org/officeDocument/2006/relationships/hyperlink" Target="mailto:inforcn@riscure.com" TargetMode="External"/><Relationship Id="rId20" Type="http://schemas.openxmlformats.org/officeDocument/2006/relationships/hyperlink" Target="mailto:inforequest@riscure.com" TargetMode="External"/><Relationship Id="rId41" Type="http://schemas.openxmlformats.org/officeDocument/2006/relationships/hyperlink" Target="mailto:inforequest@riscure.com" TargetMode="External"/><Relationship Id="rId54" Type="http://schemas.openxmlformats.org/officeDocument/2006/relationships/hyperlink" Target="mailto:inforequest@riscure.com" TargetMode="External"/><Relationship Id="rId62" Type="http://schemas.openxmlformats.org/officeDocument/2006/relationships/hyperlink" Target="mailto:inforequest@riscure.com" TargetMode="External"/><Relationship Id="rId70" Type="http://schemas.openxmlformats.org/officeDocument/2006/relationships/hyperlink" Target="mailto:inforequest@riscure.com" TargetMode="External"/><Relationship Id="rId75" Type="http://schemas.openxmlformats.org/officeDocument/2006/relationships/hyperlink" Target="mailto:inforequest@riscure.com" TargetMode="External"/><Relationship Id="rId83" Type="http://schemas.openxmlformats.org/officeDocument/2006/relationships/hyperlink" Target="mailto:inforcn@riscure.com" TargetMode="External"/><Relationship Id="rId88" Type="http://schemas.openxmlformats.org/officeDocument/2006/relationships/hyperlink" Target="mailto:inforcn@riscure.com" TargetMode="External"/><Relationship Id="rId91" Type="http://schemas.openxmlformats.org/officeDocument/2006/relationships/hyperlink" Target="mailto:inforcn@riscure.com" TargetMode="External"/><Relationship Id="rId96" Type="http://schemas.openxmlformats.org/officeDocument/2006/relationships/hyperlink" Target="mailto:inforcn@riscure.com"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inforequest@riscure.com" TargetMode="External"/><Relationship Id="rId23" Type="http://schemas.openxmlformats.org/officeDocument/2006/relationships/hyperlink" Target="mailto:inforequest@riscure.com" TargetMode="External"/><Relationship Id="rId28" Type="http://schemas.openxmlformats.org/officeDocument/2006/relationships/hyperlink" Target="mailto:inforequest@riscure.com" TargetMode="External"/><Relationship Id="rId36" Type="http://schemas.openxmlformats.org/officeDocument/2006/relationships/hyperlink" Target="mailto:inforequest@riscure.com" TargetMode="External"/><Relationship Id="rId49" Type="http://schemas.openxmlformats.org/officeDocument/2006/relationships/hyperlink" Target="mailto:inforequest@riscure.com" TargetMode="External"/><Relationship Id="rId57" Type="http://schemas.openxmlformats.org/officeDocument/2006/relationships/hyperlink" Target="mailto:inforequest@riscure.com" TargetMode="External"/><Relationship Id="rId106" Type="http://schemas.openxmlformats.org/officeDocument/2006/relationships/hyperlink" Target="mailto:inforcn@riscure.com" TargetMode="External"/><Relationship Id="rId10" Type="http://schemas.openxmlformats.org/officeDocument/2006/relationships/image" Target="media/image1.emf"/><Relationship Id="rId31" Type="http://schemas.openxmlformats.org/officeDocument/2006/relationships/hyperlink" Target="mailto:inforequest@riscure.com" TargetMode="External"/><Relationship Id="rId44" Type="http://schemas.openxmlformats.org/officeDocument/2006/relationships/hyperlink" Target="mailto:inforequest@riscure.com" TargetMode="External"/><Relationship Id="rId52" Type="http://schemas.openxmlformats.org/officeDocument/2006/relationships/hyperlink" Target="mailto:inforequest@riscure.com" TargetMode="External"/><Relationship Id="rId60" Type="http://schemas.openxmlformats.org/officeDocument/2006/relationships/hyperlink" Target="mailto:inforequest@riscure.com" TargetMode="External"/><Relationship Id="rId65" Type="http://schemas.openxmlformats.org/officeDocument/2006/relationships/hyperlink" Target="mailto:inforequest@riscure.com" TargetMode="External"/><Relationship Id="rId73" Type="http://schemas.openxmlformats.org/officeDocument/2006/relationships/hyperlink" Target="mailto:inforequest@riscure.com" TargetMode="External"/><Relationship Id="rId78" Type="http://schemas.openxmlformats.org/officeDocument/2006/relationships/hyperlink" Target="mailto:inforcn@riscure.com" TargetMode="External"/><Relationship Id="rId81" Type="http://schemas.openxmlformats.org/officeDocument/2006/relationships/hyperlink" Target="mailto:inforcn@riscure.com" TargetMode="External"/><Relationship Id="rId86" Type="http://schemas.openxmlformats.org/officeDocument/2006/relationships/hyperlink" Target="mailto:inforcn@riscure.com" TargetMode="External"/><Relationship Id="rId94" Type="http://schemas.openxmlformats.org/officeDocument/2006/relationships/hyperlink" Target="mailto:inforcn@riscure.com" TargetMode="External"/><Relationship Id="rId99" Type="http://schemas.openxmlformats.org/officeDocument/2006/relationships/hyperlink" Target="mailto:inforcn@riscure.com" TargetMode="External"/><Relationship Id="rId101" Type="http://schemas.openxmlformats.org/officeDocument/2006/relationships/hyperlink" Target="mailto:inforcn@riscure.com" TargetMode="External"/><Relationship Id="rId4" Type="http://schemas.openxmlformats.org/officeDocument/2006/relationships/settings" Target="settings.xml"/><Relationship Id="rId9" Type="http://schemas.openxmlformats.org/officeDocument/2006/relationships/hyperlink" Target="mailto:witteman@riscure.com" TargetMode="External"/><Relationship Id="rId13" Type="http://schemas.openxmlformats.org/officeDocument/2006/relationships/hyperlink" Target="mailto:inforequest@riscure.com" TargetMode="External"/><Relationship Id="rId18" Type="http://schemas.openxmlformats.org/officeDocument/2006/relationships/hyperlink" Target="mailto:inforequest@riscure.com" TargetMode="External"/><Relationship Id="rId39" Type="http://schemas.openxmlformats.org/officeDocument/2006/relationships/hyperlink" Target="mailto:inforequest@riscure.com" TargetMode="External"/><Relationship Id="rId109" Type="http://schemas.openxmlformats.org/officeDocument/2006/relationships/header" Target="header1.xml"/><Relationship Id="rId34" Type="http://schemas.openxmlformats.org/officeDocument/2006/relationships/hyperlink" Target="mailto:inforequest@riscure.com" TargetMode="External"/><Relationship Id="rId50" Type="http://schemas.openxmlformats.org/officeDocument/2006/relationships/hyperlink" Target="mailto:inforequest@riscure.com" TargetMode="External"/><Relationship Id="rId55" Type="http://schemas.openxmlformats.org/officeDocument/2006/relationships/hyperlink" Target="mailto:inforequest@riscure.com" TargetMode="External"/><Relationship Id="rId76" Type="http://schemas.openxmlformats.org/officeDocument/2006/relationships/hyperlink" Target="mailto:inforequest@riscure.com" TargetMode="External"/><Relationship Id="rId97" Type="http://schemas.openxmlformats.org/officeDocument/2006/relationships/hyperlink" Target="mailto:inforcn@riscure.com" TargetMode="External"/><Relationship Id="rId104" Type="http://schemas.openxmlformats.org/officeDocument/2006/relationships/hyperlink" Target="mailto:inforcn@riscure.com" TargetMode="External"/><Relationship Id="rId7" Type="http://schemas.openxmlformats.org/officeDocument/2006/relationships/endnotes" Target="endnotes.xml"/><Relationship Id="rId71" Type="http://schemas.openxmlformats.org/officeDocument/2006/relationships/hyperlink" Target="mailto:inforequest@riscure.com" TargetMode="External"/><Relationship Id="rId92" Type="http://schemas.openxmlformats.org/officeDocument/2006/relationships/hyperlink" Target="mailto:inforcn@riscure.com"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www.riscure.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c%20Witteman\My%20Documents\Riscure\Administration\Template\Report%20Template%20v1.3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E6EF526-7580-4441-AD84-CAC5DE7F2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v1.31</Template>
  <TotalTime>4841</TotalTime>
  <Pages>17</Pages>
  <Words>2577</Words>
  <Characters>14692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Fault Mitigation Patterns</vt:lpstr>
    </vt:vector>
  </TitlesOfParts>
  <Company>Riscure</Company>
  <LinksUpToDate>false</LinksUpToDate>
  <CharactersWithSpaces>17235</CharactersWithSpaces>
  <SharedDoc>false</SharedDoc>
  <HLinks>
    <vt:vector size="24" baseType="variant">
      <vt:variant>
        <vt:i4>3539022</vt:i4>
      </vt:variant>
      <vt:variant>
        <vt:i4>60</vt:i4>
      </vt:variant>
      <vt:variant>
        <vt:i4>0</vt:i4>
      </vt:variant>
      <vt:variant>
        <vt:i4>5</vt:i4>
      </vt:variant>
      <vt:variant>
        <vt:lpwstr>http://www.openssl.org/</vt:lpwstr>
      </vt:variant>
      <vt:variant>
        <vt:lpwstr/>
      </vt:variant>
      <vt:variant>
        <vt:i4>6619204</vt:i4>
      </vt:variant>
      <vt:variant>
        <vt:i4>57</vt:i4>
      </vt:variant>
      <vt:variant>
        <vt:i4>0</vt:i4>
      </vt:variant>
      <vt:variant>
        <vt:i4>5</vt:i4>
      </vt:variant>
      <vt:variant>
        <vt:lpwstr>http://www.cryptography.com/resources/whitepapers/TimingAttacks.pdf</vt:lpwstr>
      </vt:variant>
      <vt:variant>
        <vt:lpwstr/>
      </vt:variant>
      <vt:variant>
        <vt:i4>2097153</vt:i4>
      </vt:variant>
      <vt:variant>
        <vt:i4>54</vt:i4>
      </vt:variant>
      <vt:variant>
        <vt:i4>0</vt:i4>
      </vt:variant>
      <vt:variant>
        <vt:i4>5</vt:i4>
      </vt:variant>
      <vt:variant>
        <vt:lpwstr>http://www.gnu.org/software/gnu-crypto/</vt:lpwstr>
      </vt:variant>
      <vt:variant>
        <vt:lpwstr/>
      </vt:variant>
      <vt:variant>
        <vt:i4>786483</vt:i4>
      </vt:variant>
      <vt:variant>
        <vt:i4>51</vt:i4>
      </vt:variant>
      <vt:variant>
        <vt:i4>0</vt:i4>
      </vt:variant>
      <vt:variant>
        <vt:i4>5</vt:i4>
      </vt:variant>
      <vt:variant>
        <vt:lpwstr>http://www.cryptography.com/resources/whitepapers/DPA.pdf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Fault Mitigation Patterns</dc:title>
  <dc:subject/>
  <dc:creator>Riscure</dc:creator>
  <cp:keywords/>
  <dc:description/>
  <cp:lastModifiedBy>Joshua Beaker</cp:lastModifiedBy>
  <cp:revision>15</cp:revision>
  <cp:lastPrinted>2021-03-23T18:04:00Z</cp:lastPrinted>
  <dcterms:created xsi:type="dcterms:W3CDTF">2021-03-15T15:53:00Z</dcterms:created>
  <dcterms:modified xsi:type="dcterms:W3CDTF">2021-07-10T17:36:00Z</dcterms:modified>
</cp:coreProperties>
</file>